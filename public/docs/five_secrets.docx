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0D7588" w14:textId="34C2CE12" w:rsidR="00590138" w:rsidRDefault="00016B22">
      <w:pPr>
        <w:sectPr w:rsidR="00590138">
          <w:footerReference w:type="default" r:id="rId8"/>
          <w:headerReference w:type="first" r:id="rId9"/>
          <w:pgSz w:w="12240" w:h="15840"/>
          <w:pgMar w:top="720" w:right="720" w:bottom="720" w:left="720" w:header="720" w:footer="720" w:gutter="0"/>
          <w:cols w:space="720"/>
          <w:titlePg/>
        </w:sectPr>
      </w:pPr>
      <w:r>
        <w:rPr>
          <w:noProof/>
        </w:rPr>
        <w:drawing>
          <wp:anchor distT="0" distB="0" distL="114300" distR="114300" simplePos="0" relativeHeight="251720729" behindDoc="0" locked="0" layoutInCell="1" allowOverlap="1" wp14:anchorId="11DF2BE1" wp14:editId="37BF071E">
            <wp:simplePos x="0" y="0"/>
            <wp:positionH relativeFrom="page">
              <wp:posOffset>1673225</wp:posOffset>
            </wp:positionH>
            <wp:positionV relativeFrom="page">
              <wp:posOffset>4292600</wp:posOffset>
            </wp:positionV>
            <wp:extent cx="4305935" cy="3154680"/>
            <wp:effectExtent l="0" t="8572" r="3492" b="3493"/>
            <wp:wrapThrough wrapText="bothSides">
              <wp:wrapPolygon edited="0">
                <wp:start x="21643" y="2493"/>
                <wp:lineTo x="21388" y="2320"/>
                <wp:lineTo x="19477" y="59"/>
                <wp:lineTo x="3040" y="59"/>
                <wp:lineTo x="1129" y="233"/>
                <wp:lineTo x="1002" y="233"/>
                <wp:lineTo x="237" y="2320"/>
                <wp:lineTo x="110" y="2493"/>
                <wp:lineTo x="110" y="19015"/>
                <wp:lineTo x="237" y="19189"/>
                <wp:lineTo x="1129" y="21276"/>
                <wp:lineTo x="3040" y="21450"/>
                <wp:lineTo x="21516" y="21450"/>
                <wp:lineTo x="21643" y="19015"/>
                <wp:lineTo x="21643" y="2493"/>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03.JP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4305935" cy="3154680"/>
                    </a:xfrm>
                    <a:prstGeom prst="rect">
                      <a:avLst/>
                    </a:prstGeom>
                    <a:effectLst>
                      <a:softEdge rad="266700"/>
                    </a:effectLst>
                  </pic:spPr>
                </pic:pic>
              </a:graphicData>
            </a:graphic>
            <wp14:sizeRelH relativeFrom="margin">
              <wp14:pctWidth>0</wp14:pctWidth>
            </wp14:sizeRelH>
            <wp14:sizeRelV relativeFrom="margin">
              <wp14:pctHeight>0</wp14:pctHeight>
            </wp14:sizeRelV>
          </wp:anchor>
        </w:drawing>
      </w:r>
      <w:r w:rsidR="004F3582">
        <w:rPr>
          <w:noProof/>
        </w:rPr>
        <mc:AlternateContent>
          <mc:Choice Requires="wps">
            <w:drawing>
              <wp:anchor distT="0" distB="0" distL="114300" distR="114300" simplePos="0" relativeHeight="251716633" behindDoc="0" locked="0" layoutInCell="0" allowOverlap="1" wp14:anchorId="4FAA8E55" wp14:editId="0FD73EDE">
                <wp:simplePos x="0" y="0"/>
                <wp:positionH relativeFrom="page">
                  <wp:posOffset>1168400</wp:posOffset>
                </wp:positionH>
                <wp:positionV relativeFrom="page">
                  <wp:posOffset>1021080</wp:posOffset>
                </wp:positionV>
                <wp:extent cx="3632200" cy="723900"/>
                <wp:effectExtent l="457200" t="279400" r="457200" b="723900"/>
                <wp:wrapTight wrapText="bothSides">
                  <wp:wrapPolygon edited="0">
                    <wp:start x="1208" y="-8337"/>
                    <wp:lineTo x="-1964" y="-6821"/>
                    <wp:lineTo x="-1964" y="5305"/>
                    <wp:lineTo x="-2719" y="5305"/>
                    <wp:lineTo x="-2719" y="29558"/>
                    <wp:lineTo x="-2115" y="30316"/>
                    <wp:lineTo x="1510" y="40926"/>
                    <wp:lineTo x="1662" y="42442"/>
                    <wp:lineTo x="19787" y="42442"/>
                    <wp:lineTo x="19938" y="40926"/>
                    <wp:lineTo x="23564" y="30316"/>
                    <wp:lineTo x="23564" y="29558"/>
                    <wp:lineTo x="24168" y="17432"/>
                    <wp:lineTo x="23413" y="5305"/>
                    <wp:lineTo x="20392" y="-6063"/>
                    <wp:lineTo x="20241" y="-8337"/>
                    <wp:lineTo x="1208" y="-8337"/>
                  </wp:wrapPolygon>
                </wp:wrapTight>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723900"/>
                        </a:xfrm>
                        <a:prstGeom prst="rect">
                          <a:avLst/>
                        </a:prstGeom>
                        <a:solidFill>
                          <a:schemeClr val="bg2">
                            <a:lumMod val="20000"/>
                            <a:lumOff val="80000"/>
                          </a:schemeClr>
                        </a:solidFill>
                        <a:ln>
                          <a:noFill/>
                        </a:ln>
                        <a:effectLst>
                          <a:glow rad="254000">
                            <a:schemeClr val="tx2">
                              <a:lumMod val="60000"/>
                              <a:lumOff val="40000"/>
                              <a:alpha val="75000"/>
                            </a:schemeClr>
                          </a:glow>
                          <a:outerShdw blurRad="358775" dist="254000" dir="5400000" algn="tl" rotWithShape="0">
                            <a:schemeClr val="bg1">
                              <a:alpha val="57000"/>
                            </a:schemeClr>
                          </a:outerShdw>
                          <a:softEdge rad="304800"/>
                        </a:effectLst>
                        <a:extLst>
                          <a:ext uri="{FAA26D3D-D897-4be2-8F04-BA451C77F1D7}">
                            <ma14:placeholderFlag xmlns:ma14="http://schemas.microsoft.com/office/mac/drawingml/2011/main"/>
                          </a:ext>
                        </a:extLst>
                      </wps:spPr>
                      <wps:txbx>
                        <w:txbxContent>
                          <w:p w14:paraId="128A689E" w14:textId="77777777" w:rsidR="005A39AB" w:rsidRPr="008D5774" w:rsidRDefault="005A39AB" w:rsidP="00590138">
                            <w:pPr>
                              <w:pStyle w:val="Title"/>
                              <w:rPr>
                                <w:rFonts w:ascii="Apple Chancery" w:hAnsi="Apple Chancery" w:cs="Apple Chancery"/>
                                <w:color w:val="1286C9" w:themeColor="background2" w:themeShade="BF"/>
                              </w:rPr>
                            </w:pPr>
                            <w:r w:rsidRPr="008D5774">
                              <w:rPr>
                                <w:rFonts w:ascii="Apple Chancery" w:hAnsi="Apple Chancery" w:cs="Apple Chancery"/>
                                <w:color w:val="1286C9" w:themeColor="background2" w:themeShade="BF"/>
                              </w:rPr>
                              <w:t>Cathy Maxwell’s</w:t>
                            </w:r>
                          </w:p>
                        </w:txbxContent>
                      </wps:txbx>
                      <wps:bodyPr rot="0" vert="horz" wrap="square" lIns="2" tIns="0" rIns="9144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92pt;margin-top:80.4pt;width:286pt;height:57pt;z-index:2517166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6xBvQCAAApBgAADgAAAGRycy9lMm9Eb2MueG1srFRbb9MwFH5H4j9Yfu/SXNp00dKpaylC4iY2&#10;xLOTOBfh2MZ2mwzEf+fYSbqVDQkhXiz72P7Ody7fubruW4aOVOlG8BT7F3OMKM9F0fAqxZ/v9rMV&#10;RtoQXhAmOE3xPdX4ev3yxVUnExqIWrCCKgQgXCedTHFtjEw8T+c1bYm+EJJyuCyFaomBo6q8QpEO&#10;0FvmBfP50uuEKqQSOdUarLvhEq8dflnS3HwoS00NYikGbsatyq2ZXb31FUkqRWTd5CMN8g8sWtJw&#10;cHqC2hFD0EE1T6DaJldCi9Jc5KL1RFk2OXUxQDT+/LdobmsiqYsFkqPlKU36/8Hm748fFWqKFIc+&#10;Rpy0UKM72ht0I3oU2vR0Uifw6lbCO9ODGcrsQtXyrci/asTFtia8ohulRFdTUgA93/70Hn0dcLQF&#10;ybp3ogA35GCEA+pL1drcQTYQoEOZ7k+lsVRyMIbLMIB6Y5TDXRyEl7C3Lkgy/ZZKm9dUtMhuUqyg&#10;9A6dHN9qMzydnlhnWrCm2DeMuYNtN7plCh0JNEpWBe4rO7RAdbCB88ElScAMTTWYV5MZmLimtSiO&#10;15kDxq0bLqzDgctgoa5FgaC9rpjokCJQi2ARWW/PUDP9U2rLicM5NQsxNjhhsiYD4XgxWp8Qtu6t&#10;R3EwVN3WRYcydlCfLJ9wsYrjBUZFY1M7soMTCMkxBT+IsAomgGEYKWG+NKZ23WsL+UwYWTX00CNi&#10;i/hPxE6EHBBo51VR0SFR4TyCCoydcJZMaJwxrbaFnBR/7DebYLkLd7Pd6jKeRRkNZqv9PJrdbKKF&#10;v43jvb+LfwLdlvhRIhnJ6TCf9oxUo/js1d+pryX52azyfc9NiaH8QMp1yUTTacXKYxCK6bMeHloB&#10;ZaK4B9VAUp00YNbCphbqO0YdzK0U628HoihG7A0H5QUw5NwGSqLc5tKPIjhkk5XwHL5DqaBmbrs1&#10;w0A8SNVUNaBP+t6AQveNE88Dk1HXMI9cAOPstAPv8dm9epjw618AAAD//wMAUEsDBBQABgAIAAAA&#10;IQDNgFsn4AAAAAsBAAAPAAAAZHJzL2Rvd25yZXYueG1sTI/NTsMwEITvSLyDtUjcqEMIaRTiVPyo&#10;F+iFQJF6c+MlibDXUey24e1ZTnDb2R3NzletZmfFEacweFJwvUhAILXeDNQpeH9bXxUgQtRktPWE&#10;Cr4xwKo+P6t0afyJXvHYxE5wCIVSK+hjHEspQ9uj02HhRyS+ffrJ6chy6qSZ9InDnZVpkuTS6YH4&#10;Q69HfOyx/WoOToF/2K438zZLd+bZpU8vN6NtPnZKXV7M93cgIs7xzwy/9bk61Nxp7w9kgrCsi4xZ&#10;Ig95wgzsWN7mvNkrSJdZAbKu5H+G+gcAAP//AwBQSwECLQAUAAYACAAAACEA5JnDwPsAAADhAQAA&#10;EwAAAAAAAAAAAAAAAAAAAAAAW0NvbnRlbnRfVHlwZXNdLnhtbFBLAQItABQABgAIAAAAIQAjsmrh&#10;1wAAAJQBAAALAAAAAAAAAAAAAAAAACwBAABfcmVscy8ucmVsc1BLAQItABQABgAIAAAAIQC3zrEG&#10;9AIAACkGAAAOAAAAAAAAAAAAAAAAACwCAABkcnMvZTJvRG9jLnhtbFBLAQItABQABgAIAAAAIQDN&#10;gFsn4AAAAAsBAAAPAAAAAAAAAAAAAAAAAEwFAABkcnMvZG93bnJldi54bWxQSwUGAAAAAAQABADz&#10;AAAAWQYAAAAA&#10;" o:allowincell="f" fillcolor="#d6eefb [670]" stroked="f">
                <v:shadow on="t" color="white [3212]" opacity="37355f" mv:blur="358775f" origin="-.5,-.5" offset="0,20pt"/>
                <v:textbox style="mso-fit-shape-to-text:t" inset="2emu,0,,0">
                  <w:txbxContent>
                    <w:p w14:paraId="128A689E" w14:textId="77777777" w:rsidR="005A39AB" w:rsidRPr="008D5774" w:rsidRDefault="005A39AB" w:rsidP="00590138">
                      <w:pPr>
                        <w:pStyle w:val="Title"/>
                        <w:rPr>
                          <w:rFonts w:ascii="Apple Chancery" w:hAnsi="Apple Chancery" w:cs="Apple Chancery"/>
                          <w:color w:val="1286C9" w:themeColor="background2" w:themeShade="BF"/>
                        </w:rPr>
                      </w:pPr>
                      <w:r w:rsidRPr="008D5774">
                        <w:rPr>
                          <w:rFonts w:ascii="Apple Chancery" w:hAnsi="Apple Chancery" w:cs="Apple Chancery"/>
                          <w:color w:val="1286C9" w:themeColor="background2" w:themeShade="BF"/>
                        </w:rPr>
                        <w:t>Cathy Maxwell’s</w:t>
                      </w:r>
                    </w:p>
                  </w:txbxContent>
                </v:textbox>
                <w10:wrap type="tight" anchorx="page" anchory="page"/>
              </v:shape>
            </w:pict>
          </mc:Fallback>
        </mc:AlternateContent>
      </w:r>
      <w:r w:rsidR="004F3582">
        <w:rPr>
          <w:noProof/>
        </w:rPr>
        <mc:AlternateContent>
          <mc:Choice Requires="wps">
            <w:drawing>
              <wp:anchor distT="0" distB="0" distL="114300" distR="114300" simplePos="0" relativeHeight="251722777" behindDoc="0" locked="0" layoutInCell="1" allowOverlap="1" wp14:anchorId="549AF410" wp14:editId="0838C600">
                <wp:simplePos x="0" y="0"/>
                <wp:positionH relativeFrom="page">
                  <wp:posOffset>5464810</wp:posOffset>
                </wp:positionH>
                <wp:positionV relativeFrom="page">
                  <wp:posOffset>8540750</wp:posOffset>
                </wp:positionV>
                <wp:extent cx="1464310" cy="485775"/>
                <wp:effectExtent l="0" t="0" r="0" b="0"/>
                <wp:wrapThrough wrapText="bothSides">
                  <wp:wrapPolygon edited="0">
                    <wp:start x="375" y="0"/>
                    <wp:lineTo x="375" y="20329"/>
                    <wp:lineTo x="20982" y="20329"/>
                    <wp:lineTo x="20982" y="0"/>
                    <wp:lineTo x="375" y="0"/>
                  </wp:wrapPolygon>
                </wp:wrapThrough>
                <wp:docPr id="67" name="Text Box 67"/>
                <wp:cNvGraphicFramePr/>
                <a:graphic xmlns:a="http://schemas.openxmlformats.org/drawingml/2006/main">
                  <a:graphicData uri="http://schemas.microsoft.com/office/word/2010/wordprocessingShape">
                    <wps:wsp>
                      <wps:cNvSpPr txBox="1"/>
                      <wps:spPr>
                        <a:xfrm>
                          <a:off x="0" y="0"/>
                          <a:ext cx="1464310" cy="48577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33E7E1BD" w14:textId="77777777" w:rsidR="005A39AB" w:rsidRPr="004F3582" w:rsidRDefault="005A39AB">
                            <w:pPr>
                              <w:rPr>
                                <w:color w:val="FFFF00"/>
                                <w:sz w:val="44"/>
                                <w:szCs w:val="44"/>
                              </w:rPr>
                            </w:pPr>
                            <w:r w:rsidRPr="004F3582">
                              <w:rPr>
                                <w:color w:val="FFFF00"/>
                                <w:sz w:val="44"/>
                                <w:szCs w:val="44"/>
                              </w:rPr>
                              <w:t>$97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margin-left:430.3pt;margin-top:672.5pt;width:115.3pt;height:38.25pt;z-index:2517227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FoO9MCAAAfBgAADgAAAGRycy9lMm9Eb2MueG1srFTJbtswEL0X6D8QvDuSXHmJEDlQHLgoECRB&#10;kyJnmiJtodxK0rbcov/eIWU5TtpDU/QikbNx5s2bubhspUBbZl2jVYmzsxQjpqiuG7Uq8ZfHxWCK&#10;kfNE1URoxUq8Zw5fzt6/u9iZgg31WouaWQRBlCt2psRr702RJI6umSTuTBumQMm1lcTD1a6S2pId&#10;RJciGabpONlpWxurKXMOpNedEs9ifM4Z9XecO+aRKDHk5uPXxu8yfJPZBSlWlph1Qw9pkH/IQpJG&#10;waPHUNfEE7SxzW+hZEOtdpr7M6plojlvKIs1QDVZ+qqahzUxLNYC4DhzhMn9v7D0dntvUVOXeDzB&#10;SBEJPXpkrUdXukUgAnx2xhVg9mDA0Lcghz73cgfCUHbLrQx/KAiBHpDeH9EN0Whwysf5hwxUFHT5&#10;dDSZjEKY5NnbWOc/Mi1ROJTYQvciqGR743xn2puEx5ReNELEDgr1QgAxOwmLFOi8SQGZwDFYhpxi&#10;e37MR5NhNRmdD8bVKBvkWTodVFU6HFwvqrRK88X8PL/6CVlIkuXFDohigGYBIQBiIcjq0JSg/ruu&#10;SEJfcDjLksgetCXA0YgspA8PRGj6lJPQhQ7tePJ7wUIhQn1mHPoXQQ+CODlsLmwXj1DKlO+jRutg&#10;xQG4tzge7CN0EdK3OHdNAI/4slb+6CwbpW1s8au06699yryzBzBO6g5H3y7bSNwjGZe63gNHre6m&#10;3Bm6aIBIN8T5e2JhrIF7sKr8HXy40LsS68MJo7W23/8kD/bQV9BiFLpfYvdtQyzDSHxSMIfnWZ6H&#10;vRIvOXAJLvZUszzVqI2c69hlBNnFY7D3oj9yq+UTbLQqvAoqoii8XWLfH+e+W16wESmrqmgEm8QQ&#10;f6MeDA0ECiiHMXlsn4g1h1nyQKRb3S8UUrwaqc42eCpdbbzmTZy3gHOH6gF/2EKRloeNGdbc6T1a&#10;Pe/12S8AAAD//wMAUEsDBBQABgAIAAAAIQCLZiSN4gAAAA4BAAAPAAAAZHJzL2Rvd25yZXYueG1s&#10;TI/BTsMwEETvSPyDtUjcqJ3QlhDiVICAUxHQcuDoxtskIl5HsduEv2d7gtuO5ml2plhNrhNHHELr&#10;SUMyUyCQKm9bqjV8bp+vMhAhGrKm84QafjDAqjw/K0xu/UgfeNzEWnAIhdxoaGLscylD1aAzYeZ7&#10;JPb2fnAmshxqaQczcrjrZKrUUjrTEn9oTI+PDVbfm4PTgOvJbV+zm6f49rB/UV/Z+7i2tdaXF9P9&#10;HYiIU/yD4VSfq0PJnXb+QDaITkO2VEtG2bieL3jVCVG3SQpix9c8TRYgy0L+n1H+AgAA//8DAFBL&#10;AQItABQABgAIAAAAIQDkmcPA+wAAAOEBAAATAAAAAAAAAAAAAAAAAAAAAABbQ29udGVudF9UeXBl&#10;c10ueG1sUEsBAi0AFAAGAAgAAAAhACOyauHXAAAAlAEAAAsAAAAAAAAAAAAAAAAALAEAAF9yZWxz&#10;Ly5yZWxzUEsBAi0AFAAGAAgAAAAhAIiBaDvTAgAAHwYAAA4AAAAAAAAAAAAAAAAALAIAAGRycy9l&#10;Mm9Eb2MueG1sUEsBAi0AFAAGAAgAAAAhAItmJI3iAAAADgEAAA8AAAAAAAAAAAAAAAAAKwUAAGRy&#10;cy9kb3ducmV2LnhtbFBLBQYAAAAABAAEAPMAAAA6BgAAAAA=&#10;" mv:complextextbox="1" filled="f" stroked="f">
                <v:textbox>
                  <w:txbxContent>
                    <w:p w14:paraId="33E7E1BD" w14:textId="77777777" w:rsidR="005A39AB" w:rsidRPr="004F3582" w:rsidRDefault="005A39AB">
                      <w:pPr>
                        <w:rPr>
                          <w:color w:val="FFFF00"/>
                          <w:sz w:val="44"/>
                          <w:szCs w:val="44"/>
                        </w:rPr>
                      </w:pPr>
                      <w:r w:rsidRPr="004F3582">
                        <w:rPr>
                          <w:color w:val="FFFF00"/>
                          <w:sz w:val="44"/>
                          <w:szCs w:val="44"/>
                        </w:rPr>
                        <w:t>$97 Value</w:t>
                      </w:r>
                    </w:p>
                  </w:txbxContent>
                </v:textbox>
                <w10:wrap type="through" anchorx="page" anchory="page"/>
              </v:shape>
            </w:pict>
          </mc:Fallback>
        </mc:AlternateContent>
      </w:r>
      <w:r w:rsidR="004F3582">
        <w:rPr>
          <w:noProof/>
        </w:rPr>
        <mc:AlternateContent>
          <mc:Choice Requires="wps">
            <w:drawing>
              <wp:anchor distT="0" distB="0" distL="114300" distR="114300" simplePos="0" relativeHeight="251721753" behindDoc="0" locked="0" layoutInCell="1" allowOverlap="1" wp14:anchorId="13A64608" wp14:editId="138C5B06">
                <wp:simplePos x="0" y="0"/>
                <wp:positionH relativeFrom="page">
                  <wp:posOffset>5120640</wp:posOffset>
                </wp:positionH>
                <wp:positionV relativeFrom="page">
                  <wp:posOffset>8023225</wp:posOffset>
                </wp:positionV>
                <wp:extent cx="2072640" cy="1592580"/>
                <wp:effectExtent l="0" t="0" r="35560" b="33020"/>
                <wp:wrapThrough wrapText="bothSides">
                  <wp:wrapPolygon edited="0">
                    <wp:start x="13765" y="0"/>
                    <wp:lineTo x="0" y="1722"/>
                    <wp:lineTo x="0" y="2411"/>
                    <wp:lineTo x="2118" y="5512"/>
                    <wp:lineTo x="0" y="8268"/>
                    <wp:lineTo x="0" y="9301"/>
                    <wp:lineTo x="1853" y="11024"/>
                    <wp:lineTo x="0" y="14124"/>
                    <wp:lineTo x="0" y="15158"/>
                    <wp:lineTo x="4500" y="16536"/>
                    <wp:lineTo x="4500" y="17914"/>
                    <wp:lineTo x="6882" y="21703"/>
                    <wp:lineTo x="7941" y="21703"/>
                    <wp:lineTo x="9265" y="21703"/>
                    <wp:lineTo x="13235" y="21703"/>
                    <wp:lineTo x="19059" y="18603"/>
                    <wp:lineTo x="18529" y="16536"/>
                    <wp:lineTo x="21706" y="13780"/>
                    <wp:lineTo x="21706" y="12746"/>
                    <wp:lineTo x="19324" y="11024"/>
                    <wp:lineTo x="21441" y="8268"/>
                    <wp:lineTo x="21441" y="7579"/>
                    <wp:lineTo x="18529" y="5512"/>
                    <wp:lineTo x="19588" y="5512"/>
                    <wp:lineTo x="18529" y="3789"/>
                    <wp:lineTo x="15353" y="0"/>
                    <wp:lineTo x="13765" y="0"/>
                  </wp:wrapPolygon>
                </wp:wrapThrough>
                <wp:docPr id="66" name="Explosion 1 66"/>
                <wp:cNvGraphicFramePr/>
                <a:graphic xmlns:a="http://schemas.openxmlformats.org/drawingml/2006/main">
                  <a:graphicData uri="http://schemas.microsoft.com/office/word/2010/wordprocessingShape">
                    <wps:wsp>
                      <wps:cNvSpPr/>
                      <wps:spPr>
                        <a:xfrm>
                          <a:off x="0" y="0"/>
                          <a:ext cx="2072640" cy="1592580"/>
                        </a:xfrm>
                        <a:prstGeom prst="irregularSeal1">
                          <a:avLst/>
                        </a:prstGeom>
                        <a:solidFill>
                          <a:schemeClr val="tx2">
                            <a:lumMod val="50000"/>
                          </a:schemeClr>
                        </a:solidFill>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1" coordsize="21600,21600" o:spt="71" path="m10800,5800l8352,2295,7312,6320,370,2295,4627,7617,,8615,3722,11775,135,14587,5667,13937,4762,17617,7715,15627,8485,21600,10532,14935,13247,19737,14020,14457,18145,18095,16837,12942,21600,13290,17607,10475,21097,8137,16702,7315,18380,4457,14155,5325,14522,0xe">
                <v:stroke joinstyle="miter"/>
                <v:path gradientshapeok="t" o:connecttype="custom" o:connectlocs="14522,0;0,8615;8485,21600;21600,13290" o:connectangles="270,180,90,0" textboxrect="4627,6320,16702,13937"/>
              </v:shapetype>
              <v:shape id="Explosion 1 66" o:spid="_x0000_s1026" type="#_x0000_t71" style="position:absolute;margin-left:403.2pt;margin-top:631.75pt;width:163.2pt;height:125.4pt;z-index:2517217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c/Q5ICAAB8BQAADgAAAGRycy9lMm9Eb2MueG1srFRNTxsxEL1X6n+wfC+b3ZIAERsUQakqUUAN&#10;FWfjtRNLtse1nWzSX9+xd7OJKOJQNYfNjOfL8+Z5Lq+2RpON8EGBrWl5MqJEWA6Nssua/ny6/XRO&#10;SYjMNkyDFTXdiUCvZh8/XLZuKipYgW6EJ5jEhmnrarqK0U2LIvCVMCycgBMWjRK8YRFVvywaz1rM&#10;bnRRjUaTogXfOA9chICnN52RznJ+KQWPD1IGEYmuKd4t5q/P35f0LWaXbLr0zK0U76/B/uEWhimL&#10;RYdUNywysvbqr1RGcQ8BZDzhYAqQUnGRe8BuytGrbhYr5kTuBcEJboAp/L+0/H7z6IlqajqZUGKZ&#10;wRl92ToNaaCkJHiKELUuTNFz4R59rwUUU79b6U36x07INsO6G2AV20g4Hlajs2pyiuhztJXji2p8&#10;noEvDuHOh/hVgCFJqKnyXizXmvmFYLrMwLLNXYhYHIP2zqluAK2aW6V1VhJrxLX2ZMNw3nFb5VC9&#10;Nt+h6c7GI/ylljBPJlly77RDpiL123WYpbjTIuXX9oeQCBb21F1qyNAlZ5wLGzNimD57pzCJ1xsC&#10;P+crvRvY+6dQkSk8BHf9vBs8ROTKYOMQbJQF/1Z1HcseEdn5Ix5HfSfxBZod8sRD94CC47cKJ3XH&#10;QnxkHl8MThe3QHzAj9TQ1hR6iZIV+N9vnSd/JDJaKWnxBdY0/FozLyjR3yxS/KI8TaSJWTkdn1Wo&#10;+GPLy7HFrs014NBL3DeOZzH5R70XpQfzjMtinqqiiVmOtWvKo98r17HbDLhuuJjPsxs+U8finV04&#10;vp964t/T9pl519M1ItPvYf9a2fQVVzvfNA8L83UEqTKRD7j2eOMTz0zs11HaIcd69joszdkfAAAA&#10;//8DAFBLAwQUAAYACAAAACEASelbmOIAAAAOAQAADwAAAGRycy9kb3ducmV2LnhtbEyPT0vEMBDF&#10;74LfIYzgzU3/7JalNl1EEPEiWAviLW3GtmyTlCZto5/e2ZPe5vF+vHmvOAU9shVnN1gjIN5FwNC0&#10;Vg2mE1C/P90dgTkvjZKjNSjgGx2cyuurQubKbuYN18p3jEKMy6WA3vsp59y1PWrpdnZCQ96XnbX0&#10;JOeOq1luFK5HnkRRxrUcDH3o5YSPPbbnatECnte2SeuPl8/XRdXnrQrrFn64ELc34eEemMfg/2C4&#10;1KfqUFKnxi5GOTYKOEbZnlAykiw9ALsgcZrQnIauQ7xPgZcF/z+j/AUAAP//AwBQSwECLQAUAAYA&#10;CAAAACEA5JnDwPsAAADhAQAAEwAAAAAAAAAAAAAAAAAAAAAAW0NvbnRlbnRfVHlwZXNdLnhtbFBL&#10;AQItABQABgAIAAAAIQAjsmrh1wAAAJQBAAALAAAAAAAAAAAAAAAAACwBAABfcmVscy8ucmVsc1BL&#10;AQItABQABgAIAAAAIQB4tz9DkgIAAHwFAAAOAAAAAAAAAAAAAAAAACwCAABkcnMvZTJvRG9jLnht&#10;bFBLAQItABQABgAIAAAAIQBJ6VuY4gAAAA4BAAAPAAAAAAAAAAAAAAAAAOoEAABkcnMvZG93bnJl&#10;di54bWxQSwUGAAAAAAQABADzAAAA+QUAAAAA&#10;" fillcolor="#0d1b30 [1615]" strokecolor="#60006f [3049]">
                <w10:wrap type="through" anchorx="page" anchory="page"/>
              </v:shape>
            </w:pict>
          </mc:Fallback>
        </mc:AlternateContent>
      </w:r>
      <w:r w:rsidR="004F3582">
        <w:rPr>
          <w:noProof/>
        </w:rPr>
        <w:drawing>
          <wp:anchor distT="0" distB="0" distL="114300" distR="114300" simplePos="0" relativeHeight="251724825" behindDoc="0" locked="0" layoutInCell="1" allowOverlap="1" wp14:anchorId="232C207E" wp14:editId="09010D5B">
            <wp:simplePos x="0" y="0"/>
            <wp:positionH relativeFrom="page">
              <wp:posOffset>728980</wp:posOffset>
            </wp:positionH>
            <wp:positionV relativeFrom="page">
              <wp:posOffset>8023225</wp:posOffset>
            </wp:positionV>
            <wp:extent cx="2540000" cy="1003300"/>
            <wp:effectExtent l="0" t="0" r="0" b="12700"/>
            <wp:wrapThrough wrapText="bothSides">
              <wp:wrapPolygon edited="0">
                <wp:start x="3456" y="0"/>
                <wp:lineTo x="0" y="2187"/>
                <wp:lineTo x="0" y="16405"/>
                <wp:lineTo x="3888" y="17499"/>
                <wp:lineTo x="2808" y="21327"/>
                <wp:lineTo x="3888" y="21327"/>
                <wp:lineTo x="4104" y="21327"/>
                <wp:lineTo x="5400" y="17499"/>
                <wp:lineTo x="21384" y="16952"/>
                <wp:lineTo x="21384" y="4922"/>
                <wp:lineTo x="5832" y="0"/>
                <wp:lineTo x="3456"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_logo1.png"/>
                    <pic:cNvPicPr/>
                  </pic:nvPicPr>
                  <pic:blipFill>
                    <a:blip r:embed="rId11">
                      <a:extLst>
                        <a:ext uri="{28A0092B-C50C-407E-A947-70E740481C1C}">
                          <a14:useLocalDpi xmlns:a14="http://schemas.microsoft.com/office/drawing/2010/main" val="0"/>
                        </a:ext>
                      </a:extLst>
                    </a:blip>
                    <a:stretch>
                      <a:fillRect/>
                    </a:stretch>
                  </pic:blipFill>
                  <pic:spPr>
                    <a:xfrm>
                      <a:off x="0" y="0"/>
                      <a:ext cx="2540000" cy="1003300"/>
                    </a:xfrm>
                    <a:prstGeom prst="rect">
                      <a:avLst/>
                    </a:prstGeom>
                  </pic:spPr>
                </pic:pic>
              </a:graphicData>
            </a:graphic>
          </wp:anchor>
        </w:drawing>
      </w:r>
      <w:r w:rsidR="004F3582">
        <w:rPr>
          <w:noProof/>
        </w:rPr>
        <mc:AlternateContent>
          <mc:Choice Requires="wps">
            <w:drawing>
              <wp:anchor distT="0" distB="0" distL="114300" distR="114300" simplePos="0" relativeHeight="251723801" behindDoc="0" locked="0" layoutInCell="1" allowOverlap="1" wp14:anchorId="0A05D200" wp14:editId="56E0CC0E">
                <wp:simplePos x="0" y="0"/>
                <wp:positionH relativeFrom="page">
                  <wp:posOffset>581660</wp:posOffset>
                </wp:positionH>
                <wp:positionV relativeFrom="page">
                  <wp:posOffset>7781290</wp:posOffset>
                </wp:positionV>
                <wp:extent cx="2814320" cy="1483360"/>
                <wp:effectExtent l="0" t="0" r="30480" b="15240"/>
                <wp:wrapThrough wrapText="bothSides">
                  <wp:wrapPolygon edited="0">
                    <wp:start x="7798" y="0"/>
                    <wp:lineTo x="5653" y="370"/>
                    <wp:lineTo x="585" y="4438"/>
                    <wp:lineTo x="0" y="7767"/>
                    <wp:lineTo x="0" y="14055"/>
                    <wp:lineTo x="1949" y="17753"/>
                    <wp:lineTo x="1949" y="18493"/>
                    <wp:lineTo x="6823" y="21452"/>
                    <wp:lineTo x="7798" y="21452"/>
                    <wp:lineTo x="13841" y="21452"/>
                    <wp:lineTo x="14816" y="21452"/>
                    <wp:lineTo x="19690" y="18493"/>
                    <wp:lineTo x="19690" y="17753"/>
                    <wp:lineTo x="21639" y="14055"/>
                    <wp:lineTo x="21639" y="7767"/>
                    <wp:lineTo x="21249" y="4808"/>
                    <wp:lineTo x="15986" y="370"/>
                    <wp:lineTo x="13841" y="0"/>
                    <wp:lineTo x="7798" y="0"/>
                  </wp:wrapPolygon>
                </wp:wrapThrough>
                <wp:docPr id="28" name="Oval 28"/>
                <wp:cNvGraphicFramePr/>
                <a:graphic xmlns:a="http://schemas.openxmlformats.org/drawingml/2006/main">
                  <a:graphicData uri="http://schemas.microsoft.com/office/word/2010/wordprocessingShape">
                    <wps:wsp>
                      <wps:cNvSpPr/>
                      <wps:spPr>
                        <a:xfrm>
                          <a:off x="0" y="0"/>
                          <a:ext cx="2814320" cy="1483360"/>
                        </a:xfrm>
                        <a:prstGeom prst="ellipse">
                          <a:avLst/>
                        </a:prstGeom>
                        <a:solidFill>
                          <a:schemeClr val="bg2"/>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 o:spid="_x0000_s1026" style="position:absolute;margin-left:45.8pt;margin-top:612.7pt;width:221.6pt;height:116.8pt;z-index:2517238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MMLG8CAABKBQAADgAAAGRycy9lMm9Eb2MueG1srFTNahsxEL4X+g5C93q9azd1TdbBJKQUTGKa&#10;lJxlrWQLJI0qyV67T9+RvF6bJhAovUgzmv+Zb3R9szea7IQPCmxNy8GQEmE5NMqua/rz+f7ThJIQ&#10;mW2YBitqehCB3sw+frhu3VRUsAHdCE/QiQ3T1tV0E6ObFkXgG2FYGIATFoUSvGERWb8uGs9a9G50&#10;UQ2HV0ULvnEeuAgBX++OQjrL/qUUPD5KGUQkuqaYW8ynz+cqncXsmk3XnrmN4l0a7B+yMExZDNq7&#10;umORka1Xr1wZxT0EkHHAwRQgpeIi14DVlMO/qnnaMCdyLdic4Po2hf/nlj/slp6opqYVTsoygzN6&#10;3DFNkMXetC5MUeXJLX3HBSRToXvpTbqxBLLP/Tz0/RT7SDg+VpNyPKqw7Rxl5XgyGl3ljhdnc+dD&#10;/CbAkETUVGitXEg1synbLULEqKh90krPAbRq7pXWmUk4EbfaE8y5pqt1lbJGiwutIhVxTDtT8aBF&#10;stX2h5BYOiZa5oAZdGdnjHNhY9k5zNrJTGLo3nD0vmGnn0xFBmRvXL1v3FvkyGBjb2yUBf+WA92n&#10;LI/62I+LuhO5guaAU/dwXIfg+L3C9i9YiEvmEf84Mtzp+IiH1NDWFDqKkg3432+9J32EJUopaXGf&#10;ahp+bZkXlOjvFgH7tRyP0wJmZvz5S4KFv5SsLiV2a24BB1ri7+F4JpN+1CdSejAvuPrzFBVFzHKM&#10;XVMe/Ym5jcc9x8+Di/k8q+HSORYX9snx09QTtp73L8y7DoMR4fsAp917hcOjbpqHhfk2glQZpOe+&#10;dv3Ghc1I7D6X9CNc8lnr/AXO/gAAAP//AwBQSwMEFAAGAAgAAAAhAIwuK7TeAAAADAEAAA8AAABk&#10;cnMvZG93bnJldi54bWxMj9tOg0AQhu9NfIfNmHhnlyLUFlkaY0LijTG2PsCUnQKRPYRdCvr0jld6&#10;Of98+Q/lfjGDuNAYemcVrFcJCLKN071tFXwc67stiBDRahycJQVfFGBfXV+VWGg323e6HGIr2MSG&#10;AhV0MfpCytB0ZDCsnCfLv7MbDUY+x1bqEWc2N4NMk2QjDfaWEzr09NxR83mYjILZv9TTW1IfMX0g&#10;kxJq/92+KnV7szw9goi0xD8Yfutzdai408lNVgcxKNitN0yynqZ5BoKJ/D7jMSeWsnyXgKxK+X9E&#10;9QMAAP//AwBQSwECLQAUAAYACAAAACEA5JnDwPsAAADhAQAAEwAAAAAAAAAAAAAAAAAAAAAAW0Nv&#10;bnRlbnRfVHlwZXNdLnhtbFBLAQItABQABgAIAAAAIQAjsmrh1wAAAJQBAAALAAAAAAAAAAAAAAAA&#10;ACwBAABfcmVscy8ucmVsc1BLAQItABQABgAIAAAAIQDmowwsbwIAAEoFAAAOAAAAAAAAAAAAAAAA&#10;ACwCAABkcnMvZTJvRG9jLnhtbFBLAQItABQABgAIAAAAIQCMLiu03gAAAAwBAAAPAAAAAAAAAAAA&#10;AAAAAMcEAABkcnMvZG93bnJldi54bWxQSwUGAAAAAAQABADzAAAA0gUAAAAA&#10;" fillcolor="#38abed [3214]" strokecolor="#0b537e [3044]">
                <w10:wrap type="through" anchorx="page" anchory="page"/>
              </v:oval>
            </w:pict>
          </mc:Fallback>
        </mc:AlternateContent>
      </w:r>
      <w:r w:rsidR="004F3582">
        <w:rPr>
          <w:noProof/>
        </w:rPr>
        <mc:AlternateContent>
          <mc:Choice Requires="wps">
            <w:drawing>
              <wp:anchor distT="0" distB="0" distL="114300" distR="114300" simplePos="0" relativeHeight="251725849" behindDoc="0" locked="0" layoutInCell="1" allowOverlap="1" wp14:anchorId="3E9CDD80" wp14:editId="07B21BCA">
                <wp:simplePos x="0" y="0"/>
                <wp:positionH relativeFrom="page">
                  <wp:posOffset>581660</wp:posOffset>
                </wp:positionH>
                <wp:positionV relativeFrom="page">
                  <wp:posOffset>9264650</wp:posOffset>
                </wp:positionV>
                <wp:extent cx="3048000" cy="309245"/>
                <wp:effectExtent l="0" t="0" r="0" b="0"/>
                <wp:wrapThrough wrapText="bothSides">
                  <wp:wrapPolygon edited="0">
                    <wp:start x="180" y="0"/>
                    <wp:lineTo x="180" y="19515"/>
                    <wp:lineTo x="21240" y="19515"/>
                    <wp:lineTo x="21240" y="0"/>
                    <wp:lineTo x="180" y="0"/>
                  </wp:wrapPolygon>
                </wp:wrapThrough>
                <wp:docPr id="64" name="Text Box 64"/>
                <wp:cNvGraphicFramePr/>
                <a:graphic xmlns:a="http://schemas.openxmlformats.org/drawingml/2006/main">
                  <a:graphicData uri="http://schemas.microsoft.com/office/word/2010/wordprocessingShape">
                    <wps:wsp>
                      <wps:cNvSpPr txBox="1"/>
                      <wps:spPr>
                        <a:xfrm>
                          <a:off x="0" y="0"/>
                          <a:ext cx="3048000" cy="30924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D709611" w14:textId="3129C9E7" w:rsidR="005A39AB" w:rsidRDefault="005A39AB">
                            <w:r>
                              <w:t>http://www.healthyhabitsutah.com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28" type="#_x0000_t202" style="position:absolute;margin-left:45.8pt;margin-top:729.5pt;width:240pt;height:24.35pt;z-index:25172584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lAhNQCAAAfBgAADgAAAGRycy9lMm9Eb2MueG1srFRNb9swDL0P2H8QdE9tp07X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3yW&#10;Y6SIhB49stajK90iUAE+O+MKcHsw4Ohb0EOfB70DZSi75VaGPxSEwA5I7w/ohmgUlKdpfp6mYKJg&#10;O02n43wSwiTPt411/iPTEgWhxBa6F0El2xvnO9fBJTym9KIRInZQqBcKiNlpWKRAd5sUkAmIwTPk&#10;FNvzYz75MK4+TKajs2qSjfIsPR9VVToeXS+qtErzxXyaX/2ELCTJ8mIHRDFAs4AQALEQZNU3JZj/&#10;riuS0BcczrIksgdtCXA0IgvpwwMRmiHlJHShQztKfi9YKESoz4xD/yLoQREnh82F7eIRSpnyQ9To&#10;Hbw4APeWi71/hC5C+pbLXRPgRnxZK3+4LBulbWzxq7Trr0PKvPMHMI7qDqJvl20k7ngg41LXe+Co&#10;1d2UO0MXDRDphjh/TyyMNXAPVpW/gw8Xeldi3UsYrbX9/id98Ie+ghWj0P0Su28bYhlG4pOCOZxm&#10;eR72SjzkwCU42GPL8tiiNnKuY5cRZBfF4O/FIHKr5RNstCq8CiaiKLxdYj+Ic98tL9iIlFVVdIJN&#10;Yoi/UQ+GBgIFlMOYPLZPxJp+ljwQ6VYPC4UUr0aq8w03la42XvMmzlvAuUO1xx+2UKRlvzHDmjs+&#10;R6/nvT77BQAA//8DAFBLAwQUAAYACAAAACEAyHRGj+AAAAAMAQAADwAAAGRycy9kb3ducmV2Lnht&#10;bEyPwU7DMBBE70j8g7VI3KhdRJo0xKkAAadWQMuBoxtvk4h4HcVuE/6e7QmOOzuaeVOsJteJEw6h&#10;9aRhPlMgkCpvW6o1fO5ebjIQIRqypvOEGn4wwKq8vChMbv1IH3jaxlpwCIXcaGhi7HMpQ9WgM2Hm&#10;eyT+HfzgTORzqKUdzMjhrpO3Si2kMy1xQ2N6fGqw+t4enQZcT263ydLn+PZ4eFVf2fu4trXW11fT&#10;wz2IiFP8M8MZn9GhZKa9P5INotOwnC/YyfpdsuRR7EjSs7RnKVFpCrIs5P8R5S8AAAD//wMAUEsB&#10;Ai0AFAAGAAgAAAAhAOSZw8D7AAAA4QEAABMAAAAAAAAAAAAAAAAAAAAAAFtDb250ZW50X1R5cGVz&#10;XS54bWxQSwECLQAUAAYACAAAACEAI7Jq4dcAAACUAQAACwAAAAAAAAAAAAAAAAAsAQAAX3JlbHMv&#10;LnJlbHNQSwECLQAUAAYACAAAACEA3IlAhNQCAAAfBgAADgAAAAAAAAAAAAAAAAAsAgAAZHJzL2Uy&#10;b0RvYy54bWxQSwECLQAUAAYACAAAACEAyHRGj+AAAAAMAQAADwAAAAAAAAAAAAAAAAAsBQAAZHJz&#10;L2Rvd25yZXYueG1sUEsFBgAAAAAEAAQA8wAAADkGAAAAAA==&#10;" mv:complextextbox="1" filled="f" stroked="f">
                <v:textbox>
                  <w:txbxContent>
                    <w:p w14:paraId="7D709611" w14:textId="3129C9E7" w:rsidR="005A39AB" w:rsidRDefault="005A39AB">
                      <w:r>
                        <w:t>http://www.healthyhabitsutah.com</w:t>
                      </w:r>
                    </w:p>
                  </w:txbxContent>
                </v:textbox>
                <w10:wrap type="through" anchorx="page" anchory="page"/>
              </v:shape>
            </w:pict>
          </mc:Fallback>
        </mc:AlternateContent>
      </w:r>
      <w:r w:rsidR="004F3582">
        <w:rPr>
          <w:noProof/>
        </w:rPr>
        <mc:AlternateContent>
          <mc:Choice Requires="wps">
            <w:drawing>
              <wp:anchor distT="0" distB="0" distL="114300" distR="114300" simplePos="0" relativeHeight="251717657" behindDoc="0" locked="0" layoutInCell="1" allowOverlap="1" wp14:anchorId="59C42772" wp14:editId="23AE33E7">
                <wp:simplePos x="0" y="0"/>
                <wp:positionH relativeFrom="page">
                  <wp:posOffset>5342890</wp:posOffset>
                </wp:positionH>
                <wp:positionV relativeFrom="page">
                  <wp:posOffset>599440</wp:posOffset>
                </wp:positionV>
                <wp:extent cx="1798955" cy="1054100"/>
                <wp:effectExtent l="0" t="0" r="0" b="12700"/>
                <wp:wrapThrough wrapText="bothSides">
                  <wp:wrapPolygon edited="0">
                    <wp:start x="305" y="0"/>
                    <wp:lineTo x="305" y="21340"/>
                    <wp:lineTo x="21043" y="21340"/>
                    <wp:lineTo x="21043" y="0"/>
                    <wp:lineTo x="305" y="0"/>
                  </wp:wrapPolygon>
                </wp:wrapThrough>
                <wp:docPr id="65" name="Text Box 65"/>
                <wp:cNvGraphicFramePr/>
                <a:graphic xmlns:a="http://schemas.openxmlformats.org/drawingml/2006/main">
                  <a:graphicData uri="http://schemas.microsoft.com/office/word/2010/wordprocessingShape">
                    <wps:wsp>
                      <wps:cNvSpPr txBox="1"/>
                      <wps:spPr>
                        <a:xfrm>
                          <a:off x="0" y="0"/>
                          <a:ext cx="1798955" cy="10541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83540BC" w14:textId="77777777" w:rsidR="005A39AB" w:rsidRPr="004F3582" w:rsidRDefault="005A39AB" w:rsidP="00590138">
                            <w:pPr>
                              <w:jc w:val="center"/>
                              <w:rPr>
                                <w:b/>
                                <w:color w:val="0C5986" w:themeColor="accent1"/>
                                <w:sz w:val="72"/>
                                <w:szCs w:val="72"/>
                              </w:rPr>
                            </w:pPr>
                            <w:r w:rsidRPr="004F3582">
                              <w:rPr>
                                <w:b/>
                                <w:color w:val="0C5986" w:themeColor="accent1"/>
                                <w:sz w:val="72"/>
                                <w:szCs w:val="72"/>
                              </w:rPr>
                              <w:t>FREE</w:t>
                            </w:r>
                          </w:p>
                          <w:p w14:paraId="2E016FA6" w14:textId="77777777" w:rsidR="005A39AB" w:rsidRPr="004F3582" w:rsidRDefault="005A39AB" w:rsidP="00590138">
                            <w:pPr>
                              <w:jc w:val="center"/>
                              <w:rPr>
                                <w:b/>
                                <w:color w:val="0C5986" w:themeColor="accent1"/>
                                <w:sz w:val="48"/>
                                <w:szCs w:val="48"/>
                              </w:rPr>
                            </w:pPr>
                            <w:r w:rsidRPr="004F3582">
                              <w:rPr>
                                <w:b/>
                                <w:color w:val="0C5986" w:themeColor="accent1"/>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29" type="#_x0000_t202" style="position:absolute;margin-left:420.7pt;margin-top:47.2pt;width:141.65pt;height:83pt;z-index:2517176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2tNMCAAAgBgAADgAAAGRycy9lMm9Eb2MueG1srFRbT9swFH6ftP9g+b0k6VKgESkKRZ0mIUCD&#10;iWfXsdtovs1223TT/vuOnaQUtocx7SU5PvfzncvFZSsF2jLrGq1KnJ2kGDFFdd2oVYm/PC5G5xg5&#10;T1RNhFasxHvm8OXs/buLnSnYWK+1qJlF4ES5YmdKvPbeFEni6JpJ4k60YQqEXFtJPDztKqkt2YF3&#10;KZJxmp4mO21rYzVlzgH3uhPiWfTPOaP+jnPHPBIlhtx8/Nr4XYZvMrsgxcoSs25onwb5hywkaRQE&#10;Pbi6Jp6gjW1+cyUbarXT3J9QLRPNeUNZrAGqydJX1TysiWGxFgDHmQNM7v+5pbfbe4uausSnE4wU&#10;kdCjR9Z6dKVbBCzAZ2dcAWoPBhR9C3zo88B3wAxlt9zK8IeCEMgB6f0B3eCNBqOz6fl0AlEoyLJ0&#10;kmdpxD95NjfW+Y9MSxSIEltoX0SVbG+ch1RAdVAJ0ZReNELEFgr1ggGKHYfFGeisSQGpABk0Q1Kx&#10;Pz/mk7NxdTaZjk6rSTaCpM5HVZWOR9eLKq3SfDGf5lc/IQtJsrzYwaQYmLMAESCxEGTVdyWI/64t&#10;ktAXQ5xlSRwftCUwpBFaSB8CxHqHlJPQhg7uSPm9YKEQoT4zDg2MqAdGXB02F7bzRyhlyg9eo3bQ&#10;4gDcWwx7/QhdhPQtxl0TwCJG1sofjGWjtI0tfpV2/XVImXf6AMZR3YH07bKNk/thmMalrvcwpFZ3&#10;a+4MXTQwSDfE+XtiYa9hLuFW+Tv4cKF3JdY9hdFa2+9/4gd96CtIMQrdL7H7tiGWYSQ+KVjEaZbn&#10;4bDERw6zBA97LFkeS9RGznXsMoLsIhn0vRhIbrV8gpNWhaggIopC7BL7gZz77nrBSaSsqqISnBJD&#10;/I16MDQMUEA5rMlj+0Ss6XfJwyDd6uGikOLVSnW6wVLpauM1b+K+BZw7VHv84QzFsexPZrhzx++o&#10;9XzYZ78AAAD//wMAUEsDBBQABgAIAAAAIQCj90Ls4AAAAAsBAAAPAAAAZHJzL2Rvd25yZXYueG1s&#10;TI/BTsMwDIbvSLxDZCRuLGlVbaXUnQABpyFg48Axa7y2onGqJlvL25Od4GRZ/vT7+8v1bHtxotF3&#10;jhGShQJBXDvTcYPwuXu+yUH4oNno3jEh/JCHdXV5UerCuIk/6LQNjYgh7AuN0IYwFFL6uiWr/cIN&#10;xPF2cKPVIa5jI82opxhue5kqtZRWdxw/tHqgx5bq7+3RItBmtrvXfPUU3h4OL+orf582pkG8vprv&#10;70AEmsMfDGf9qA5VdNq7IxsveoQ8S7KIItxmcZ6BJM1WIPYI6VJlIKtS/u9Q/QIAAP//AwBQSwEC&#10;LQAUAAYACAAAACEA5JnDwPsAAADhAQAAEwAAAAAAAAAAAAAAAAAAAAAAW0NvbnRlbnRfVHlwZXNd&#10;LnhtbFBLAQItABQABgAIAAAAIQAjsmrh1wAAAJQBAAALAAAAAAAAAAAAAAAAACwBAABfcmVscy8u&#10;cmVsc1BLAQItABQABgAIAAAAIQCIL7a00wIAACAGAAAOAAAAAAAAAAAAAAAAACwCAABkcnMvZTJv&#10;RG9jLnhtbFBLAQItABQABgAIAAAAIQCj90Ls4AAAAAsBAAAPAAAAAAAAAAAAAAAAACsFAABkcnMv&#10;ZG93bnJldi54bWxQSwUGAAAAAAQABADzAAAAOAYAAAAA&#10;" mv:complextextbox="1" filled="f" stroked="f">
                <v:textbox>
                  <w:txbxContent>
                    <w:p w14:paraId="783540BC" w14:textId="77777777" w:rsidR="005A39AB" w:rsidRPr="004F3582" w:rsidRDefault="005A39AB" w:rsidP="00590138">
                      <w:pPr>
                        <w:jc w:val="center"/>
                        <w:rPr>
                          <w:b/>
                          <w:color w:val="0C5986" w:themeColor="accent1"/>
                          <w:sz w:val="72"/>
                          <w:szCs w:val="72"/>
                        </w:rPr>
                      </w:pPr>
                      <w:r w:rsidRPr="004F3582">
                        <w:rPr>
                          <w:b/>
                          <w:color w:val="0C5986" w:themeColor="accent1"/>
                          <w:sz w:val="72"/>
                          <w:szCs w:val="72"/>
                        </w:rPr>
                        <w:t>FREE</w:t>
                      </w:r>
                    </w:p>
                    <w:p w14:paraId="2E016FA6" w14:textId="77777777" w:rsidR="005A39AB" w:rsidRPr="004F3582" w:rsidRDefault="005A39AB" w:rsidP="00590138">
                      <w:pPr>
                        <w:jc w:val="center"/>
                        <w:rPr>
                          <w:b/>
                          <w:color w:val="0C5986" w:themeColor="accent1"/>
                          <w:sz w:val="48"/>
                          <w:szCs w:val="48"/>
                        </w:rPr>
                      </w:pPr>
                      <w:r w:rsidRPr="004F3582">
                        <w:rPr>
                          <w:b/>
                          <w:color w:val="0C5986" w:themeColor="accent1"/>
                          <w:sz w:val="48"/>
                          <w:szCs w:val="48"/>
                        </w:rPr>
                        <w:t>REPORT</w:t>
                      </w:r>
                    </w:p>
                  </w:txbxContent>
                </v:textbox>
                <w10:wrap type="through" anchorx="page" anchory="page"/>
              </v:shape>
            </w:pict>
          </mc:Fallback>
        </mc:AlternateContent>
      </w:r>
      <w:r w:rsidR="004F3582">
        <w:rPr>
          <w:noProof/>
        </w:rPr>
        <mc:AlternateContent>
          <mc:Choice Requires="wps">
            <w:drawing>
              <wp:anchor distT="0" distB="0" distL="114300" distR="114300" simplePos="0" relativeHeight="251661312" behindDoc="0" locked="0" layoutInCell="0" allowOverlap="1" wp14:anchorId="3D110592" wp14:editId="56922647">
                <wp:simplePos x="0" y="0"/>
                <wp:positionH relativeFrom="page">
                  <wp:posOffset>787400</wp:posOffset>
                </wp:positionH>
                <wp:positionV relativeFrom="page">
                  <wp:posOffset>1826260</wp:posOffset>
                </wp:positionV>
                <wp:extent cx="6283960" cy="2369820"/>
                <wp:effectExtent l="0" t="0" r="0" b="17780"/>
                <wp:wrapTight wrapText="bothSides">
                  <wp:wrapPolygon edited="0">
                    <wp:start x="87" y="0"/>
                    <wp:lineTo x="87" y="21531"/>
                    <wp:lineTo x="21390" y="21531"/>
                    <wp:lineTo x="21390" y="0"/>
                    <wp:lineTo x="87" y="0"/>
                  </wp:wrapPolygon>
                </wp:wrapTight>
                <wp:docPr id="2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3960" cy="2369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0D1D7CA8" w14:textId="77777777" w:rsidR="005A39AB" w:rsidRPr="00590138" w:rsidRDefault="005A39AB" w:rsidP="00590138">
                            <w:pPr>
                              <w:jc w:val="center"/>
                              <w:rPr>
                                <w:rFonts w:ascii="Comic Sans MS Bold" w:eastAsia="Times New Roman" w:hAnsi="Comic Sans MS Bold" w:cs="Times New Roman"/>
                                <w:b/>
                                <w:color w:val="FFFFFF" w:themeColor="background1"/>
                                <w:sz w:val="72"/>
                                <w:szCs w:val="72"/>
                              </w:rPr>
                            </w:pPr>
                            <w:r w:rsidRPr="00590138">
                              <w:rPr>
                                <w:rFonts w:ascii="Comic Sans MS Bold" w:eastAsia="Times New Roman" w:hAnsi="Comic Sans MS Bold" w:cs="Times New Roman"/>
                                <w:b/>
                                <w:bCs/>
                                <w:color w:val="FFFFFF" w:themeColor="background1"/>
                                <w:sz w:val="72"/>
                                <w:szCs w:val="72"/>
                              </w:rPr>
                              <w:t>5 Secrets to a Healthier,</w:t>
                            </w:r>
                            <w:r w:rsidRPr="00590138">
                              <w:rPr>
                                <w:rFonts w:ascii="Comic Sans MS Bold" w:eastAsia="Times New Roman" w:hAnsi="Comic Sans MS Bold" w:cs="Times New Roman"/>
                                <w:b/>
                                <w:bCs/>
                                <w:color w:val="FFFFFF" w:themeColor="background1"/>
                                <w:sz w:val="72"/>
                                <w:szCs w:val="72"/>
                              </w:rPr>
                              <w:br/>
                              <w:t>Sexier Spring Body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62pt;margin-top:143.8pt;width:494.8pt;height:186.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Ho6PgCAABWBgAADgAAAGRycy9lMm9Eb2MueG1srFXbjpswEH2v1H+w/M5yCSGAllRJCFWl7UXa&#10;7Qc4YIJVsKnthGyr/nvHJskmu31YteUBmZnxXM6ZGW7fHboW7alUTPAM+zceRpSXomJ8m+GvD4UT&#10;Y6Q04RVpBacZfqQKv5u/fXM79CkNRCPaikoETrhKhz7DjdZ96rqqbGhH1I3oKQdlLWRHNHzKrVtJ&#10;MoD3rnUDz4vcQciql6KkSoE0H5V4bv3XNS3157pWVKM2w5Cbtm9p3xvzdue3JN1K0jesPKZB/iKL&#10;jjAOQc+ucqIJ2kn2wlXHSimUqPVNKTpX1DUrqa0BqvG9Z9XcN6SnthYAR/VnmNT/c1t+2n+RiFUZ&#10;DhKMOOmAowd60GgpDmhi4Bl6lYLVfQ92+gBioNmWqvo7UX5TiItVQ/iWLqQUQ0NJBen55qZ7cXX0&#10;o4yTzfBRVBCG7LSwjg617Ax2gAYC70DT45kak0oJwiiIJ0kEqhJ0wSRK4sCS55L0dL2XSr+nokPm&#10;kGEJ3Fv3ZH+ntEmHpCcTE42LgrWt5b/lVwIwHCUQHK4anUnD0vkz8ZJ1vI5DJwyitRN6VeUsilXo&#10;RIU/m+aTfLXK/V8mrh+mDasqyk2YU2v54euoOzb52BTn5lKiZZVxZ1JScrtZtRLtCbR2YR8LOmie&#10;zNzrNCwIUMuzkvwg9JZB4hRRPHPCOpw6ycyLHc9PloB5mIR5cV3SHeP030tCQ4aTaTAdu+kp6We1&#10;efZ5WRtJO6ZhebSsy3B8NiKp6cE1ryy1mrB2PF9AYdL/MxTFYhFEwKKTxwlAsaGBExde6CwX4dRf&#10;zWaFn88MFJ3BtW9JSccNVrRkewTEqF5HckfKq23m+66leuxVSxO04qkJ7TSZARpHSR82Bzu34WlI&#10;N6J6hPGSApofBgWWMhwaIX9gNMCCy7D6viOSYtR+4DCiiR+GZiPaDzjIS+nmJCW8BBcZ1hiNx5Ue&#10;t+eul2zbQIRxGXCxgHGumR00M/djNsclAMvL4n1ctGY7Xn5bq6ffwfw3AAAA//8DAFBLAwQUAAYA&#10;CAAAACEAstqLdN8AAAAMAQAADwAAAGRycy9kb3ducmV2LnhtbEyPwU7DMBBE70j8g7VI3KiTgEIU&#10;4lSARE/lQOEDtvESB2I7it0m6dezPdHbjnY086Zaz7YXRxpD552CdJWAINd43blWwdfn210BIkR0&#10;GnvvSMFCAdb19VWFpfaT+6DjLraCQ1woUYGJcSilDI0hi2HlB3L8+/ajxchybKUeceJw28ssSXJp&#10;sXPcYHCgV0PN7+5gFdhTehq3iPZns2Q4DYvZvG9flLq9mZ+fQESa478ZzviMDjUz7f3B6SB61tkD&#10;b4kKsuIxB3F2pOk9X3sFeZ4UIOtKXo6o/wAAAP//AwBQSwECLQAUAAYACAAAACEA5JnDwPsAAADh&#10;AQAAEwAAAAAAAAAAAAAAAAAAAAAAW0NvbnRlbnRfVHlwZXNdLnhtbFBLAQItABQABgAIAAAAIQAj&#10;smrh1wAAAJQBAAALAAAAAAAAAAAAAAAAACwBAABfcmVscy8ucmVsc1BLAQItABQABgAIAAAAIQDm&#10;sejo+AIAAFYGAAAOAAAAAAAAAAAAAAAAACwCAABkcnMvZTJvRG9jLnhtbFBLAQItABQABgAIAAAA&#10;IQCy2ot03wAAAAwBAAAPAAAAAAAAAAAAAAAAAFAFAABkcnMvZG93bnJldi54bWxQSwUGAAAAAAQA&#10;BADzAAAAXAYAAAAA&#10;" o:allowincell="f" filled="f" stroked="f">
                <v:textbox inset=",0,,0">
                  <w:txbxContent>
                    <w:p w14:paraId="0D1D7CA8" w14:textId="77777777" w:rsidR="005A39AB" w:rsidRPr="00590138" w:rsidRDefault="005A39AB" w:rsidP="00590138">
                      <w:pPr>
                        <w:jc w:val="center"/>
                        <w:rPr>
                          <w:rFonts w:ascii="Comic Sans MS Bold" w:eastAsia="Times New Roman" w:hAnsi="Comic Sans MS Bold" w:cs="Times New Roman"/>
                          <w:b/>
                          <w:color w:val="FFFFFF" w:themeColor="background1"/>
                          <w:sz w:val="72"/>
                          <w:szCs w:val="72"/>
                        </w:rPr>
                      </w:pPr>
                      <w:r w:rsidRPr="00590138">
                        <w:rPr>
                          <w:rFonts w:ascii="Comic Sans MS Bold" w:eastAsia="Times New Roman" w:hAnsi="Comic Sans MS Bold" w:cs="Times New Roman"/>
                          <w:b/>
                          <w:bCs/>
                          <w:color w:val="FFFFFF" w:themeColor="background1"/>
                          <w:sz w:val="72"/>
                          <w:szCs w:val="72"/>
                        </w:rPr>
                        <w:t>5 Secrets to a Healthier,</w:t>
                      </w:r>
                      <w:r w:rsidRPr="00590138">
                        <w:rPr>
                          <w:rFonts w:ascii="Comic Sans MS Bold" w:eastAsia="Times New Roman" w:hAnsi="Comic Sans MS Bold" w:cs="Times New Roman"/>
                          <w:b/>
                          <w:bCs/>
                          <w:color w:val="FFFFFF" w:themeColor="background1"/>
                          <w:sz w:val="72"/>
                          <w:szCs w:val="72"/>
                        </w:rPr>
                        <w:br/>
                        <w:t>Sexier Spring Body</w:t>
                      </w:r>
                    </w:p>
                  </w:txbxContent>
                </v:textbox>
                <w10:wrap type="tight" anchorx="page" anchory="page"/>
              </v:shape>
            </w:pict>
          </mc:Fallback>
        </mc:AlternateContent>
      </w:r>
      <w:r w:rsidR="00DC56CC">
        <w:br w:type="page"/>
      </w:r>
      <w:r w:rsidR="00F63D7C">
        <w:rPr>
          <w:noProof/>
        </w:rPr>
        <w:lastRenderedPageBreak/>
        <mc:AlternateContent>
          <mc:Choice Requires="wpg">
            <w:drawing>
              <wp:anchor distT="0" distB="0" distL="114300" distR="114300" simplePos="0" relativeHeight="251667456" behindDoc="0" locked="0" layoutInCell="1" allowOverlap="1" wp14:anchorId="273EB68D" wp14:editId="4D98B548">
                <wp:simplePos x="0" y="0"/>
                <wp:positionH relativeFrom="page">
                  <wp:posOffset>457200</wp:posOffset>
                </wp:positionH>
                <wp:positionV relativeFrom="page">
                  <wp:posOffset>513080</wp:posOffset>
                </wp:positionV>
                <wp:extent cx="6858000" cy="9088120"/>
                <wp:effectExtent l="0" t="0" r="0" b="5080"/>
                <wp:wrapThrough wrapText="bothSides">
                  <wp:wrapPolygon edited="0">
                    <wp:start x="240" y="0"/>
                    <wp:lineTo x="240" y="21552"/>
                    <wp:lineTo x="21280" y="21552"/>
                    <wp:lineTo x="21280" y="0"/>
                    <wp:lineTo x="240" y="0"/>
                  </wp:wrapPolygon>
                </wp:wrapThrough>
                <wp:docPr id="89" name="Group 89"/>
                <wp:cNvGraphicFramePr/>
                <a:graphic xmlns:a="http://schemas.openxmlformats.org/drawingml/2006/main">
                  <a:graphicData uri="http://schemas.microsoft.com/office/word/2010/wordprocessingGroup">
                    <wpg:wgp>
                      <wpg:cNvGrpSpPr/>
                      <wpg:grpSpPr>
                        <a:xfrm>
                          <a:off x="0" y="0"/>
                          <a:ext cx="6858000" cy="9088120"/>
                          <a:chOff x="0" y="0"/>
                          <a:chExt cx="6858000" cy="9088120"/>
                        </a:xfrm>
                        <a:extLst>
                          <a:ext uri="{0CCBE362-F206-4b92-989A-16890622DB6E}">
                            <ma14:wrappingTextBoxFlag xmlns:ma14="http://schemas.microsoft.com/office/mac/drawingml/2011/main" val="1"/>
                          </a:ext>
                        </a:extLst>
                      </wpg:grpSpPr>
                      <wps:wsp>
                        <wps:cNvPr id="26" name="Text Box 12"/>
                        <wps:cNvSpPr txBox="1">
                          <a:spLocks noChangeArrowheads="1"/>
                        </wps:cNvSpPr>
                        <wps:spPr bwMode="auto">
                          <a:xfrm>
                            <a:off x="0" y="0"/>
                            <a:ext cx="6858000" cy="908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bodyPr rot="0" vert="horz" wrap="square" lIns="137160" tIns="0" rIns="137160" bIns="0" anchor="t" anchorCtr="0" upright="1">
                          <a:noAutofit/>
                        </wps:bodyPr>
                      </wps:wsp>
                      <wps:wsp>
                        <wps:cNvPr id="2" name="Text Box 2"/>
                        <wps:cNvSpPr txBox="1"/>
                        <wps:spPr>
                          <a:xfrm>
                            <a:off x="1997710" y="0"/>
                            <a:ext cx="4723130" cy="178435"/>
                          </a:xfrm>
                          <a:prstGeom prst="rect">
                            <a:avLst/>
                          </a:prstGeom>
                          <a:noFill/>
                          <a:ln>
                            <a:noFill/>
                          </a:ln>
                          <a:effectLst/>
                          <a:extLst>
                            <a:ext uri="{C572A759-6A51-4108-AA02-DFA0A04FC94B}">
                              <ma14:wrappingTextBoxFlag xmlns:ma14="http://schemas.microsoft.com/office/mac/drawingml/2011/main"/>
                            </a:ext>
                          </a:extLst>
                        </wps:spPr>
                        <wps:txbx id="6">
                          <w:txbxContent>
                            <w:p w14:paraId="43544F83" w14:textId="77777777" w:rsidR="005A39AB" w:rsidRPr="005F56C5" w:rsidRDefault="005A39AB" w:rsidP="005F56C5">
                              <w:pPr>
                                <w:pStyle w:val="Heading1"/>
                                <w:rPr>
                                  <w:color w:val="auto"/>
                                  <w:sz w:val="24"/>
                                  <w:szCs w:val="24"/>
                                </w:rPr>
                              </w:pPr>
                              <w:r w:rsidRPr="005F56C5">
                                <w:rPr>
                                  <w:color w:val="auto"/>
                                  <w:sz w:val="24"/>
                                  <w:szCs w:val="24"/>
                                </w:rPr>
                                <w:t>Health &amp; Wellness Seekers,</w:t>
                              </w:r>
                            </w:p>
                            <w:p w14:paraId="147B3853" w14:textId="77777777" w:rsidR="005A39AB" w:rsidRPr="005F56C5" w:rsidRDefault="005A39AB" w:rsidP="005F56C5">
                              <w:pPr>
                                <w:pStyle w:val="Heading1"/>
                                <w:rPr>
                                  <w:color w:val="auto"/>
                                  <w:sz w:val="24"/>
                                  <w:szCs w:val="24"/>
                                </w:rPr>
                              </w:pPr>
                            </w:p>
                            <w:p w14:paraId="562C7290" w14:textId="7B7AA146" w:rsidR="005A39AB" w:rsidRPr="005F56C5" w:rsidRDefault="005A39AB" w:rsidP="005F56C5">
                              <w:pPr>
                                <w:pStyle w:val="Heading1"/>
                                <w:rPr>
                                  <w:color w:val="auto"/>
                                  <w:sz w:val="24"/>
                                  <w:szCs w:val="24"/>
                                </w:rPr>
                              </w:pPr>
                              <w:r w:rsidRPr="005F56C5">
                                <w:rPr>
                                  <w:color w:val="auto"/>
                                  <w:sz w:val="24"/>
                                  <w:szCs w:val="24"/>
                                </w:rPr>
                                <w:t xml:space="preserve">I’m Cathy Maxwell, founder of </w:t>
                              </w:r>
                              <w:hyperlink r:id="rId12" w:history="1">
                                <w:r w:rsidRPr="005F56C5">
                                  <w:rPr>
                                    <w:rStyle w:val="Hyperlink"/>
                                    <w:color w:val="auto"/>
                                    <w:sz w:val="24"/>
                                    <w:szCs w:val="24"/>
                                  </w:rPr>
                                  <w:t>HealthyHabitsUtah.com</w:t>
                                </w:r>
                              </w:hyperlink>
                              <w:r w:rsidRPr="005F56C5">
                                <w:rPr>
                                  <w:color w:val="auto"/>
                                  <w:sz w:val="24"/>
                                  <w:szCs w:val="24"/>
                                </w:rPr>
                                <w:t xml:space="preserve"> with weekly articles from </w:t>
                              </w:r>
                              <w:proofErr w:type="spellStart"/>
                              <w:r w:rsidRPr="005F56C5">
                                <w:rPr>
                                  <w:color w:val="auto"/>
                                  <w:sz w:val="24"/>
                                  <w:szCs w:val="24"/>
                                </w:rPr>
                                <w:t>moi</w:t>
                              </w:r>
                              <w:proofErr w:type="spellEnd"/>
                              <w:r w:rsidRPr="005F56C5">
                                <w:rPr>
                                  <w:color w:val="auto"/>
                                  <w:sz w:val="24"/>
                                  <w:szCs w:val="24"/>
                                </w:rPr>
                                <w:t xml:space="preserve"> about alkalized living (also know to me as plant passionate living as I tend to lean on the vegan</w:t>
                              </w:r>
                              <w:r>
                                <w:rPr>
                                  <w:color w:val="auto"/>
                                  <w:sz w:val="24"/>
                                  <w:szCs w:val="24"/>
                                </w:rPr>
                                <w:t xml:space="preserve"> side), health</w:t>
                              </w:r>
                              <w:r w:rsidRPr="005F56C5">
                                <w:rPr>
                                  <w:color w:val="auto"/>
                                  <w:sz w:val="24"/>
                                  <w:szCs w:val="24"/>
                                </w:rPr>
                                <w:t>, happiness, spirituality and all things good.</w:t>
                              </w:r>
                            </w:p>
                            <w:p w14:paraId="0233D0D0" w14:textId="77777777" w:rsidR="005A39AB" w:rsidRPr="005F56C5" w:rsidRDefault="005A39AB" w:rsidP="005F56C5">
                              <w:pPr>
                                <w:pStyle w:val="Heading1"/>
                                <w:rPr>
                                  <w:color w:val="auto"/>
                                  <w:sz w:val="24"/>
                                  <w:szCs w:val="24"/>
                                </w:rPr>
                              </w:pPr>
                            </w:p>
                            <w:p w14:paraId="66F187AF" w14:textId="77777777" w:rsidR="005A39AB" w:rsidRPr="005F56C5" w:rsidRDefault="005A39AB"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My physical health journey began in 1990 when I was in an awful snow skiing accident. Surgeries have put me back together, however my body was so crippled and acidic, I was diagnosed with both Fibromyalgia and Chronic Fatigue. Both conditions are a direct result of a high level of acidosis- although I didn’t have that information at the time. </w:t>
                              </w:r>
                            </w:p>
                            <w:p w14:paraId="284836CD" w14:textId="77777777" w:rsidR="005A39AB" w:rsidRPr="005F56C5" w:rsidRDefault="005A39AB"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I learned of </w:t>
                              </w:r>
                              <w:proofErr w:type="spellStart"/>
                              <w:r w:rsidRPr="005F56C5">
                                <w:rPr>
                                  <w:rFonts w:asciiTheme="majorHAnsi" w:hAnsiTheme="majorHAnsi" w:cs="Calibri"/>
                                </w:rPr>
                                <w:t>Dr</w:t>
                              </w:r>
                              <w:proofErr w:type="spellEnd"/>
                              <w:r w:rsidRPr="005F56C5">
                                <w:rPr>
                                  <w:rFonts w:asciiTheme="majorHAnsi" w:hAnsiTheme="majorHAnsi" w:cs="Calibri"/>
                                </w:rPr>
                                <w:t xml:space="preserve"> Robert O Young and his “New Biology” about five and a half years ago. It made sense. Keeping my body alkaline has allowed me to regain my health, gives me healthy blood cells, high energy levels, keeps me lean, has cleared up brain fog, gives me a clear complexion, has cleared my femoral artery blockage and there are so many more benefits I could go on and on. </w:t>
                              </w:r>
                            </w:p>
                            <w:p w14:paraId="2C48DD50" w14:textId="77777777" w:rsidR="005A39AB" w:rsidRPr="005F56C5" w:rsidRDefault="005A39AB"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Two years ago my neck was rebuilt with three new disks, a metal plate and eight screws. My healing from this surgery was very successful. What I am facing now is Deep Brain Stimulation Surgery. I have had an Essential Tremor for </w:t>
                              </w:r>
                              <w:proofErr w:type="gramStart"/>
                              <w:r w:rsidRPr="005F56C5">
                                <w:rPr>
                                  <w:rFonts w:asciiTheme="majorHAnsi" w:hAnsiTheme="majorHAnsi" w:cs="Calibri"/>
                                </w:rPr>
                                <w:t>twenty five</w:t>
                              </w:r>
                              <w:proofErr w:type="gramEnd"/>
                              <w:r w:rsidRPr="005F56C5">
                                <w:rPr>
                                  <w:rFonts w:asciiTheme="majorHAnsi" w:hAnsiTheme="majorHAnsi" w:cs="Calibri"/>
                                </w:rPr>
                                <w:t xml:space="preserve"> years. </w:t>
                              </w:r>
                            </w:p>
                            <w:p w14:paraId="153DFF44" w14:textId="77777777" w:rsidR="005A39AB" w:rsidRPr="005F56C5" w:rsidRDefault="005A39AB"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My first of three surgeries is scheduled for early June. This will be my twenty sixth </w:t>
                              </w:r>
                              <w:proofErr w:type="gramStart"/>
                              <w:r w:rsidRPr="005F56C5">
                                <w:rPr>
                                  <w:rFonts w:asciiTheme="majorHAnsi" w:hAnsiTheme="majorHAnsi" w:cs="Calibri"/>
                                </w:rPr>
                                <w:t>surgery</w:t>
                              </w:r>
                              <w:proofErr w:type="gramEnd"/>
                              <w:r w:rsidRPr="005F56C5">
                                <w:rPr>
                                  <w:rFonts w:asciiTheme="majorHAnsi" w:hAnsiTheme="majorHAnsi" w:cs="Calibri"/>
                                </w:rPr>
                                <w:t xml:space="preserve">. Needless to say my body has been through more than most can imagine. Yet through alkalizing, my body is in better shape than most. </w:t>
                              </w:r>
                            </w:p>
                            <w:p w14:paraId="1E7699F5" w14:textId="5908FF1D" w:rsidR="005A39AB" w:rsidRPr="005F56C5" w:rsidRDefault="005A39AB"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I have been revving up the alkalinity train so that my body is fully prepared and has alkaline reserves ready. </w:t>
                              </w:r>
                              <w:r>
                                <w:rPr>
                                  <w:rFonts w:asciiTheme="majorHAnsi" w:hAnsiTheme="majorHAnsi" w:cs="Calibri"/>
                                </w:rPr>
                                <w:t>My goal is to</w:t>
                              </w:r>
                              <w:r w:rsidRPr="005F56C5">
                                <w:rPr>
                                  <w:rFonts w:asciiTheme="majorHAnsi" w:hAnsiTheme="majorHAnsi" w:cs="Calibri"/>
                                </w:rPr>
                                <w:t xml:space="preserve"> be in the best health possi</w:t>
                              </w:r>
                              <w:r>
                                <w:rPr>
                                  <w:rFonts w:asciiTheme="majorHAnsi" w:hAnsiTheme="majorHAnsi" w:cs="Calibri"/>
                                </w:rPr>
                                <w:t>ble walking into the hospital so that m</w:t>
                              </w:r>
                              <w:r w:rsidRPr="005F56C5">
                                <w:rPr>
                                  <w:rFonts w:asciiTheme="majorHAnsi" w:hAnsiTheme="majorHAnsi" w:cs="Calibri"/>
                                </w:rPr>
                                <w:t xml:space="preserve">y body will be at its peak state to fight off hospital infections and to more easily recover from the drugs and anesthesia. You can follow my journey by following my blog at </w:t>
                              </w:r>
                              <w:hyperlink r:id="rId13" w:history="1">
                                <w:r w:rsidRPr="005F56C5">
                                  <w:rPr>
                                    <w:rStyle w:val="Hyperlink"/>
                                    <w:rFonts w:asciiTheme="majorHAnsi" w:hAnsiTheme="majorHAnsi" w:cs="Calibri"/>
                                    <w:color w:val="auto"/>
                                  </w:rPr>
                                  <w:t>blog.healthyhabitsutah.com</w:t>
                                </w:r>
                              </w:hyperlink>
                              <w:r w:rsidRPr="005F56C5">
                                <w:rPr>
                                  <w:rFonts w:asciiTheme="majorHAnsi" w:hAnsiTheme="majorHAnsi" w:cs="Calibri"/>
                                </w:rPr>
                                <w:t xml:space="preserve">. </w:t>
                              </w:r>
                            </w:p>
                            <w:p w14:paraId="406F0AE6" w14:textId="77777777" w:rsidR="005A39AB" w:rsidRPr="005F56C5" w:rsidRDefault="005A39AB" w:rsidP="005F56C5">
                              <w:pPr>
                                <w:widowControl w:val="0"/>
                                <w:autoSpaceDE w:val="0"/>
                                <w:autoSpaceDN w:val="0"/>
                                <w:adjustRightInd w:val="0"/>
                                <w:spacing w:after="240"/>
                                <w:rPr>
                                  <w:rFonts w:asciiTheme="majorHAnsi" w:hAnsiTheme="majorHAnsi" w:cs="Times"/>
                                </w:rPr>
                              </w:pPr>
                              <w:r w:rsidRPr="005F56C5">
                                <w:rPr>
                                  <w:rFonts w:asciiTheme="majorHAnsi" w:hAnsiTheme="majorHAnsi" w:cs="Calibri"/>
                                </w:rPr>
                                <w:t xml:space="preserve">I have learned to take personal responsibility for my </w:t>
                              </w:r>
                              <w:proofErr w:type="gramStart"/>
                              <w:r w:rsidRPr="005F56C5">
                                <w:rPr>
                                  <w:rFonts w:asciiTheme="majorHAnsi" w:hAnsiTheme="majorHAnsi" w:cs="Calibri"/>
                                </w:rPr>
                                <w:t>well-being</w:t>
                              </w:r>
                              <w:proofErr w:type="gramEnd"/>
                              <w:r w:rsidRPr="005F56C5">
                                <w:rPr>
                                  <w:rFonts w:asciiTheme="majorHAnsi" w:hAnsiTheme="majorHAnsi" w:cs="Calibri"/>
                                </w:rPr>
                                <w:t xml:space="preserve"> at the deepest level imaginable. Now I want to show you how to take charge of your own health and radiance with some plant passionate living –green juicing, alkalizing and a little sassiness!</w:t>
                              </w:r>
                            </w:p>
                            <w:p w14:paraId="7F01F87C" w14:textId="77777777" w:rsidR="005A39AB" w:rsidRPr="005F56C5" w:rsidRDefault="005A39AB" w:rsidP="005F56C5">
                              <w:pPr>
                                <w:widowControl w:val="0"/>
                                <w:autoSpaceDE w:val="0"/>
                                <w:autoSpaceDN w:val="0"/>
                                <w:adjustRightInd w:val="0"/>
                                <w:spacing w:after="240"/>
                                <w:rPr>
                                  <w:rFonts w:asciiTheme="majorHAnsi" w:hAnsiTheme="majorHAnsi" w:cs="Times"/>
                                </w:rPr>
                              </w:pPr>
                              <w:r w:rsidRPr="005F56C5">
                                <w:rPr>
                                  <w:rFonts w:asciiTheme="majorHAnsi" w:hAnsiTheme="majorHAnsi" w:cs="Calibri"/>
                                </w:rPr>
                                <w:t>Each and every one of us has the power to change the wellness in our families and in our kitchens. By making these five simple changes consistently, you can see improvements in the quality of your life. It is up to you. I can tell you about them, but only you can do them. Learn to live like you really mean it. No one can take better care of you than wise, brilliant, capable and STRONG you</w:t>
                              </w:r>
                              <w:proofErr w:type="gramStart"/>
                              <w:r w:rsidRPr="005F56C5">
                                <w:rPr>
                                  <w:rFonts w:asciiTheme="majorHAnsi" w:hAnsiTheme="majorHAnsi" w:cs="Calibri"/>
                                </w:rPr>
                                <w:t>..</w:t>
                              </w:r>
                              <w:proofErr w:type="gramEnd"/>
                            </w:p>
                            <w:p w14:paraId="09A6B293" w14:textId="3DA780C8" w:rsidR="005A39AB" w:rsidRPr="005F56C5" w:rsidRDefault="005A39AB" w:rsidP="005F56C5">
                              <w:pPr>
                                <w:widowControl w:val="0"/>
                                <w:autoSpaceDE w:val="0"/>
                                <w:autoSpaceDN w:val="0"/>
                                <w:adjustRightInd w:val="0"/>
                                <w:spacing w:after="240"/>
                                <w:rPr>
                                  <w:rFonts w:asciiTheme="majorHAnsi" w:hAnsiTheme="majorHAnsi" w:cs="Times"/>
                                </w:rPr>
                              </w:pPr>
                              <w:r>
                                <w:rPr>
                                  <w:rFonts w:asciiTheme="majorHAnsi" w:hAnsiTheme="majorHAnsi" w:cs="Calibri"/>
                                </w:rPr>
                                <w:t>Make these five simple H</w:t>
                              </w:r>
                              <w:r w:rsidRPr="005F56C5">
                                <w:rPr>
                                  <w:rFonts w:asciiTheme="majorHAnsi" w:hAnsiTheme="majorHAnsi" w:cs="Calibri"/>
                                </w:rPr>
                                <w:t>ealth</w:t>
                              </w:r>
                              <w:r>
                                <w:rPr>
                                  <w:rFonts w:asciiTheme="majorHAnsi" w:hAnsiTheme="majorHAnsi" w:cs="Calibri"/>
                                </w:rPr>
                                <w:t>y H</w:t>
                              </w:r>
                              <w:r w:rsidRPr="005F56C5">
                                <w:rPr>
                                  <w:rFonts w:asciiTheme="majorHAnsi" w:hAnsiTheme="majorHAnsi" w:cs="Calibri"/>
                                </w:rPr>
                                <w:t>abits stick. Get inspired – print it out, hang it on your fridge and read it daily! This step alone will have a big impact on your life. Remember you are the change you’ve been waiting for.</w:t>
                              </w:r>
                            </w:p>
                            <w:p w14:paraId="5B1D58E3" w14:textId="77777777" w:rsidR="005A39AB" w:rsidRPr="005F56C5" w:rsidRDefault="005A39AB" w:rsidP="005F56C5">
                              <w:pPr>
                                <w:widowControl w:val="0"/>
                                <w:autoSpaceDE w:val="0"/>
                                <w:autoSpaceDN w:val="0"/>
                                <w:adjustRightInd w:val="0"/>
                                <w:spacing w:after="240"/>
                                <w:rPr>
                                  <w:rFonts w:asciiTheme="majorHAnsi" w:hAnsiTheme="majorHAnsi" w:cs="Calibri"/>
                                </w:rPr>
                              </w:pPr>
                              <w:r w:rsidRPr="005F56C5">
                                <w:rPr>
                                  <w:rFonts w:asciiTheme="majorHAnsi" w:hAnsiTheme="majorHAnsi" w:cs="Calibri"/>
                                </w:rPr>
                                <w:t>Juice Up</w:t>
                              </w:r>
                              <w:proofErr w:type="gramStart"/>
                              <w:r w:rsidRPr="005F56C5">
                                <w:rPr>
                                  <w:rFonts w:asciiTheme="majorHAnsi" w:hAnsiTheme="majorHAnsi" w:cs="Calibri"/>
                                </w:rPr>
                                <w:t>! </w:t>
                              </w:r>
                              <w:proofErr w:type="gramEnd"/>
                            </w:p>
                            <w:p w14:paraId="3E4BFF88" w14:textId="77777777" w:rsidR="005A39AB" w:rsidRPr="003E40D8" w:rsidRDefault="005A39AB" w:rsidP="003E40D8">
                              <w:pPr>
                                <w:widowControl w:val="0"/>
                                <w:autoSpaceDE w:val="0"/>
                                <w:autoSpaceDN w:val="0"/>
                                <w:adjustRightInd w:val="0"/>
                                <w:spacing w:after="240"/>
                                <w:contextualSpacing/>
                                <w:rPr>
                                  <w:rFonts w:asciiTheme="majorHAnsi" w:hAnsiTheme="majorHAnsi" w:cs="Calibri"/>
                                  <w:b/>
                                  <w:i/>
                                </w:rPr>
                              </w:pPr>
                              <w:r w:rsidRPr="003E40D8">
                                <w:rPr>
                                  <w:rFonts w:asciiTheme="majorHAnsi" w:hAnsiTheme="majorHAnsi" w:cs="Calibri"/>
                                  <w:b/>
                                  <w:i/>
                                </w:rPr>
                                <w:t xml:space="preserve">Cathy Maxwell </w:t>
                              </w:r>
                            </w:p>
                            <w:p w14:paraId="503FB007" w14:textId="0496EBA9" w:rsidR="005A39AB" w:rsidRPr="005F56C5" w:rsidRDefault="005A39AB" w:rsidP="003E40D8">
                              <w:pPr>
                                <w:widowControl w:val="0"/>
                                <w:autoSpaceDE w:val="0"/>
                                <w:autoSpaceDN w:val="0"/>
                                <w:adjustRightInd w:val="0"/>
                                <w:spacing w:after="240"/>
                                <w:contextualSpacing/>
                                <w:rPr>
                                  <w:rFonts w:asciiTheme="majorHAnsi" w:hAnsiTheme="majorHAnsi" w:cs="Calibri"/>
                                </w:rPr>
                              </w:pPr>
                              <w:r w:rsidRPr="005F56C5">
                                <w:rPr>
                                  <w:rFonts w:asciiTheme="majorHAnsi" w:hAnsiTheme="majorHAnsi" w:cs="Calibri"/>
                                </w:rPr>
                                <w:t>PH Miracle Certified Coach </w:t>
                              </w:r>
                            </w:p>
                            <w:p w14:paraId="3650DB8E" w14:textId="77777777" w:rsidR="005A39AB" w:rsidRPr="005F56C5" w:rsidRDefault="005A39AB" w:rsidP="003E40D8">
                              <w:pPr>
                                <w:widowControl w:val="0"/>
                                <w:autoSpaceDE w:val="0"/>
                                <w:autoSpaceDN w:val="0"/>
                                <w:adjustRightInd w:val="0"/>
                                <w:spacing w:after="240"/>
                                <w:contextualSpacing/>
                                <w:rPr>
                                  <w:rFonts w:asciiTheme="majorHAnsi" w:hAnsiTheme="majorHAnsi" w:cs="Times"/>
                                </w:rPr>
                              </w:pPr>
                              <w:r w:rsidRPr="005F56C5">
                                <w:rPr>
                                  <w:rFonts w:asciiTheme="majorHAnsi" w:hAnsiTheme="majorHAnsi" w:cs="Calibri"/>
                                </w:rPr>
                                <w:t xml:space="preserve">PH Miracle Certified </w:t>
                              </w:r>
                              <w:proofErr w:type="spellStart"/>
                              <w:r w:rsidRPr="005F56C5">
                                <w:rPr>
                                  <w:rFonts w:asciiTheme="majorHAnsi" w:hAnsiTheme="majorHAnsi" w:cs="Calibri"/>
                                </w:rPr>
                                <w:t>Microscopist</w:t>
                              </w:r>
                              <w:proofErr w:type="spellEnd"/>
                            </w:p>
                            <w:p w14:paraId="3D30642F" w14:textId="7C18D48C" w:rsidR="005A39AB" w:rsidRDefault="005A39AB" w:rsidP="00211D5B">
                              <w:pPr>
                                <w:widowControl w:val="0"/>
                                <w:autoSpaceDE w:val="0"/>
                                <w:autoSpaceDN w:val="0"/>
                                <w:adjustRightInd w:val="0"/>
                                <w:spacing w:after="240"/>
                              </w:pPr>
                            </w:p>
                            <w:p w14:paraId="04804176" w14:textId="77777777" w:rsidR="005A39AB" w:rsidRDefault="005A39AB" w:rsidP="00590138">
                              <w:pPr>
                                <w:pStyle w:val="BodyText"/>
                              </w:pPr>
                            </w:p>
                            <w:p w14:paraId="475BEBF0" w14:textId="77777777" w:rsidR="005A39AB" w:rsidRDefault="005A39AB" w:rsidP="00590138">
                              <w:pPr>
                                <w:pStyle w:val="BodyText"/>
                              </w:pPr>
                            </w:p>
                            <w:p w14:paraId="2C772623" w14:textId="77777777" w:rsidR="005A39AB" w:rsidRDefault="005A39AB" w:rsidP="00590138">
                              <w:pPr>
                                <w:pStyle w:val="BodyText"/>
                              </w:pPr>
                            </w:p>
                            <w:p w14:paraId="71FEDF48" w14:textId="77777777" w:rsidR="005A39AB" w:rsidRDefault="005A39AB" w:rsidP="00590138">
                              <w:pPr>
                                <w:pStyle w:val="BodyText"/>
                              </w:pPr>
                            </w:p>
                            <w:p w14:paraId="59C8D3CD" w14:textId="77777777" w:rsidR="005A39AB" w:rsidRDefault="005A39AB" w:rsidP="00590138">
                              <w:pPr>
                                <w:pStyle w:val="BodyText"/>
                              </w:pPr>
                            </w:p>
                            <w:p w14:paraId="0872490D" w14:textId="77777777" w:rsidR="005A39AB" w:rsidRDefault="005A39AB" w:rsidP="00590138">
                              <w:pPr>
                                <w:pStyle w:val="BodyText"/>
                              </w:pPr>
                            </w:p>
                            <w:p w14:paraId="23692894" w14:textId="77777777" w:rsidR="005A39AB" w:rsidRDefault="005A39AB" w:rsidP="00590138">
                              <w:pPr>
                                <w:pStyle w:val="BodyText"/>
                              </w:pPr>
                            </w:p>
                            <w:p w14:paraId="144679BB" w14:textId="77777777" w:rsidR="005A39AB" w:rsidRDefault="005A39AB" w:rsidP="00590138">
                              <w:pPr>
                                <w:pStyle w:val="BodyText"/>
                              </w:pPr>
                            </w:p>
                            <w:p w14:paraId="6EB8A4BE" w14:textId="77777777" w:rsidR="005A39AB" w:rsidRDefault="005A39AB" w:rsidP="00590138">
                              <w:pPr>
                                <w:pStyle w:val="BodyText"/>
                              </w:pPr>
                            </w:p>
                            <w:p w14:paraId="3C94F480" w14:textId="77777777" w:rsidR="005A39AB" w:rsidRDefault="005A39AB" w:rsidP="00590138">
                              <w:pPr>
                                <w:pStyle w:val="BodyText"/>
                              </w:pPr>
                            </w:p>
                            <w:p w14:paraId="3974A67F" w14:textId="77777777" w:rsidR="005A39AB" w:rsidRDefault="005A39AB" w:rsidP="00590138">
                              <w:pPr>
                                <w:pStyle w:val="BodyText"/>
                              </w:pPr>
                            </w:p>
                            <w:p w14:paraId="4B24215D" w14:textId="77777777" w:rsidR="005A39AB" w:rsidRDefault="005A39AB" w:rsidP="00590138">
                              <w:pPr>
                                <w:pStyle w:val="BodyText"/>
                              </w:pPr>
                            </w:p>
                            <w:p w14:paraId="4420D4B6" w14:textId="77777777" w:rsidR="005A39AB" w:rsidRDefault="005A39AB" w:rsidP="00590138">
                              <w:pPr>
                                <w:pStyle w:val="BodyText"/>
                              </w:pPr>
                            </w:p>
                            <w:p w14:paraId="534A63F1" w14:textId="67E902D8" w:rsidR="005A39AB" w:rsidRDefault="005A39AB" w:rsidP="00590138">
                              <w:pPr>
                                <w:pStyle w:val="BodyText"/>
                              </w:pPr>
                              <w:r>
                                <w:t>Column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 name="Text Box 5"/>
                        <wps:cNvSpPr txBox="1"/>
                        <wps:spPr>
                          <a:xfrm>
                            <a:off x="1995805" y="177165"/>
                            <a:ext cx="4725035" cy="177800"/>
                          </a:xfrm>
                          <a:prstGeom prst="rect">
                            <a:avLst/>
                          </a:prstGeom>
                          <a:noFill/>
                          <a:ln>
                            <a:noFill/>
                          </a:ln>
                          <a:effectLst/>
                          <a:extLst>
                            <a:ext uri="{C572A759-6A51-4108-AA02-DFA0A04FC94B}">
                              <ma14:wrappingTextBoxFlag xmlns:ma14="http://schemas.microsoft.com/office/mac/drawingml/2011/main"/>
                            </a:ext>
                          </a:extLst>
                        </wps:spPr>
                        <wps:linkedTxbx id="6"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993900" y="353695"/>
                            <a:ext cx="4726940" cy="178435"/>
                          </a:xfrm>
                          <a:prstGeom prst="rect">
                            <a:avLst/>
                          </a:prstGeom>
                          <a:noFill/>
                          <a:ln>
                            <a:noFill/>
                          </a:ln>
                          <a:effectLst/>
                          <a:extLst>
                            <a:ext uri="{C572A759-6A51-4108-AA02-DFA0A04FC94B}">
                              <ma14:wrappingTextBoxFlag xmlns:ma14="http://schemas.microsoft.com/office/mac/drawingml/2011/main"/>
                            </a:ext>
                          </a:extLst>
                        </wps:spPr>
                        <wps:linkedTxbx id="6"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91360" y="530860"/>
                            <a:ext cx="4729480" cy="178435"/>
                          </a:xfrm>
                          <a:prstGeom prst="rect">
                            <a:avLst/>
                          </a:prstGeom>
                          <a:noFill/>
                          <a:ln>
                            <a:noFill/>
                          </a:ln>
                          <a:effectLst/>
                          <a:extLst>
                            <a:ext uri="{C572A759-6A51-4108-AA02-DFA0A04FC94B}">
                              <ma14:wrappingTextBoxFlag xmlns:ma14="http://schemas.microsoft.com/office/mac/drawingml/2011/main"/>
                            </a:ext>
                          </a:extLst>
                        </wps:spPr>
                        <wps:linkedTxbx id="6"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1989455" y="708025"/>
                            <a:ext cx="4731385" cy="177800"/>
                          </a:xfrm>
                          <a:prstGeom prst="rect">
                            <a:avLst/>
                          </a:prstGeom>
                          <a:noFill/>
                          <a:ln>
                            <a:noFill/>
                          </a:ln>
                          <a:effectLst/>
                          <a:extLst>
                            <a:ext uri="{C572A759-6A51-4108-AA02-DFA0A04FC94B}">
                              <ma14:wrappingTextBoxFlag xmlns:ma14="http://schemas.microsoft.com/office/mac/drawingml/2011/main"/>
                            </a:ext>
                          </a:extLst>
                        </wps:spPr>
                        <wps:linkedTxbx id="6"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 name="Text Box 13"/>
                        <wps:cNvSpPr txBox="1"/>
                        <wps:spPr>
                          <a:xfrm>
                            <a:off x="1986915" y="884555"/>
                            <a:ext cx="4733925" cy="178435"/>
                          </a:xfrm>
                          <a:prstGeom prst="rect">
                            <a:avLst/>
                          </a:prstGeom>
                          <a:noFill/>
                          <a:ln>
                            <a:noFill/>
                          </a:ln>
                          <a:effectLst/>
                          <a:extLst>
                            <a:ext uri="{C572A759-6A51-4108-AA02-DFA0A04FC94B}">
                              <ma14:wrappingTextBoxFlag xmlns:ma14="http://schemas.microsoft.com/office/mac/drawingml/2011/main"/>
                            </a:ext>
                          </a:extLst>
                        </wps:spPr>
                        <wps:linkedTxbx id="6"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1985010" y="1061720"/>
                            <a:ext cx="4735830" cy="178435"/>
                          </a:xfrm>
                          <a:prstGeom prst="rect">
                            <a:avLst/>
                          </a:prstGeom>
                          <a:noFill/>
                          <a:ln>
                            <a:noFill/>
                          </a:ln>
                          <a:effectLst/>
                          <a:extLst>
                            <a:ext uri="{C572A759-6A51-4108-AA02-DFA0A04FC94B}">
                              <ma14:wrappingTextBoxFlag xmlns:ma14="http://schemas.microsoft.com/office/mac/drawingml/2011/main"/>
                            </a:ext>
                          </a:extLst>
                        </wps:spPr>
                        <wps:linkedTxbx id="6"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982470" y="1238885"/>
                            <a:ext cx="4738370" cy="177800"/>
                          </a:xfrm>
                          <a:prstGeom prst="rect">
                            <a:avLst/>
                          </a:prstGeom>
                          <a:noFill/>
                          <a:ln>
                            <a:noFill/>
                          </a:ln>
                          <a:effectLst/>
                          <a:extLst>
                            <a:ext uri="{C572A759-6A51-4108-AA02-DFA0A04FC94B}">
                              <ma14:wrappingTextBoxFlag xmlns:ma14="http://schemas.microsoft.com/office/mac/drawingml/2011/main"/>
                            </a:ext>
                          </a:extLst>
                        </wps:spPr>
                        <wps:linkedTxbx id="6"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80565" y="1415415"/>
                            <a:ext cx="4740275" cy="178435"/>
                          </a:xfrm>
                          <a:prstGeom prst="rect">
                            <a:avLst/>
                          </a:prstGeom>
                          <a:noFill/>
                          <a:ln>
                            <a:noFill/>
                          </a:ln>
                          <a:effectLst/>
                          <a:extLst>
                            <a:ext uri="{C572A759-6A51-4108-AA02-DFA0A04FC94B}">
                              <ma14:wrappingTextBoxFlag xmlns:ma14="http://schemas.microsoft.com/office/mac/drawingml/2011/main"/>
                            </a:ext>
                          </a:extLst>
                        </wps:spPr>
                        <wps:linkedTxbx id="6"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1978025" y="1592580"/>
                            <a:ext cx="4742815" cy="178435"/>
                          </a:xfrm>
                          <a:prstGeom prst="rect">
                            <a:avLst/>
                          </a:prstGeom>
                          <a:noFill/>
                          <a:ln>
                            <a:noFill/>
                          </a:ln>
                          <a:effectLst/>
                          <a:extLst>
                            <a:ext uri="{C572A759-6A51-4108-AA02-DFA0A04FC94B}">
                              <ma14:wrappingTextBoxFlag xmlns:ma14="http://schemas.microsoft.com/office/mac/drawingml/2011/main"/>
                            </a:ext>
                          </a:extLst>
                        </wps:spPr>
                        <wps:linkedTxbx id="6"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 name="Text Box 18"/>
                        <wps:cNvSpPr txBox="1"/>
                        <wps:spPr>
                          <a:xfrm>
                            <a:off x="1975485" y="1769745"/>
                            <a:ext cx="4745355" cy="177800"/>
                          </a:xfrm>
                          <a:prstGeom prst="rect">
                            <a:avLst/>
                          </a:prstGeom>
                          <a:noFill/>
                          <a:ln>
                            <a:noFill/>
                          </a:ln>
                          <a:effectLst/>
                          <a:extLst>
                            <a:ext uri="{C572A759-6A51-4108-AA02-DFA0A04FC94B}">
                              <ma14:wrappingTextBoxFlag xmlns:ma14="http://schemas.microsoft.com/office/mac/drawingml/2011/main"/>
                            </a:ext>
                          </a:extLst>
                        </wps:spPr>
                        <wps:linkedTxbx id="6"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Text Box 19"/>
                        <wps:cNvSpPr txBox="1"/>
                        <wps:spPr>
                          <a:xfrm>
                            <a:off x="1973580" y="1946275"/>
                            <a:ext cx="4747260" cy="178435"/>
                          </a:xfrm>
                          <a:prstGeom prst="rect">
                            <a:avLst/>
                          </a:prstGeom>
                          <a:noFill/>
                          <a:ln>
                            <a:noFill/>
                          </a:ln>
                          <a:effectLst/>
                          <a:extLst>
                            <a:ext uri="{C572A759-6A51-4108-AA02-DFA0A04FC94B}">
                              <ma14:wrappingTextBoxFlag xmlns:ma14="http://schemas.microsoft.com/office/mac/drawingml/2011/main"/>
                            </a:ext>
                          </a:extLst>
                        </wps:spPr>
                        <wps:linkedTxbx id="6"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 name="Text Box 20"/>
                        <wps:cNvSpPr txBox="1"/>
                        <wps:spPr>
                          <a:xfrm>
                            <a:off x="1971040" y="2123440"/>
                            <a:ext cx="4749800" cy="330835"/>
                          </a:xfrm>
                          <a:prstGeom prst="rect">
                            <a:avLst/>
                          </a:prstGeom>
                          <a:noFill/>
                          <a:ln>
                            <a:noFill/>
                          </a:ln>
                          <a:effectLst/>
                          <a:extLst>
                            <a:ext uri="{C572A759-6A51-4108-AA02-DFA0A04FC94B}">
                              <ma14:wrappingTextBoxFlag xmlns:ma14="http://schemas.microsoft.com/office/mac/drawingml/2011/main"/>
                            </a:ext>
                          </a:extLst>
                        </wps:spPr>
                        <wps:linkedTxbx id="6"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 name="Text Box 21"/>
                        <wps:cNvSpPr txBox="1"/>
                        <wps:spPr>
                          <a:xfrm>
                            <a:off x="137160" y="2453005"/>
                            <a:ext cx="6583680" cy="1038225"/>
                          </a:xfrm>
                          <a:prstGeom prst="rect">
                            <a:avLst/>
                          </a:prstGeom>
                          <a:noFill/>
                          <a:ln>
                            <a:noFill/>
                          </a:ln>
                          <a:effectLst/>
                          <a:extLst>
                            <a:ext uri="{C572A759-6A51-4108-AA02-DFA0A04FC94B}">
                              <ma14:wrappingTextBoxFlag xmlns:ma14="http://schemas.microsoft.com/office/mac/drawingml/2011/main"/>
                            </a:ext>
                          </a:extLst>
                        </wps:spPr>
                        <wps:linkedTxbx id="6"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137160" y="3489960"/>
                            <a:ext cx="6583680" cy="684530"/>
                          </a:xfrm>
                          <a:prstGeom prst="rect">
                            <a:avLst/>
                          </a:prstGeom>
                          <a:noFill/>
                          <a:ln>
                            <a:noFill/>
                          </a:ln>
                          <a:effectLst/>
                          <a:extLst>
                            <a:ext uri="{C572A759-6A51-4108-AA02-DFA0A04FC94B}">
                              <ma14:wrappingTextBoxFlag xmlns:ma14="http://schemas.microsoft.com/office/mac/drawingml/2011/main"/>
                            </a:ext>
                          </a:extLst>
                        </wps:spPr>
                        <wps:linkedTxbx id="6"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37160" y="4173220"/>
                            <a:ext cx="6583680" cy="684530"/>
                          </a:xfrm>
                          <a:prstGeom prst="rect">
                            <a:avLst/>
                          </a:prstGeom>
                          <a:noFill/>
                          <a:ln>
                            <a:noFill/>
                          </a:ln>
                          <a:effectLst/>
                          <a:extLst>
                            <a:ext uri="{C572A759-6A51-4108-AA02-DFA0A04FC94B}">
                              <ma14:wrappingTextBoxFlag xmlns:ma14="http://schemas.microsoft.com/office/mac/drawingml/2011/main"/>
                            </a:ext>
                          </a:extLst>
                        </wps:spPr>
                        <wps:linkedTxbx id="6" seq="1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37160" y="4856480"/>
                            <a:ext cx="6583680" cy="1038225"/>
                          </a:xfrm>
                          <a:prstGeom prst="rect">
                            <a:avLst/>
                          </a:prstGeom>
                          <a:noFill/>
                          <a:ln>
                            <a:noFill/>
                          </a:ln>
                          <a:effectLst/>
                          <a:extLst>
                            <a:ext uri="{C572A759-6A51-4108-AA02-DFA0A04FC94B}">
                              <ma14:wrappingTextBoxFlag xmlns:ma14="http://schemas.microsoft.com/office/mac/drawingml/2011/main"/>
                            </a:ext>
                          </a:extLst>
                        </wps:spPr>
                        <wps:linkedTxbx id="6" seq="1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 name="Text Box 74"/>
                        <wps:cNvSpPr txBox="1"/>
                        <wps:spPr>
                          <a:xfrm>
                            <a:off x="137160" y="5893435"/>
                            <a:ext cx="6583680" cy="684530"/>
                          </a:xfrm>
                          <a:prstGeom prst="rect">
                            <a:avLst/>
                          </a:prstGeom>
                          <a:noFill/>
                          <a:ln>
                            <a:noFill/>
                          </a:ln>
                          <a:effectLst/>
                          <a:extLst>
                            <a:ext uri="{C572A759-6A51-4108-AA02-DFA0A04FC94B}">
                              <ma14:wrappingTextBoxFlag xmlns:ma14="http://schemas.microsoft.com/office/mac/drawingml/2011/main"/>
                            </a:ext>
                          </a:extLst>
                        </wps:spPr>
                        <wps:linkedTxbx id="6" seq="1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137160" y="6576695"/>
                            <a:ext cx="6583680" cy="1038860"/>
                          </a:xfrm>
                          <a:prstGeom prst="rect">
                            <a:avLst/>
                          </a:prstGeom>
                          <a:noFill/>
                          <a:ln>
                            <a:noFill/>
                          </a:ln>
                          <a:effectLst/>
                          <a:extLst>
                            <a:ext uri="{C572A759-6A51-4108-AA02-DFA0A04FC94B}">
                              <ma14:wrappingTextBoxFlag xmlns:ma14="http://schemas.microsoft.com/office/mac/drawingml/2011/main"/>
                            </a:ext>
                          </a:extLst>
                        </wps:spPr>
                        <wps:linkedTxbx id="6" seq="1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137160" y="7614285"/>
                            <a:ext cx="6583680" cy="684530"/>
                          </a:xfrm>
                          <a:prstGeom prst="rect">
                            <a:avLst/>
                          </a:prstGeom>
                          <a:noFill/>
                          <a:ln>
                            <a:noFill/>
                          </a:ln>
                          <a:effectLst/>
                          <a:extLst>
                            <a:ext uri="{C572A759-6A51-4108-AA02-DFA0A04FC94B}">
                              <ma14:wrappingTextBoxFlag xmlns:ma14="http://schemas.microsoft.com/office/mac/drawingml/2011/main"/>
                            </a:ext>
                          </a:extLst>
                        </wps:spPr>
                        <wps:linkedTxbx id="6" seq="1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 name="Text Box 85"/>
                        <wps:cNvSpPr txBox="1"/>
                        <wps:spPr>
                          <a:xfrm>
                            <a:off x="137160" y="8297545"/>
                            <a:ext cx="6583680" cy="330835"/>
                          </a:xfrm>
                          <a:prstGeom prst="rect">
                            <a:avLst/>
                          </a:prstGeom>
                          <a:noFill/>
                          <a:ln>
                            <a:noFill/>
                          </a:ln>
                          <a:effectLst/>
                          <a:extLst>
                            <a:ext uri="{C572A759-6A51-4108-AA02-DFA0A04FC94B}">
                              <ma14:wrappingTextBoxFlag xmlns:ma14="http://schemas.microsoft.com/office/mac/drawingml/2011/main"/>
                            </a:ext>
                          </a:extLst>
                        </wps:spPr>
                        <wps:linkedTxbx id="6" seq="2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37160" y="8627110"/>
                            <a:ext cx="6583680" cy="177800"/>
                          </a:xfrm>
                          <a:prstGeom prst="rect">
                            <a:avLst/>
                          </a:prstGeom>
                          <a:noFill/>
                          <a:ln>
                            <a:noFill/>
                          </a:ln>
                          <a:effectLst/>
                          <a:extLst>
                            <a:ext uri="{C572A759-6A51-4108-AA02-DFA0A04FC94B}">
                              <ma14:wrappingTextBoxFlag xmlns:ma14="http://schemas.microsoft.com/office/mac/drawingml/2011/main"/>
                            </a:ext>
                          </a:extLst>
                        </wps:spPr>
                        <wps:linkedTxbx id="6" seq="2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Text Box 88"/>
                        <wps:cNvSpPr txBox="1"/>
                        <wps:spPr>
                          <a:xfrm>
                            <a:off x="137160" y="8803640"/>
                            <a:ext cx="6583680" cy="178435"/>
                          </a:xfrm>
                          <a:prstGeom prst="rect">
                            <a:avLst/>
                          </a:prstGeom>
                          <a:noFill/>
                          <a:ln>
                            <a:noFill/>
                          </a:ln>
                          <a:effectLst/>
                          <a:extLst>
                            <a:ext uri="{C572A759-6A51-4108-AA02-DFA0A04FC94B}">
                              <ma14:wrappingTextBoxFlag xmlns:ma14="http://schemas.microsoft.com/office/mac/drawingml/2011/main"/>
                            </a:ext>
                          </a:extLst>
                        </wps:spPr>
                        <wps:linkedTxbx id="6" seq="22"/>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9" o:spid="_x0000_s1031" style="position:absolute;margin-left:36pt;margin-top:40.4pt;width:540pt;height:715.6pt;z-index:251667456;mso-position-horizontal-relative:page;mso-position-vertical-relative:page" coordsize="6858000,90881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GMwwIAACHWgAADgAAAGRycy9lMm9Eb2MueG1s7JxRj5s4EIDfT7r/gHinwcaAiZqt2GRTnbTX&#10;Vuqe+kyAJKgEKLCb9E73329sEyeBTbvZZHVl5arKEkOMseebGc/YvH23WaXaQ1xWSZ6NdPTG1LU4&#10;C/MoyRYj/a+7qUF1raqDLArSPItH+ve40t9d/f7b23UxjHG+zNMoLjWoJKuG62KkL+u6GA4GVbiM&#10;V0H1Ji/iDE7O83IV1PC1XAyiMlhD7at0gE3TGazzMirKPIyrCkon4qR+xeufz+Ow/jifV3GtpSMd&#10;2lbzz5J/ztjn4OptMFyUQbFMwqYZwTNasQqSDG4qq5oEdaDdl0mnqlUSlnmVz+s3Yb4a5PN5Esb8&#10;GeBpkNl6mvdlfl/wZ1kM14tCdhN0baufnl1t+OHhU6kl0Uinnq5lwQrGiN9Wg+/QOetiMYRr3pfF&#10;5+JT2RQsxDf2vJt5uWJ/4Um0De/W77Jb402thVDoUJuaJvR+COc8k1KEm44PlzA6nd+Fy5uf/HKw&#10;uzHc5LaqWRPY7XiX/2OOx9c3loONKTYdg8w8bHjU8w3kUM90MJ5cOzf/Qr+uAkSGaxj8AkTnDn5/&#10;nW+mabBoOpqdflpPr4LwQC4RGnCJ0B4CkDvEOhKaDDfY/uVNHrDOlX25LoCAajfI1dNuzeT/Mdn5&#10;vAyKmMtOxQawGWTsbAeZPa4Gz6shLMaZX8YGWas3UM6azXq1Km7z8GulZfl4GWSL2C/LfL2Mgwja&#10;Jx6MNRzuwH7K5KWCn0Als/WfeQTCFNzXOa/oHEnZG++irOr3cb7S2MFIL4FwXn3wAH0q+nl7CWt+&#10;lk+TNIXyYJhmBwVQpyiBjuhIkGd6N/SGEoNg58YgZhQZ/nRMDGeKXHtiTcbjCWISxARomURRnLHb&#10;bBXIU8WmUWVi+KQKqfI0iVh1rLlVuZiN01II0pT/a6Rp77LBYTO2QsZ+z0ZZQOEhTMxr7BlTh7oG&#10;mRPb8FyTGibyrj3HJB6ZTA8f6TbJ4vMfSVsD9Da2+SjtNbr1bKAgmI4QI3hw2SqpwUSkyQp0lLwo&#10;GDIZvMkiPrR1kKTieK8rWPMf74qp72MHRtGYUA+6YhZjg05NYlz7xEZj152iiSv1Q5EGYSzs1EV1&#10;g3hSrhP2h2lsu9h3bc9wfBsZBMEI+b6JjcnUN32TTMceuZZt+191lwBdID/Lo+8AfZkDkqDowSGA&#10;g2Ve/q1rrI0jvfp2H5SxrqV/ZExxWC5ymDnm3+CgPCiebYuDLIRKRnqta+JwXAvbfV+UyWIJ9xBK&#10;Kst9UDPzhCsApoJEe2D0G60qWvny6rWjXY8rVxj/rbJkoLbUI/I810XQM11zSlxsIQtOMXOKXEos&#10;u8FmW8dWAV5QR3JXSmhYLq0djfnLyO0eV8Lm8qZyQWCGSfR6vZltuNfDu24nMVKCqyKcJmBhboOq&#10;/hSU4BNChzOx/ggf8zQHpZY3R7rGBP2x8p9hAFW2CIASKfzZ/Wqcc/dBg9bwQzhd1un2cF7mqy9g&#10;/n0GG5w6Sgu4z2Hs+/wicDuLoL7NPhfhlh4mLnebL0FZNAJTg1b6kG89iGDYsq3iWia0vwp3doc7&#10;Oa6NZ7Jzan7KHTirUB9nC7QUr0goaObLAny2CcA18LlgkRR8MHVpHN4nwZcm2dc4utshqFXxNyaM&#10;zdC0jIlCsU8oylmknGA080g5STgBRctj00ZA0bItx+ui6HgEzis7uB8TuQSK0mtRKPbYKjL3UUR0&#10;JItQ1CjZ0+0ispjLDjDalknhECo6sIseoQrGI4Ggc+yitR0yBWOfYURdGKXHczKM1CO2cFIhhGNC&#10;cKUFI0wQqXJSXwBGomAc9n++iKwujFLNng6j4yEBI6WAZRdGywNClZv6aIrkHMvIe1oFb3oevEGk&#10;C6NUs6fDaEMeVYRvTAe520wjy4OI+I1lUxU8PZawPIdGR5nG12AawVK1J41Sz55OIyZuQyO2KAWf&#10;tO2oUotdIEI4KpoqlrVcIoTjKhpfA42PrNeQevZ0Gk0b8hk8tUGQDf/bNBITu8pTfYFpI1U0vgYa&#10;3a5tlHr2ZBrB2rFpIUs02jBBhOBpyzYSTNm8UqU3Lp3ekBkpFVHtc0QVlha3PVWpZ0+n0SYsYsrT&#10;/o7nkq5ttC0WclWe6qVp3OWkFI59xrGb+UdS0Z6OI4RpmomjRxzmlbaNo4tZOlIZx4vjKLNSCsce&#10;4wiBz7Z1FLFQFi8/HUdkspU2YB0xwhaB4zaOHlsJx3G0YHmAWpLKtiddIo6z256hcOwzjt30P5aK&#10;9lQcm9XzjEYCi3FgueoBjQ5kOBy5Fse0KBYLBF52F80rWyF+bJGqTBMrHPuMI+5aR7no8fk4WoR6&#10;sJfqBzg6sEIA0o/Aq6JR7JEUXcH3QR3fr3GMRpknVjT2mUaIq7QiOcJiPcdX3RlHglwLtxcAHBhH&#10;ReN2J/1FXFXuh6j1OD1fj4O7WQ4oAjV9Jo3UdtgKceWqPvIGiJdYj4NkolgZxx4bR7e7PA6KzsbR&#10;pp7V7Bze7eJQxpG/j+VFaJQqVNHYYxppN44DRWfT6Niu09ngeEAjgjhOs+tKzRwvMHOUmWKFY59x&#10;7BpHegHj6DoIFt/8KKyqZo4XnTnKRLGisc80duM4AqLzZo4Ue67dXpBzYBxVyvGSNO7yxIrGPtPY&#10;jeNQOQl5fo6DwmocJNZsHZk4Ildt5LjcRo5dmljR2Gcau6tVqZyDnEEjNS2nvRznwDaqN8Rd1DbK&#10;LLGi8WVo5G/Fhbcd8wx582Zm9jrl/e/8xY6790df/QcAAP//AwBQSwMEFAAGAAgAAAAhAItY4Qvg&#10;AAAACwEAAA8AAABkcnMvZG93bnJldi54bWxMj8FOwzAQRO9I/IO1lbhU1ElRaRXiVBWCA1JVQeED&#10;3HibhMbrEDut+Xs2p3Kb3VnNvsnX0bbijL1vHClIZwkIpNKZhioFX5+v9ysQPmgyunWECn7Rw7q4&#10;vcl1ZtyFPvC8D5XgEPKZVlCH0GVS+rJGq/3MdUjsHV1vdeCxr6Tp9YXDbSvnSfIorW6IP9S6w+ca&#10;y9N+sAriceO3w8vOf+/etz9x+UZNnD4odTeJmycQAWO4HsOIz+hQMNPBDWS8aBUs51wlKFgl3GD0&#10;08W4ObBapKxkkcv/HYo/AAAA//8DAFBLAQItABQABgAIAAAAIQDkmcPA+wAAAOEBAAATAAAAAAAA&#10;AAAAAAAAAAAAAABbQ29udGVudF9UeXBlc10ueG1sUEsBAi0AFAAGAAgAAAAhACOyauHXAAAAlAEA&#10;AAsAAAAAAAAAAAAAAAAALAEAAF9yZWxzLy5yZWxzUEsBAi0AFAAGAAgAAAAhAIQPxjMMCAAAh1oA&#10;AA4AAAAAAAAAAAAAAAAALAIAAGRycy9lMm9Eb2MueG1sUEsBAi0AFAAGAAgAAAAhAItY4QvgAAAA&#10;CwEAAA8AAAAAAAAAAAAAAAAAZAoAAGRycy9kb3ducmV2LnhtbFBLBQYAAAAABAAEAPMAAABxCwAA&#10;AAA=&#10;" mv:complextextbox="1">
                <v:shape id="Text Box 12" o:spid="_x0000_s1032" type="#_x0000_t202" style="position:absolute;width:6858000;height:9088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CMThwgAA&#10;ANsAAAAPAAAAZHJzL2Rvd25yZXYueG1sRI9Bi8IwFITvgv8hPMGbpipUrUYRQXQvC9ZevD2aZ1ts&#10;XkoTtf57s7DgcZiZb5j1tjO1eFLrKssKJuMIBHFudcWFguxyGC1AOI+ssbZMCt7kYLvp99aYaPvi&#10;Mz1TX4gAYZeggtL7JpHS5SUZdGPbEAfvZluDPsi2kLrFV4CbWk6jKJYGKw4LJTa0Lym/pw+jYLmf&#10;L5tF9vOId/NZ9Xu81tnsMFFqOOh2KxCeOv8N/7dPWsE0hr8v4QfIz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IxOHCAAAA2wAAAA8AAAAAAAAAAAAAAAAAlwIAAGRycy9kb3du&#10;cmV2LnhtbFBLBQYAAAAABAAEAPUAAACGAwAAAAA=&#10;" mv:complextextbox="1" filled="f" stroked="f">
                  <v:textbox inset="10.8pt,0,10.8pt,0"/>
                </v:shape>
                <v:shape id="Text Box 2" o:spid="_x0000_s1033" type="#_x0000_t202" style="position:absolute;left:1997710;width:472313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pdbwgAA&#10;ANoAAAAPAAAAZHJzL2Rvd25yZXYueG1sRI9Bi8IwFITvwv6H8Bb2pqkeRLtGEVlBEBZrPXh82zzb&#10;YPPSbaLWf28EweMwM98ws0Vna3Gl1hvHCoaDBARx4bThUsEhX/cnIHxA1lg7JgV38rCYf/RmmGp3&#10;44yu+1CKCGGfooIqhCaV0hcVWfQD1xBH7+RaiyHKtpS6xVuE21qOkmQsLRqOCxU2tKqoOO8vVsHy&#10;yNmP+f/922WnzOT5NOHt+KzU12e3/AYRqAvv8Ku90QpG8LwSb4C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iOl1vCAAAA2gAAAA8AAAAAAAAAAAAAAAAAlwIAAGRycy9kb3du&#10;cmV2LnhtbFBLBQYAAAAABAAEAPUAAACGAwAAAAA=&#10;" filled="f" stroked="f">
                  <v:textbox style="mso-next-textbox:#Text Box 5" inset="0,0,0,0">
                    <w:txbxContent>
                      <w:p w14:paraId="43544F83" w14:textId="77777777" w:rsidR="005A39AB" w:rsidRPr="005F56C5" w:rsidRDefault="005A39AB" w:rsidP="005F56C5">
                        <w:pPr>
                          <w:pStyle w:val="Heading1"/>
                          <w:rPr>
                            <w:color w:val="auto"/>
                            <w:sz w:val="24"/>
                            <w:szCs w:val="24"/>
                          </w:rPr>
                        </w:pPr>
                        <w:r w:rsidRPr="005F56C5">
                          <w:rPr>
                            <w:color w:val="auto"/>
                            <w:sz w:val="24"/>
                            <w:szCs w:val="24"/>
                          </w:rPr>
                          <w:t>Health &amp; Wellness Seekers,</w:t>
                        </w:r>
                      </w:p>
                      <w:p w14:paraId="147B3853" w14:textId="77777777" w:rsidR="005A39AB" w:rsidRPr="005F56C5" w:rsidRDefault="005A39AB" w:rsidP="005F56C5">
                        <w:pPr>
                          <w:pStyle w:val="Heading1"/>
                          <w:rPr>
                            <w:color w:val="auto"/>
                            <w:sz w:val="24"/>
                            <w:szCs w:val="24"/>
                          </w:rPr>
                        </w:pPr>
                      </w:p>
                      <w:p w14:paraId="562C7290" w14:textId="7B7AA146" w:rsidR="005A39AB" w:rsidRPr="005F56C5" w:rsidRDefault="005A39AB" w:rsidP="005F56C5">
                        <w:pPr>
                          <w:pStyle w:val="Heading1"/>
                          <w:rPr>
                            <w:color w:val="auto"/>
                            <w:sz w:val="24"/>
                            <w:szCs w:val="24"/>
                          </w:rPr>
                        </w:pPr>
                        <w:r w:rsidRPr="005F56C5">
                          <w:rPr>
                            <w:color w:val="auto"/>
                            <w:sz w:val="24"/>
                            <w:szCs w:val="24"/>
                          </w:rPr>
                          <w:t xml:space="preserve">I’m Cathy Maxwell, founder of </w:t>
                        </w:r>
                        <w:hyperlink r:id="rId14" w:history="1">
                          <w:r w:rsidRPr="005F56C5">
                            <w:rPr>
                              <w:rStyle w:val="Hyperlink"/>
                              <w:color w:val="auto"/>
                              <w:sz w:val="24"/>
                              <w:szCs w:val="24"/>
                            </w:rPr>
                            <w:t>HealthyHabitsUtah.com</w:t>
                          </w:r>
                        </w:hyperlink>
                        <w:r w:rsidRPr="005F56C5">
                          <w:rPr>
                            <w:color w:val="auto"/>
                            <w:sz w:val="24"/>
                            <w:szCs w:val="24"/>
                          </w:rPr>
                          <w:t xml:space="preserve"> with weekly articles from </w:t>
                        </w:r>
                        <w:proofErr w:type="spellStart"/>
                        <w:r w:rsidRPr="005F56C5">
                          <w:rPr>
                            <w:color w:val="auto"/>
                            <w:sz w:val="24"/>
                            <w:szCs w:val="24"/>
                          </w:rPr>
                          <w:t>moi</w:t>
                        </w:r>
                        <w:proofErr w:type="spellEnd"/>
                        <w:r w:rsidRPr="005F56C5">
                          <w:rPr>
                            <w:color w:val="auto"/>
                            <w:sz w:val="24"/>
                            <w:szCs w:val="24"/>
                          </w:rPr>
                          <w:t xml:space="preserve"> about alkalized living (also know to me as plant passionate living as I tend to lean on the vegan</w:t>
                        </w:r>
                        <w:r>
                          <w:rPr>
                            <w:color w:val="auto"/>
                            <w:sz w:val="24"/>
                            <w:szCs w:val="24"/>
                          </w:rPr>
                          <w:t xml:space="preserve"> side), health</w:t>
                        </w:r>
                        <w:r w:rsidRPr="005F56C5">
                          <w:rPr>
                            <w:color w:val="auto"/>
                            <w:sz w:val="24"/>
                            <w:szCs w:val="24"/>
                          </w:rPr>
                          <w:t>, happiness, spirituality and all things good.</w:t>
                        </w:r>
                      </w:p>
                      <w:p w14:paraId="0233D0D0" w14:textId="77777777" w:rsidR="005A39AB" w:rsidRPr="005F56C5" w:rsidRDefault="005A39AB" w:rsidP="005F56C5">
                        <w:pPr>
                          <w:pStyle w:val="Heading1"/>
                          <w:rPr>
                            <w:color w:val="auto"/>
                            <w:sz w:val="24"/>
                            <w:szCs w:val="24"/>
                          </w:rPr>
                        </w:pPr>
                      </w:p>
                      <w:p w14:paraId="66F187AF" w14:textId="77777777" w:rsidR="005A39AB" w:rsidRPr="005F56C5" w:rsidRDefault="005A39AB"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My physical health journey began in 1990 when I was in an awful snow skiing accident. Surgeries have put me back together, however my body was so crippled and acidic, I was diagnosed with both Fibromyalgia and Chronic Fatigue. Both conditions are a direct result of a high level of acidosis- although I didn’t have that information at the time. </w:t>
                        </w:r>
                      </w:p>
                      <w:p w14:paraId="284836CD" w14:textId="77777777" w:rsidR="005A39AB" w:rsidRPr="005F56C5" w:rsidRDefault="005A39AB"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I learned of </w:t>
                        </w:r>
                        <w:proofErr w:type="spellStart"/>
                        <w:r w:rsidRPr="005F56C5">
                          <w:rPr>
                            <w:rFonts w:asciiTheme="majorHAnsi" w:hAnsiTheme="majorHAnsi" w:cs="Calibri"/>
                          </w:rPr>
                          <w:t>Dr</w:t>
                        </w:r>
                        <w:proofErr w:type="spellEnd"/>
                        <w:r w:rsidRPr="005F56C5">
                          <w:rPr>
                            <w:rFonts w:asciiTheme="majorHAnsi" w:hAnsiTheme="majorHAnsi" w:cs="Calibri"/>
                          </w:rPr>
                          <w:t xml:space="preserve"> Robert O Young and his “New Biology” about five and a half years ago. It made sense. Keeping my body alkaline has allowed me to regain my health, gives me healthy blood cells, high energy levels, keeps me lean, has cleared up brain fog, gives me a clear complexion, has cleared my femoral artery blockage and there are so many more benefits I could go on and on. </w:t>
                        </w:r>
                      </w:p>
                      <w:p w14:paraId="2C48DD50" w14:textId="77777777" w:rsidR="005A39AB" w:rsidRPr="005F56C5" w:rsidRDefault="005A39AB"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Two years ago my neck was rebuilt with three new disks, a metal plate and eight screws. My healing from this surgery was very successful. What I am facing now is Deep Brain Stimulation Surgery. I have had an Essential Tremor for </w:t>
                        </w:r>
                        <w:proofErr w:type="gramStart"/>
                        <w:r w:rsidRPr="005F56C5">
                          <w:rPr>
                            <w:rFonts w:asciiTheme="majorHAnsi" w:hAnsiTheme="majorHAnsi" w:cs="Calibri"/>
                          </w:rPr>
                          <w:t>twenty five</w:t>
                        </w:r>
                        <w:proofErr w:type="gramEnd"/>
                        <w:r w:rsidRPr="005F56C5">
                          <w:rPr>
                            <w:rFonts w:asciiTheme="majorHAnsi" w:hAnsiTheme="majorHAnsi" w:cs="Calibri"/>
                          </w:rPr>
                          <w:t xml:space="preserve"> years. </w:t>
                        </w:r>
                      </w:p>
                      <w:p w14:paraId="153DFF44" w14:textId="77777777" w:rsidR="005A39AB" w:rsidRPr="005F56C5" w:rsidRDefault="005A39AB"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My first of three surgeries is scheduled for early June. This will be my twenty sixth </w:t>
                        </w:r>
                        <w:proofErr w:type="gramStart"/>
                        <w:r w:rsidRPr="005F56C5">
                          <w:rPr>
                            <w:rFonts w:asciiTheme="majorHAnsi" w:hAnsiTheme="majorHAnsi" w:cs="Calibri"/>
                          </w:rPr>
                          <w:t>surgery</w:t>
                        </w:r>
                        <w:proofErr w:type="gramEnd"/>
                        <w:r w:rsidRPr="005F56C5">
                          <w:rPr>
                            <w:rFonts w:asciiTheme="majorHAnsi" w:hAnsiTheme="majorHAnsi" w:cs="Calibri"/>
                          </w:rPr>
                          <w:t xml:space="preserve">. Needless to say my body has been through more than most can imagine. Yet through alkalizing, my body is in better shape than most. </w:t>
                        </w:r>
                      </w:p>
                      <w:p w14:paraId="1E7699F5" w14:textId="5908FF1D" w:rsidR="005A39AB" w:rsidRPr="005F56C5" w:rsidRDefault="005A39AB"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I have been revving up the alkalinity train so that my body is fully prepared and has alkaline reserves ready. </w:t>
                        </w:r>
                        <w:r>
                          <w:rPr>
                            <w:rFonts w:asciiTheme="majorHAnsi" w:hAnsiTheme="majorHAnsi" w:cs="Calibri"/>
                          </w:rPr>
                          <w:t>My goal is to</w:t>
                        </w:r>
                        <w:r w:rsidRPr="005F56C5">
                          <w:rPr>
                            <w:rFonts w:asciiTheme="majorHAnsi" w:hAnsiTheme="majorHAnsi" w:cs="Calibri"/>
                          </w:rPr>
                          <w:t xml:space="preserve"> be in the best health possi</w:t>
                        </w:r>
                        <w:r>
                          <w:rPr>
                            <w:rFonts w:asciiTheme="majorHAnsi" w:hAnsiTheme="majorHAnsi" w:cs="Calibri"/>
                          </w:rPr>
                          <w:t>ble walking into the hospital so that m</w:t>
                        </w:r>
                        <w:r w:rsidRPr="005F56C5">
                          <w:rPr>
                            <w:rFonts w:asciiTheme="majorHAnsi" w:hAnsiTheme="majorHAnsi" w:cs="Calibri"/>
                          </w:rPr>
                          <w:t xml:space="preserve">y body will be at its peak state to fight off hospital infections and to more easily recover from the drugs and anesthesia. You can follow my journey by following my blog at </w:t>
                        </w:r>
                        <w:hyperlink r:id="rId15" w:history="1">
                          <w:r w:rsidRPr="005F56C5">
                            <w:rPr>
                              <w:rStyle w:val="Hyperlink"/>
                              <w:rFonts w:asciiTheme="majorHAnsi" w:hAnsiTheme="majorHAnsi" w:cs="Calibri"/>
                              <w:color w:val="auto"/>
                            </w:rPr>
                            <w:t>blog.healthyhabitsutah.com</w:t>
                          </w:r>
                        </w:hyperlink>
                        <w:r w:rsidRPr="005F56C5">
                          <w:rPr>
                            <w:rFonts w:asciiTheme="majorHAnsi" w:hAnsiTheme="majorHAnsi" w:cs="Calibri"/>
                          </w:rPr>
                          <w:t xml:space="preserve">. </w:t>
                        </w:r>
                      </w:p>
                      <w:p w14:paraId="406F0AE6" w14:textId="77777777" w:rsidR="005A39AB" w:rsidRPr="005F56C5" w:rsidRDefault="005A39AB" w:rsidP="005F56C5">
                        <w:pPr>
                          <w:widowControl w:val="0"/>
                          <w:autoSpaceDE w:val="0"/>
                          <w:autoSpaceDN w:val="0"/>
                          <w:adjustRightInd w:val="0"/>
                          <w:spacing w:after="240"/>
                          <w:rPr>
                            <w:rFonts w:asciiTheme="majorHAnsi" w:hAnsiTheme="majorHAnsi" w:cs="Times"/>
                          </w:rPr>
                        </w:pPr>
                        <w:r w:rsidRPr="005F56C5">
                          <w:rPr>
                            <w:rFonts w:asciiTheme="majorHAnsi" w:hAnsiTheme="majorHAnsi" w:cs="Calibri"/>
                          </w:rPr>
                          <w:t xml:space="preserve">I have learned to take personal responsibility for my </w:t>
                        </w:r>
                        <w:proofErr w:type="gramStart"/>
                        <w:r w:rsidRPr="005F56C5">
                          <w:rPr>
                            <w:rFonts w:asciiTheme="majorHAnsi" w:hAnsiTheme="majorHAnsi" w:cs="Calibri"/>
                          </w:rPr>
                          <w:t>well-being</w:t>
                        </w:r>
                        <w:proofErr w:type="gramEnd"/>
                        <w:r w:rsidRPr="005F56C5">
                          <w:rPr>
                            <w:rFonts w:asciiTheme="majorHAnsi" w:hAnsiTheme="majorHAnsi" w:cs="Calibri"/>
                          </w:rPr>
                          <w:t xml:space="preserve"> at the deepest level imaginable. Now I want to show you how to take charge of your own health and radiance with some plant passionate living –green juicing, alkalizing and a little sassiness!</w:t>
                        </w:r>
                      </w:p>
                      <w:p w14:paraId="7F01F87C" w14:textId="77777777" w:rsidR="005A39AB" w:rsidRPr="005F56C5" w:rsidRDefault="005A39AB" w:rsidP="005F56C5">
                        <w:pPr>
                          <w:widowControl w:val="0"/>
                          <w:autoSpaceDE w:val="0"/>
                          <w:autoSpaceDN w:val="0"/>
                          <w:adjustRightInd w:val="0"/>
                          <w:spacing w:after="240"/>
                          <w:rPr>
                            <w:rFonts w:asciiTheme="majorHAnsi" w:hAnsiTheme="majorHAnsi" w:cs="Times"/>
                          </w:rPr>
                        </w:pPr>
                        <w:r w:rsidRPr="005F56C5">
                          <w:rPr>
                            <w:rFonts w:asciiTheme="majorHAnsi" w:hAnsiTheme="majorHAnsi" w:cs="Calibri"/>
                          </w:rPr>
                          <w:t>Each and every one of us has the power to change the wellness in our families and in our kitchens. By making these five simple changes consistently, you can see improvements in the quality of your life. It is up to you. I can tell you about them, but only you can do them. Learn to live like you really mean it. No one can take better care of you than wise, brilliant, capable and STRONG you</w:t>
                        </w:r>
                        <w:proofErr w:type="gramStart"/>
                        <w:r w:rsidRPr="005F56C5">
                          <w:rPr>
                            <w:rFonts w:asciiTheme="majorHAnsi" w:hAnsiTheme="majorHAnsi" w:cs="Calibri"/>
                          </w:rPr>
                          <w:t>..</w:t>
                        </w:r>
                        <w:proofErr w:type="gramEnd"/>
                      </w:p>
                      <w:p w14:paraId="09A6B293" w14:textId="3DA780C8" w:rsidR="005A39AB" w:rsidRPr="005F56C5" w:rsidRDefault="005A39AB" w:rsidP="005F56C5">
                        <w:pPr>
                          <w:widowControl w:val="0"/>
                          <w:autoSpaceDE w:val="0"/>
                          <w:autoSpaceDN w:val="0"/>
                          <w:adjustRightInd w:val="0"/>
                          <w:spacing w:after="240"/>
                          <w:rPr>
                            <w:rFonts w:asciiTheme="majorHAnsi" w:hAnsiTheme="majorHAnsi" w:cs="Times"/>
                          </w:rPr>
                        </w:pPr>
                        <w:r>
                          <w:rPr>
                            <w:rFonts w:asciiTheme="majorHAnsi" w:hAnsiTheme="majorHAnsi" w:cs="Calibri"/>
                          </w:rPr>
                          <w:t>Make these five simple H</w:t>
                        </w:r>
                        <w:r w:rsidRPr="005F56C5">
                          <w:rPr>
                            <w:rFonts w:asciiTheme="majorHAnsi" w:hAnsiTheme="majorHAnsi" w:cs="Calibri"/>
                          </w:rPr>
                          <w:t>ealth</w:t>
                        </w:r>
                        <w:r>
                          <w:rPr>
                            <w:rFonts w:asciiTheme="majorHAnsi" w:hAnsiTheme="majorHAnsi" w:cs="Calibri"/>
                          </w:rPr>
                          <w:t>y H</w:t>
                        </w:r>
                        <w:r w:rsidRPr="005F56C5">
                          <w:rPr>
                            <w:rFonts w:asciiTheme="majorHAnsi" w:hAnsiTheme="majorHAnsi" w:cs="Calibri"/>
                          </w:rPr>
                          <w:t>abits stick. Get inspired – print it out, hang it on your fridge and read it daily! This step alone will have a big impact on your life. Remember you are the change you’ve been waiting for.</w:t>
                        </w:r>
                      </w:p>
                      <w:p w14:paraId="5B1D58E3" w14:textId="77777777" w:rsidR="005A39AB" w:rsidRPr="005F56C5" w:rsidRDefault="005A39AB" w:rsidP="005F56C5">
                        <w:pPr>
                          <w:widowControl w:val="0"/>
                          <w:autoSpaceDE w:val="0"/>
                          <w:autoSpaceDN w:val="0"/>
                          <w:adjustRightInd w:val="0"/>
                          <w:spacing w:after="240"/>
                          <w:rPr>
                            <w:rFonts w:asciiTheme="majorHAnsi" w:hAnsiTheme="majorHAnsi" w:cs="Calibri"/>
                          </w:rPr>
                        </w:pPr>
                        <w:r w:rsidRPr="005F56C5">
                          <w:rPr>
                            <w:rFonts w:asciiTheme="majorHAnsi" w:hAnsiTheme="majorHAnsi" w:cs="Calibri"/>
                          </w:rPr>
                          <w:t>Juice Up</w:t>
                        </w:r>
                        <w:proofErr w:type="gramStart"/>
                        <w:r w:rsidRPr="005F56C5">
                          <w:rPr>
                            <w:rFonts w:asciiTheme="majorHAnsi" w:hAnsiTheme="majorHAnsi" w:cs="Calibri"/>
                          </w:rPr>
                          <w:t>! </w:t>
                        </w:r>
                        <w:proofErr w:type="gramEnd"/>
                      </w:p>
                      <w:p w14:paraId="3E4BFF88" w14:textId="77777777" w:rsidR="005A39AB" w:rsidRPr="003E40D8" w:rsidRDefault="005A39AB" w:rsidP="003E40D8">
                        <w:pPr>
                          <w:widowControl w:val="0"/>
                          <w:autoSpaceDE w:val="0"/>
                          <w:autoSpaceDN w:val="0"/>
                          <w:adjustRightInd w:val="0"/>
                          <w:spacing w:after="240"/>
                          <w:contextualSpacing/>
                          <w:rPr>
                            <w:rFonts w:asciiTheme="majorHAnsi" w:hAnsiTheme="majorHAnsi" w:cs="Calibri"/>
                            <w:b/>
                            <w:i/>
                          </w:rPr>
                        </w:pPr>
                        <w:r w:rsidRPr="003E40D8">
                          <w:rPr>
                            <w:rFonts w:asciiTheme="majorHAnsi" w:hAnsiTheme="majorHAnsi" w:cs="Calibri"/>
                            <w:b/>
                            <w:i/>
                          </w:rPr>
                          <w:t xml:space="preserve">Cathy Maxwell </w:t>
                        </w:r>
                      </w:p>
                      <w:p w14:paraId="503FB007" w14:textId="0496EBA9" w:rsidR="005A39AB" w:rsidRPr="005F56C5" w:rsidRDefault="005A39AB" w:rsidP="003E40D8">
                        <w:pPr>
                          <w:widowControl w:val="0"/>
                          <w:autoSpaceDE w:val="0"/>
                          <w:autoSpaceDN w:val="0"/>
                          <w:adjustRightInd w:val="0"/>
                          <w:spacing w:after="240"/>
                          <w:contextualSpacing/>
                          <w:rPr>
                            <w:rFonts w:asciiTheme="majorHAnsi" w:hAnsiTheme="majorHAnsi" w:cs="Calibri"/>
                          </w:rPr>
                        </w:pPr>
                        <w:r w:rsidRPr="005F56C5">
                          <w:rPr>
                            <w:rFonts w:asciiTheme="majorHAnsi" w:hAnsiTheme="majorHAnsi" w:cs="Calibri"/>
                          </w:rPr>
                          <w:t>PH Miracle Certified Coach </w:t>
                        </w:r>
                      </w:p>
                      <w:p w14:paraId="3650DB8E" w14:textId="77777777" w:rsidR="005A39AB" w:rsidRPr="005F56C5" w:rsidRDefault="005A39AB" w:rsidP="003E40D8">
                        <w:pPr>
                          <w:widowControl w:val="0"/>
                          <w:autoSpaceDE w:val="0"/>
                          <w:autoSpaceDN w:val="0"/>
                          <w:adjustRightInd w:val="0"/>
                          <w:spacing w:after="240"/>
                          <w:contextualSpacing/>
                          <w:rPr>
                            <w:rFonts w:asciiTheme="majorHAnsi" w:hAnsiTheme="majorHAnsi" w:cs="Times"/>
                          </w:rPr>
                        </w:pPr>
                        <w:r w:rsidRPr="005F56C5">
                          <w:rPr>
                            <w:rFonts w:asciiTheme="majorHAnsi" w:hAnsiTheme="majorHAnsi" w:cs="Calibri"/>
                          </w:rPr>
                          <w:t xml:space="preserve">PH Miracle Certified </w:t>
                        </w:r>
                        <w:proofErr w:type="spellStart"/>
                        <w:r w:rsidRPr="005F56C5">
                          <w:rPr>
                            <w:rFonts w:asciiTheme="majorHAnsi" w:hAnsiTheme="majorHAnsi" w:cs="Calibri"/>
                          </w:rPr>
                          <w:t>Microscopist</w:t>
                        </w:r>
                        <w:proofErr w:type="spellEnd"/>
                      </w:p>
                      <w:p w14:paraId="3D30642F" w14:textId="7C18D48C" w:rsidR="005A39AB" w:rsidRDefault="005A39AB" w:rsidP="00211D5B">
                        <w:pPr>
                          <w:widowControl w:val="0"/>
                          <w:autoSpaceDE w:val="0"/>
                          <w:autoSpaceDN w:val="0"/>
                          <w:adjustRightInd w:val="0"/>
                          <w:spacing w:after="240"/>
                        </w:pPr>
                      </w:p>
                      <w:p w14:paraId="04804176" w14:textId="77777777" w:rsidR="005A39AB" w:rsidRDefault="005A39AB" w:rsidP="00590138">
                        <w:pPr>
                          <w:pStyle w:val="BodyText"/>
                        </w:pPr>
                      </w:p>
                      <w:p w14:paraId="475BEBF0" w14:textId="77777777" w:rsidR="005A39AB" w:rsidRDefault="005A39AB" w:rsidP="00590138">
                        <w:pPr>
                          <w:pStyle w:val="BodyText"/>
                        </w:pPr>
                      </w:p>
                      <w:p w14:paraId="2C772623" w14:textId="77777777" w:rsidR="005A39AB" w:rsidRDefault="005A39AB" w:rsidP="00590138">
                        <w:pPr>
                          <w:pStyle w:val="BodyText"/>
                        </w:pPr>
                      </w:p>
                      <w:p w14:paraId="71FEDF48" w14:textId="77777777" w:rsidR="005A39AB" w:rsidRDefault="005A39AB" w:rsidP="00590138">
                        <w:pPr>
                          <w:pStyle w:val="BodyText"/>
                        </w:pPr>
                      </w:p>
                      <w:p w14:paraId="59C8D3CD" w14:textId="77777777" w:rsidR="005A39AB" w:rsidRDefault="005A39AB" w:rsidP="00590138">
                        <w:pPr>
                          <w:pStyle w:val="BodyText"/>
                        </w:pPr>
                      </w:p>
                      <w:p w14:paraId="0872490D" w14:textId="77777777" w:rsidR="005A39AB" w:rsidRDefault="005A39AB" w:rsidP="00590138">
                        <w:pPr>
                          <w:pStyle w:val="BodyText"/>
                        </w:pPr>
                      </w:p>
                      <w:p w14:paraId="23692894" w14:textId="77777777" w:rsidR="005A39AB" w:rsidRDefault="005A39AB" w:rsidP="00590138">
                        <w:pPr>
                          <w:pStyle w:val="BodyText"/>
                        </w:pPr>
                      </w:p>
                      <w:p w14:paraId="144679BB" w14:textId="77777777" w:rsidR="005A39AB" w:rsidRDefault="005A39AB" w:rsidP="00590138">
                        <w:pPr>
                          <w:pStyle w:val="BodyText"/>
                        </w:pPr>
                      </w:p>
                      <w:p w14:paraId="6EB8A4BE" w14:textId="77777777" w:rsidR="005A39AB" w:rsidRDefault="005A39AB" w:rsidP="00590138">
                        <w:pPr>
                          <w:pStyle w:val="BodyText"/>
                        </w:pPr>
                      </w:p>
                      <w:p w14:paraId="3C94F480" w14:textId="77777777" w:rsidR="005A39AB" w:rsidRDefault="005A39AB" w:rsidP="00590138">
                        <w:pPr>
                          <w:pStyle w:val="BodyText"/>
                        </w:pPr>
                      </w:p>
                      <w:p w14:paraId="3974A67F" w14:textId="77777777" w:rsidR="005A39AB" w:rsidRDefault="005A39AB" w:rsidP="00590138">
                        <w:pPr>
                          <w:pStyle w:val="BodyText"/>
                        </w:pPr>
                      </w:p>
                      <w:p w14:paraId="4B24215D" w14:textId="77777777" w:rsidR="005A39AB" w:rsidRDefault="005A39AB" w:rsidP="00590138">
                        <w:pPr>
                          <w:pStyle w:val="BodyText"/>
                        </w:pPr>
                      </w:p>
                      <w:p w14:paraId="4420D4B6" w14:textId="77777777" w:rsidR="005A39AB" w:rsidRDefault="005A39AB" w:rsidP="00590138">
                        <w:pPr>
                          <w:pStyle w:val="BodyText"/>
                        </w:pPr>
                      </w:p>
                      <w:p w14:paraId="534A63F1" w14:textId="67E902D8" w:rsidR="005A39AB" w:rsidRDefault="005A39AB" w:rsidP="00590138">
                        <w:pPr>
                          <w:pStyle w:val="BodyText"/>
                        </w:pPr>
                        <w:r>
                          <w:t>Column 2</w:t>
                        </w:r>
                      </w:p>
                    </w:txbxContent>
                  </v:textbox>
                </v:shape>
                <v:shape id="Text Box 5" o:spid="_x0000_s1034" type="#_x0000_t202" style="position:absolute;left:1995805;top:177165;width:4725035;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w8vwwAA&#10;ANoAAAAPAAAAZHJzL2Rvd25yZXYueG1sRI9Ba8JAFITvBf/D8gRvdWNB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Zw8vwwAAANoAAAAPAAAAAAAAAAAAAAAAAJcCAABkcnMvZG93&#10;bnJldi54bWxQSwUGAAAAAAQABAD1AAAAhwMAAAAA&#10;" filled="f" stroked="f">
                  <v:textbox style="mso-next-textbox:#Text Box 9" inset="0,0,0,0">
                    <w:txbxContent/>
                  </v:textbox>
                </v:shape>
                <v:shape id="Text Box 9" o:spid="_x0000_s1035" type="#_x0000_t202" style="position:absolute;left:1993900;top:353695;width:472694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gUqwgAA&#10;ANoAAAAPAAAAZHJzL2Rvd25yZXYueG1sRI9Bi8IwFITvwv6H8Ba8aaoH0a5RRFYQBLHWg8e3zbMN&#10;Ni/dJmr990ZY2OMwM98w82Vna3Gn1hvHCkbDBARx4bThUsEp3wymIHxA1lg7JgVP8rBcfPTmmGr3&#10;4Izux1CKCGGfooIqhCaV0hcVWfRD1xBH7+JaiyHKtpS6xUeE21qOk2QiLRqOCxU2tK6ouB5vVsHq&#10;zNm3+d3/HLJLZvJ8lvBuclWq/9mtvkAE6sJ/+K+91Qpm8L4Sb4B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YqBSrCAAAA2gAAAA8AAAAAAAAAAAAAAAAAlwIAAGRycy9kb3du&#10;cmV2LnhtbFBLBQYAAAAABAAEAPUAAACGAwAAAAA=&#10;" filled="f" stroked="f">
                  <v:textbox style="mso-next-textbox:#Text Box 10" inset="0,0,0,0">
                    <w:txbxContent/>
                  </v:textbox>
                </v:shape>
                <v:shape id="Text Box 10" o:spid="_x0000_s1036" type="#_x0000_t202" style="position:absolute;left:1991360;top:530860;width:472948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aK3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hl1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Tmit8QAAADbAAAADwAAAAAAAAAAAAAAAACXAgAAZHJzL2Rv&#10;d25yZXYueG1sUEsFBgAAAAAEAAQA9QAAAIgDAAAAAA==&#10;" filled="f" stroked="f">
                  <v:textbox style="mso-next-textbox:#Text Box 11" inset="0,0,0,0">
                    <w:txbxContent/>
                  </v:textbox>
                </v:shape>
                <v:shape id="Text Box 11" o:spid="_x0000_s1037" type="#_x0000_t202" style="position:absolute;left:1989455;top:708025;width:4731385;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QcswQAA&#10;ANsAAAAPAAAAZHJzL2Rvd25yZXYueG1sRE9Ni8IwEL0L+x/CCHvTVA+iXaOIrCAsLNZ68DjbjG2w&#10;mdQmq/XfG0HwNo/3OfNlZ2txpdYbxwpGwwQEceG04VLBId8MpiB8QNZYOyYFd/KwXHz05phqd+OM&#10;rvtQihjCPkUFVQhNKqUvKrLoh64hjtzJtRZDhG0pdYu3GG5rOU6SibRoODZU2NC6ouK8/7cKVkfO&#10;vs3l92+XnTKT57OEfyZnpT773eoLRKAuvMUv91bH+SN4/hIPkI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nUHLMEAAADbAAAADwAAAAAAAAAAAAAAAACXAgAAZHJzL2Rvd25y&#10;ZXYueG1sUEsFBgAAAAAEAAQA9QAAAIUDAAAAAA==&#10;" filled="f" stroked="f">
                  <v:textbox style="mso-next-textbox:#Text Box 13" inset="0,0,0,0">
                    <w:txbxContent/>
                  </v:textbox>
                </v:shape>
                <v:shape id="Text Box 13" o:spid="_x0000_s1038" type="#_x0000_t202" style="position:absolute;left:1986915;top:884555;width:4733925;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6zzAwQAA&#10;ANsAAAAPAAAAZHJzL2Rvd25yZXYueG1sRE9Ni8IwEL0v+B/CCN7W1BVkrUYRcWFBWKz14HFsxjbY&#10;TGqT1frvN8KCt3m8z5kvO1uLG7XeOFYwGiYgiAunDZcKDvnX+ycIH5A11o5JwYM8LBe9tzmm2t05&#10;o9s+lCKGsE9RQRVCk0rpi4os+qFriCN3dq3FEGFbSt3iPYbbWn4kyURaNBwbKmxoXVFx2f9aBasj&#10;Zxtz/TntsnNm8nya8HZyUWrQ71YzEIG68BL/u791nD+G5y/xALn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5es8wMEAAADbAAAADwAAAAAAAAAAAAAAAACXAgAAZHJzL2Rvd25y&#10;ZXYueG1sUEsFBgAAAAAEAAQA9QAAAIUDAAAAAA==&#10;" filled="f" stroked="f">
                  <v:textbox style="mso-next-textbox:#Text Box 14" inset="0,0,0,0">
                    <w:txbxContent/>
                  </v:textbox>
                </v:shape>
                <v:shape id="Text Box 14" o:spid="_x0000_s1039" type="#_x0000_t202" style="position:absolute;left:1985010;top:1061720;width:473583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qS0wQAA&#10;ANsAAAAPAAAAZHJzL2Rvd25yZXYueG1sRE9Ni8IwEL0v+B/CCN7W1EVkrUYRcWFBWKz14HFsxjbY&#10;TGqT1frvN8KCt3m8z5kvO1uLG7XeOFYwGiYgiAunDZcKDvnX+ycIH5A11o5JwYM8LBe9tzmm2t05&#10;o9s+lCKGsE9RQRVCk0rpi4os+qFriCN3dq3FEGFbSt3iPYbbWn4kyURaNBwbKmxoXVFx2f9aBasj&#10;Zxtz/TntsnNm8nya8HZyUWrQ71YzEIG68BL/u791nD+G5y/xALn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gKktMEAAADbAAAADwAAAAAAAAAAAAAAAACXAgAAZHJzL2Rvd25y&#10;ZXYueG1sUEsFBgAAAAAEAAQA9QAAAIUDAAAAAA==&#10;" filled="f" stroked="f">
                  <v:textbox style="mso-next-textbox:#Text Box 15" inset="0,0,0,0">
                    <w:txbxContent/>
                  </v:textbox>
                </v:shape>
                <v:shape id="Text Box 15" o:spid="_x0000_s1040" type="#_x0000_t202" style="position:absolute;left:1982470;top:1238885;width:4738370;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TgEvwQAA&#10;ANsAAAAPAAAAZHJzL2Rvd25yZXYueG1sRE9Ni8IwEL0v+B/CCN7W1AVlrUYRcWFBWKz14HFsxjbY&#10;TGqT1frvN8KCt3m8z5kvO1uLG7XeOFYwGiYgiAunDZcKDvnX+ycIH5A11o5JwYM8LBe9tzmm2t05&#10;o9s+lCKGsE9RQRVCk0rpi4os+qFriCN3dq3FEGFbSt3iPYbbWn4kyURaNBwbKmxoXVFx2f9aBasj&#10;Zxtz/TntsnNm8nya8HZyUWrQ71YzEIG68BL/u791nD+G5y/xALn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U4BL8EAAADbAAAADwAAAAAAAAAAAAAAAACXAgAAZHJzL2Rvd25y&#10;ZXYueG1sUEsFBgAAAAAEAAQA9QAAAIUDAAAAAA==&#10;" filled="f" stroked="f">
                  <v:textbox style="mso-next-textbox:#Text Box 16" inset="0,0,0,0">
                    <w:txbxContent/>
                  </v:textbox>
                </v:shape>
                <v:shape id="Text Box 16" o:spid="_x0000_s1041" type="#_x0000_t202" style="position:absolute;left:1980565;top:1415415;width:4740275;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nJ9YwQAA&#10;ANsAAAAPAAAAZHJzL2Rvd25yZXYueG1sRE9Ni8IwEL0v+B/CLHhb0/VQ3GoUWVwQBLHWg8fZZmyD&#10;zaTbRK3/3gjC3ubxPme26G0jrtR541jB5ygBQVw6bbhScCh+PiYgfEDW2DgmBXfysJgP3maYaXfj&#10;nK77UIkYwj5DBXUIbSalL2uy6EeuJY7cyXUWQ4RdJXWHtxhuGzlOklRaNBwbamzpu6byvL9YBcsj&#10;5yvzt/3d5afcFMVXwpv0rNTwvV9OQQTqw7/45V7rOD+F5y/xAD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ZyfWMEAAADbAAAADwAAAAAAAAAAAAAAAACXAgAAZHJzL2Rvd25y&#10;ZXYueG1sUEsFBgAAAAAEAAQA9QAAAIUDAAAAAA==&#10;" filled="f" stroked="f">
                  <v:textbox style="mso-next-textbox:#Text Box 17" inset="0,0,0,0">
                    <w:txbxContent/>
                  </v:textbox>
                </v:shape>
                <v:shape id="Text Box 17" o:spid="_x0000_s1042" type="#_x0000_t202" style="position:absolute;left:1978025;top:1592580;width:4742815;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DrDwQAA&#10;ANsAAAAPAAAAZHJzL2Rvd25yZXYueG1sRE9Ni8IwEL0v+B/CCHtbUz24u9UoIgrCgljrwePYjG2w&#10;mdQmav33G2Fhb/N4nzOdd7YWd2q9caxgOEhAEBdOGy4VHPL1xxcIH5A11o5JwZM8zGe9tymm2j04&#10;o/s+lCKGsE9RQRVCk0rpi4os+oFriCN3dq3FEGFbSt3iI4bbWo6SZCwtGo4NFTa0rKi47G9WweLI&#10;2cpct6ddds5Mnn8n/DO+KPXe7xYTEIG68C/+c290nP8Jr1/iAXL2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tA6w8EAAADbAAAADwAAAAAAAAAAAAAAAACXAgAAZHJzL2Rvd25y&#10;ZXYueG1sUEsFBgAAAAAEAAQA9QAAAIUDAAAAAA==&#10;" filled="f" stroked="f">
                  <v:textbox style="mso-next-textbox:#Text Box 18" inset="0,0,0,0">
                    <w:txbxContent/>
                  </v:textbox>
                </v:shape>
                <v:shape id="Text Box 18" o:spid="_x0000_s1043" type="#_x0000_t202" style="position:absolute;left:1975485;top:1769745;width:4745355;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T66x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BlV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0+uscQAAADbAAAADwAAAAAAAAAAAAAAAACXAgAAZHJzL2Rv&#10;d25yZXYueG1sUEsFBgAAAAAEAAQA9QAAAIgDAAAAAA==&#10;" filled="f" stroked="f">
                  <v:textbox style="mso-next-textbox:#Text Box 19" inset="0,0,0,0">
                    <w:txbxContent/>
                  </v:textbox>
                </v:shape>
                <v:shape id="Text Box 19" o:spid="_x0000_s1044" type="#_x0000_t202" style="position:absolute;left:1973580;top:1946275;width:474726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wsqwQAA&#10;ANsAAAAPAAAAZHJzL2Rvd25yZXYueG1sRE9Ni8IwEL0L+x/CLHjTVA+iXaOIrCAIYq0Hj7PN2Aab&#10;SbeJWv+9ERb2No/3OfNlZ2txp9YbxwpGwwQEceG04VLBKd8MpiB8QNZYOyYFT/KwXHz05phq9+CM&#10;7sdQihjCPkUFVQhNKqUvKrLoh64hjtzFtRZDhG0pdYuPGG5rOU6SibRoODZU2NC6ouJ6vFkFqzNn&#10;3+Z3/3PILpnJ81nCu8lVqf5nt/oCEagL/+I/91bH+TN4/xIPkI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AMLKsEAAADbAAAADwAAAAAAAAAAAAAAAACXAgAAZHJzL2Rvd25y&#10;ZXYueG1sUEsFBgAAAAAEAAQA9QAAAIUDAAAAAA==&#10;" filled="f" stroked="f">
                  <v:textbox style="mso-next-textbox:#Text Box 20" inset="0,0,0,0">
                    <w:txbxContent/>
                  </v:textbox>
                </v:shape>
                <v:shape id="Text Box 20" o:spid="_x0000_s1045" type="#_x0000_t202" style="position:absolute;left:1971040;top:2123440;width:4749800;height:330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VWgKwAAA&#10;ANsAAAAPAAAAZHJzL2Rvd25yZXYueG1sRE9Ni8IwEL0L+x/CCN5sqgfRrlFkWWFBEGs97HG2Gdtg&#10;M6lNVuu/NwfB4+N9L9e9bcSNOm8cK5gkKQji0mnDlYJTsR3PQfiArLFxTAoe5GG9+hgsMdPuzjnd&#10;jqESMYR9hgrqENpMSl/WZNEnriWO3Nl1FkOEXSV1h/cYbhs5TdOZtGg4NtTY0ldN5eX4bxVsfjn/&#10;Ntf93yE/56YoFinvZhelRsN+8wkiUB/e4pf7RyuYxvX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VWgKwAAAANsAAAAPAAAAAAAAAAAAAAAAAJcCAABkcnMvZG93bnJl&#10;di54bWxQSwUGAAAAAAQABAD1AAAAhAMAAAAA&#10;" filled="f" stroked="f">
                  <v:textbox style="mso-next-textbox:#Text Box 21" inset="0,0,0,0">
                    <w:txbxContent/>
                  </v:textbox>
                </v:shape>
                <v:shape id="Text Box 21" o:spid="_x0000_s1046" type="#_x0000_t202" style="position:absolute;left:137160;top:2453005;width:6583680;height:1038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Gc2RxQAA&#10;ANsAAAAPAAAAZHJzL2Rvd25yZXYueG1sRI9Ba8JAFITvhf6H5RW81U08SBvdSCgWCoI0xoPH1+xL&#10;sph9G7Orpv++Wyj0OMzMN8x6M9le3Gj0xrGCdJ6AIK6dNtwqOFbvzy8gfEDW2DsmBd/kYZM/Pqwx&#10;0+7OJd0OoRURwj5DBV0IQyalrzuy6OduII5e40aLIcqxlXrEe4TbXi6SZCktGo4LHQ701lF9Plyt&#10;guLE5dZc9l+fZVOaqnpNeLc8KzV7mooViEBT+A//tT+0gkUKv1/iD5D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QZzZHFAAAA2wAAAA8AAAAAAAAAAAAAAAAAlwIAAGRycy9k&#10;b3ducmV2LnhtbFBLBQYAAAAABAAEAPUAAACJAwAAAAA=&#10;" filled="f" stroked="f">
                  <v:textbox style="mso-next-textbox:#Text Box 22" inset="0,0,0,0">
                    <w:txbxContent/>
                  </v:textbox>
                </v:shape>
                <v:shape id="Text Box 22" o:spid="_x0000_s1047" type="#_x0000_t202" style="position:absolute;left:137160;top:3489960;width:6583680;height:684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y1PmxAAA&#10;ANsAAAAPAAAAZHJzL2Rvd25yZXYueG1sRI9Ba8JAFITvQv/D8gq9mY05hBpdRaSFQqE0xoPHZ/aZ&#10;LGbfptltTP99t1DwOMzMN8x6O9lOjDR441jBIklBENdOG24UHKvX+TMIH5A1do5JwQ952G4eZmss&#10;tLtxSeMhNCJC2BeooA2hL6T0dUsWfeJ64uhd3GAxRDk0Ug94i3DbySxNc2nRcFxosad9S/X18G0V&#10;7E5cvpivj/NneSlNVS1Tfs+vSj09TrsViEBTuIf/229aQZbB35f4A+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MtT5sQAAADbAAAADwAAAAAAAAAAAAAAAACXAgAAZHJzL2Rv&#10;d25yZXYueG1sUEsFBgAAAAAEAAQA9QAAAIgDAAAAAA==&#10;" filled="f" stroked="f">
                  <v:textbox style="mso-next-textbox:#Text Box 25" inset="0,0,0,0">
                    <w:txbxContent/>
                  </v:textbox>
                </v:shape>
                <v:shape id="Text Box 25" o:spid="_x0000_s1048" type="#_x0000_t202" style="position:absolute;left:137160;top:4173220;width:6583680;height:684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style="mso-next-textbox:#Text Box 27" inset="0,0,0,0">
                    <w:txbxContent/>
                  </v:textbox>
                </v:shape>
                <v:shape id="Text Box 27" o:spid="_x0000_s1049" type="#_x0000_t202" style="position:absolute;left:137160;top:4856480;width:6583680;height:1038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vPB+xAAA&#10;ANsAAAAPAAAAZHJzL2Rvd25yZXYueG1sRI9Ba8JAFITvgv9heUJvutGDrdFVRFooFMQYDx6f2Wey&#10;mH0bs1uN/74rFDwOM/MNs1h1thY3ar1xrGA8SkAQF04bLhUc8q/hBwgfkDXWjknBgzyslv3eAlPt&#10;7pzRbR9KESHsU1RQhdCkUvqiIot+5Bri6J1dazFE2ZZSt3iPcFvLSZJMpUXDcaHChjYVFZf9r1Ww&#10;PnL2aa7b0y47ZybPZwn/TC9KvQ269RxEoC68wv/tb61g8g7P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LzwfsQAAADbAAAADwAAAAAAAAAAAAAAAACXAgAAZHJzL2Rv&#10;d25yZXYueG1sUEsFBgAAAAAEAAQA9QAAAIgDAAAAAA==&#10;" filled="f" stroked="f">
                  <v:textbox style="mso-next-textbox:#Text Box 74" inset="0,0,0,0">
                    <w:txbxContent/>
                  </v:textbox>
                </v:shape>
                <v:shape id="Text Box 74" o:spid="_x0000_s1050" type="#_x0000_t202" style="position:absolute;left:137160;top:5893435;width:6583680;height:684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UEUxQAA&#10;ANsAAAAPAAAAZHJzL2Rvd25yZXYueG1sRI9Ba8JAFITvQv/D8gredFMR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QRTFAAAA2wAAAA8AAAAAAAAAAAAAAAAAlwIAAGRycy9k&#10;b3ducmV2LnhtbFBLBQYAAAAABAAEAPUAAACJAwAAAAA=&#10;" filled="f" stroked="f">
                  <v:textbox style="mso-next-textbox:#Text Box 81" inset="0,0,0,0">
                    <w:txbxContent/>
                  </v:textbox>
                </v:shape>
                <v:shape id="Text Box 81" o:spid="_x0000_s1051" type="#_x0000_t202" style="position:absolute;left:137160;top:6576695;width:6583680;height:1038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f5KrxQAA&#10;ANsAAAAPAAAAZHJzL2Rvd25yZXYueG1sRI9Ba8JAFITvhf6H5RW81Y09BBtdgxQLglAa48Hja/aZ&#10;LMm+jdk1pv++Wyj0OMzMN8w6n2wnRhq8caxgMU9AEFdOG64VnMr35yUIH5A1do5JwTd5yDePD2vM&#10;tLtzQeMx1CJC2GeooAmhz6T0VUMW/dz1xNG7uMFiiHKopR7wHuG2ky9JkkqLhuNCgz29NVS1x5tV&#10;sD1zsTPXj6/P4lKYsnxN+JC2Ss2epu0KRKAp/If/2nutYLmA3y/xB8j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J/kqvFAAAA2wAAAA8AAAAAAAAAAAAAAAAAlwIAAGRycy9k&#10;b3ducmV2LnhtbFBLBQYAAAAABAAEAPUAAACJAwAAAAA=&#10;" filled="f" stroked="f">
                  <v:textbox style="mso-next-textbox:#Text Box 84" inset="0,0,0,0">
                    <w:txbxContent/>
                  </v:textbox>
                </v:shape>
                <v:shape id="Text Box 84" o:spid="_x0000_s1052" type="#_x0000_t202" style="position:absolute;left:137160;top:7614285;width:6583680;height:684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CDEzxAAA&#10;ANsAAAAPAAAAZHJzL2Rvd25yZXYueG1sRI9Ba8JAFITvBf/D8gRvdVMR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gxM8QAAADbAAAADwAAAAAAAAAAAAAAAACXAgAAZHJzL2Rv&#10;d25yZXYueG1sUEsFBgAAAAAEAAQA9QAAAIgDAAAAAA==&#10;" filled="f" stroked="f">
                  <v:textbox style="mso-next-textbox:#Text Box 85" inset="0,0,0,0">
                    <w:txbxContent/>
                  </v:textbox>
                </v:shape>
                <v:shape id="Text Box 85" o:spid="_x0000_s1053" type="#_x0000_t202" style="position:absolute;left:137160;top:8297545;width:6583680;height:330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JSoxAAA&#10;ANsAAAAPAAAAZHJzL2Rvd25yZXYueG1sRI9Ba8JAFITvBf/D8gRvdVNB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USUqMQAAADbAAAADwAAAAAAAAAAAAAAAACXAgAAZHJzL2Rv&#10;d25yZXYueG1sUEsFBgAAAAAEAAQA9QAAAIgDAAAAAA==&#10;" filled="f" stroked="f">
                  <v:textbox style="mso-next-textbox:#Text Box 87" inset="0,0,0,0">
                    <w:txbxContent/>
                  </v:textbox>
                </v:shape>
                <v:shape id="Text Box 87" o:spid="_x0000_s1054" type="#_x0000_t202" style="position:absolute;left:137160;top:8627110;width:6583680;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q9ExAAA&#10;ANsAAAAPAAAAZHJzL2Rvd25yZXYueG1sRI9Ba8JAFITvhf6H5RW8NRs9qI2uIsWCUBBjevD4zD6T&#10;xezbNLvV9N+7guBxmJlvmPmyt424UOeNYwXDJAVBXDptuFLwU3y9T0H4gKyxcUwK/snDcvH6MsdM&#10;uyvndNmHSkQI+wwV1CG0mZS+rMmiT1xLHL2T6yyGKLtK6g6vEW4bOUrTsbRoOC7U2NJnTeV5/2cV&#10;rA6cr83v9rjLT7kpio+Uv8dnpQZv/WoGIlAfnuFHe6MVTCdw/xJ/gF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qvRMQAAADbAAAADwAAAAAAAAAAAAAAAACXAgAAZHJzL2Rv&#10;d25yZXYueG1sUEsFBgAAAAAEAAQA9QAAAIgDAAAAAA==&#10;" filled="f" stroked="f">
                  <v:textbox style="mso-next-textbox:#Text Box 88" inset="0,0,0,0">
                    <w:txbxContent/>
                  </v:textbox>
                </v:shape>
                <v:shape id="Text Box 88" o:spid="_x0000_s1055" type="#_x0000_t202" style="position:absolute;left:137160;top:8803640;width:658368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RTs2wAAA&#10;ANsAAAAPAAAAZHJzL2Rvd25yZXYueG1sRE9Ni8IwEL0L+x/CCHuzqR5Eu0aRZQVBWKz1sMfZZmyD&#10;zaQ2Ueu/NwfB4+N9L1a9bcSNOm8cKxgnKQji0mnDlYJjsRnNQPiArLFxTAoe5GG1/BgsMNPuzjnd&#10;DqESMYR9hgrqENpMSl/WZNEnriWO3Ml1FkOEXSV1h/cYbhs5SdOptGg4NtTY0ndN5flwtQrWf5z/&#10;mMvv/z4/5aYo5invpmelPof9+gtEoD68xS/3ViuYxbH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RTs2wAAAANsAAAAPAAAAAAAAAAAAAAAAAJcCAABkcnMvZG93bnJl&#10;di54bWxQSwUGAAAAAAQABAD1AAAAhAMAAAAA&#10;" filled="f" stroked="f">
                  <v:textbox inset="0,0,0,0">
                    <w:txbxContent/>
                  </v:textbox>
                </v:shape>
                <w10:wrap type="through" anchorx="page" anchory="page"/>
              </v:group>
            </w:pict>
          </mc:Fallback>
        </mc:AlternateContent>
      </w:r>
      <w:r w:rsidR="003E40D8">
        <w:rPr>
          <w:noProof/>
        </w:rPr>
        <w:drawing>
          <wp:anchor distT="0" distB="0" distL="118745" distR="118745" simplePos="0" relativeHeight="251714578" behindDoc="0" locked="0" layoutInCell="1" allowOverlap="1" wp14:anchorId="2788F6C3" wp14:editId="217B45D3">
            <wp:simplePos x="0" y="0"/>
            <wp:positionH relativeFrom="page">
              <wp:posOffset>330200</wp:posOffset>
            </wp:positionH>
            <wp:positionV relativeFrom="page">
              <wp:posOffset>927100</wp:posOffset>
            </wp:positionV>
            <wp:extent cx="2324735" cy="1544320"/>
            <wp:effectExtent l="9208" t="0" r="0" b="0"/>
            <wp:wrapTight wrapText="bothSides">
              <wp:wrapPolygon edited="1">
                <wp:start x="21514" y="-129"/>
                <wp:lineTo x="2398" y="-129"/>
                <wp:lineTo x="-859" y="582"/>
                <wp:lineTo x="-860" y="22182"/>
                <wp:lineTo x="21429" y="22608"/>
                <wp:lineTo x="21514" y="19766"/>
                <wp:lineTo x="21514" y="-129"/>
              </wp:wrapPolygon>
            </wp:wrapTight>
            <wp:docPr id="3"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laceholder-base---neutral.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324735" cy="1544320"/>
                    </a:xfrm>
                    <a:prstGeom prst="round2DiagRect">
                      <a:avLst/>
                    </a:prstGeom>
                  </pic:spPr>
                </pic:pic>
              </a:graphicData>
            </a:graphic>
            <wp14:sizeRelH relativeFrom="margin">
              <wp14:pctWidth>0</wp14:pctWidth>
            </wp14:sizeRelH>
            <wp14:sizeRelV relativeFrom="margin">
              <wp14:pctHeight>0</wp14:pctHeight>
            </wp14:sizeRelV>
          </wp:anchor>
        </w:drawing>
      </w:r>
      <w:r w:rsidR="00DC56CC">
        <w:br w:type="page"/>
      </w:r>
      <w:r w:rsidR="00EA4E98">
        <w:rPr>
          <w:noProof/>
        </w:rPr>
        <w:lastRenderedPageBreak/>
        <w:drawing>
          <wp:anchor distT="0" distB="0" distL="114300" distR="114300" simplePos="0" relativeHeight="251736089" behindDoc="0" locked="0" layoutInCell="1" allowOverlap="1" wp14:anchorId="363F614E" wp14:editId="113268AD">
            <wp:simplePos x="0" y="0"/>
            <wp:positionH relativeFrom="page">
              <wp:posOffset>4751070</wp:posOffset>
            </wp:positionH>
            <wp:positionV relativeFrom="page">
              <wp:posOffset>5426710</wp:posOffset>
            </wp:positionV>
            <wp:extent cx="2475230" cy="2383790"/>
            <wp:effectExtent l="0" t="0" r="0" b="3810"/>
            <wp:wrapThrough wrapText="bothSides">
              <wp:wrapPolygon edited="0">
                <wp:start x="0" y="0"/>
                <wp:lineTo x="0" y="21404"/>
                <wp:lineTo x="21279" y="21404"/>
                <wp:lineTo x="21279"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01.JPG"/>
                    <pic:cNvPicPr/>
                  </pic:nvPicPr>
                  <pic:blipFill>
                    <a:blip r:embed="rId17">
                      <a:extLst>
                        <a:ext uri="{28A0092B-C50C-407E-A947-70E740481C1C}">
                          <a14:useLocalDpi xmlns:a14="http://schemas.microsoft.com/office/drawing/2010/main" val="0"/>
                        </a:ext>
                      </a:extLst>
                    </a:blip>
                    <a:stretch>
                      <a:fillRect/>
                    </a:stretch>
                  </pic:blipFill>
                  <pic:spPr>
                    <a:xfrm>
                      <a:off x="0" y="0"/>
                      <a:ext cx="2475230" cy="2383790"/>
                    </a:xfrm>
                    <a:prstGeom prst="rect">
                      <a:avLst/>
                    </a:prstGeom>
                  </pic:spPr>
                </pic:pic>
              </a:graphicData>
            </a:graphic>
            <wp14:sizeRelH relativeFrom="margin">
              <wp14:pctWidth>0</wp14:pctWidth>
            </wp14:sizeRelH>
            <wp14:sizeRelV relativeFrom="margin">
              <wp14:pctHeight>0</wp14:pctHeight>
            </wp14:sizeRelV>
          </wp:anchor>
        </w:drawing>
      </w:r>
      <w:r w:rsidR="00F63D7C">
        <w:rPr>
          <w:noProof/>
        </w:rPr>
        <mc:AlternateContent>
          <mc:Choice Requires="wpg">
            <w:drawing>
              <wp:anchor distT="0" distB="0" distL="114300" distR="114300" simplePos="0" relativeHeight="251675648" behindDoc="0" locked="0" layoutInCell="1" allowOverlap="1" wp14:anchorId="428C804F" wp14:editId="2DAD9CD7">
                <wp:simplePos x="0" y="0"/>
                <wp:positionH relativeFrom="page">
                  <wp:posOffset>1849120</wp:posOffset>
                </wp:positionH>
                <wp:positionV relativeFrom="page">
                  <wp:posOffset>3742055</wp:posOffset>
                </wp:positionV>
                <wp:extent cx="5466080" cy="5860415"/>
                <wp:effectExtent l="0" t="0" r="20320" b="6985"/>
                <wp:wrapThrough wrapText="bothSides">
                  <wp:wrapPolygon edited="0">
                    <wp:start x="0" y="0"/>
                    <wp:lineTo x="0" y="21532"/>
                    <wp:lineTo x="21580" y="21532"/>
                    <wp:lineTo x="21580" y="0"/>
                    <wp:lineTo x="0" y="0"/>
                  </wp:wrapPolygon>
                </wp:wrapThrough>
                <wp:docPr id="153" name="Group 153"/>
                <wp:cNvGraphicFramePr/>
                <a:graphic xmlns:a="http://schemas.openxmlformats.org/drawingml/2006/main">
                  <a:graphicData uri="http://schemas.microsoft.com/office/word/2010/wordprocessingGroup">
                    <wpg:wgp>
                      <wpg:cNvGrpSpPr/>
                      <wpg:grpSpPr>
                        <a:xfrm>
                          <a:off x="0" y="0"/>
                          <a:ext cx="5466080" cy="5860415"/>
                          <a:chOff x="0" y="0"/>
                          <a:chExt cx="5466080" cy="5860415"/>
                        </a:xfrm>
                        <a:extLst>
                          <a:ext uri="{0CCBE362-F206-4b92-989A-16890622DB6E}">
                            <ma14:wrappingTextBoxFlag xmlns:ma14="http://schemas.microsoft.com/office/mac/drawingml/2011/main" val="1"/>
                          </a:ext>
                        </a:extLst>
                      </wpg:grpSpPr>
                      <wps:wsp>
                        <wps:cNvPr id="23" name="Text Box 16"/>
                        <wps:cNvSpPr txBox="1">
                          <a:spLocks noChangeArrowheads="1"/>
                        </wps:cNvSpPr>
                        <wps:spPr bwMode="auto">
                          <a:xfrm>
                            <a:off x="0" y="0"/>
                            <a:ext cx="5466080" cy="5859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bodyPr rot="0" vert="horz" wrap="square" lIns="0" tIns="0" rIns="0" bIns="0" anchor="t" anchorCtr="0" upright="1">
                          <a:noAutofit/>
                        </wps:bodyPr>
                      </wps:wsp>
                      <wps:wsp>
                        <wps:cNvPr id="90" name="Text Box 90"/>
                        <wps:cNvSpPr txBox="1"/>
                        <wps:spPr>
                          <a:xfrm>
                            <a:off x="0" y="0"/>
                            <a:ext cx="5466080" cy="463550"/>
                          </a:xfrm>
                          <a:prstGeom prst="rect">
                            <a:avLst/>
                          </a:prstGeom>
                          <a:noFill/>
                          <a:ln>
                            <a:noFill/>
                          </a:ln>
                          <a:effectLst/>
                          <a:extLst>
                            <a:ext uri="{C572A759-6A51-4108-AA02-DFA0A04FC94B}">
                              <ma14:wrappingTextBoxFlag xmlns:ma14="http://schemas.microsoft.com/office/mac/drawingml/2011/main"/>
                            </a:ext>
                          </a:extLst>
                        </wps:spPr>
                        <wps:txbx id="7">
                          <w:txbxContent>
                            <w:p w14:paraId="3F61691A" w14:textId="77777777" w:rsidR="005A39AB" w:rsidRPr="00CE1C9D" w:rsidRDefault="005A39AB" w:rsidP="00CE1C9D">
                              <w:pPr>
                                <w:widowControl w:val="0"/>
                                <w:autoSpaceDE w:val="0"/>
                                <w:autoSpaceDN w:val="0"/>
                                <w:adjustRightInd w:val="0"/>
                                <w:spacing w:after="240"/>
                                <w:rPr>
                                  <w:rFonts w:ascii="Calibri" w:hAnsi="Calibri" w:cs="Calibri"/>
                                  <w:b/>
                                  <w:sz w:val="38"/>
                                  <w:szCs w:val="38"/>
                                </w:rPr>
                              </w:pPr>
                              <w:r w:rsidRPr="00CE1C9D">
                                <w:rPr>
                                  <w:rFonts w:ascii="Calibri" w:hAnsi="Calibri" w:cs="Calibri"/>
                                  <w:b/>
                                  <w:sz w:val="38"/>
                                  <w:szCs w:val="38"/>
                                </w:rPr>
                                <w:t xml:space="preserve">Energy Filled </w:t>
                              </w:r>
                              <w:r w:rsidRPr="00CE1C9D">
                                <w:rPr>
                                  <w:rFonts w:ascii="Calibri" w:hAnsi="Calibri" w:cs="Calibri"/>
                                  <w:b/>
                                  <w:sz w:val="40"/>
                                  <w:szCs w:val="40"/>
                                </w:rPr>
                                <w:t>Green</w:t>
                              </w:r>
                              <w:r w:rsidRPr="00CE1C9D">
                                <w:rPr>
                                  <w:rFonts w:ascii="Calibri" w:hAnsi="Calibri" w:cs="Calibri"/>
                                  <w:b/>
                                  <w:sz w:val="38"/>
                                  <w:szCs w:val="38"/>
                                </w:rPr>
                                <w:t xml:space="preserve"> Drink </w:t>
                              </w:r>
                            </w:p>
                            <w:p w14:paraId="01026A69" w14:textId="21F6CA9D" w:rsidR="005A39AB"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 xml:space="preserve">It’s my favorite morning beverage. </w:t>
                              </w:r>
                              <w:r>
                                <w:rPr>
                                  <w:rFonts w:ascii="Calibri" w:hAnsi="Calibri" w:cs="Calibri"/>
                                  <w:sz w:val="32"/>
                                  <w:szCs w:val="32"/>
                                </w:rPr>
                                <w:t xml:space="preserve"> </w:t>
                              </w:r>
                              <w:r w:rsidRPr="00CE1C9D">
                                <w:rPr>
                                  <w:rFonts w:ascii="Calibri" w:hAnsi="Calibri" w:cs="Calibri"/>
                                  <w:sz w:val="32"/>
                                  <w:szCs w:val="32"/>
                                </w:rPr>
                                <w:t>This recipe makes about 32 ounces</w:t>
                              </w:r>
                              <w:r>
                                <w:rPr>
                                  <w:rFonts w:ascii="Calibri" w:hAnsi="Calibri" w:cs="Calibri"/>
                                  <w:sz w:val="32"/>
                                  <w:szCs w:val="32"/>
                                </w:rPr>
                                <w:t xml:space="preserve"> after processing through a juicer</w:t>
                              </w:r>
                              <w:r w:rsidRPr="00CE1C9D">
                                <w:rPr>
                                  <w:rFonts w:ascii="Calibri" w:hAnsi="Calibri" w:cs="Calibri"/>
                                  <w:sz w:val="32"/>
                                  <w:szCs w:val="32"/>
                                </w:rPr>
                                <w:t>.</w:t>
                              </w:r>
                            </w:p>
                            <w:p w14:paraId="53B9BF1F" w14:textId="77777777" w:rsidR="005A39AB" w:rsidRPr="00CE1C9D" w:rsidRDefault="005A39AB" w:rsidP="00CE1C9D">
                              <w:pPr>
                                <w:widowControl w:val="0"/>
                                <w:autoSpaceDE w:val="0"/>
                                <w:autoSpaceDN w:val="0"/>
                                <w:adjustRightInd w:val="0"/>
                                <w:spacing w:after="240"/>
                                <w:contextualSpacing/>
                                <w:rPr>
                                  <w:rFonts w:ascii="Times" w:hAnsi="Times" w:cs="Times"/>
                                  <w:sz w:val="32"/>
                                  <w:szCs w:val="32"/>
                                </w:rPr>
                              </w:pPr>
                            </w:p>
                            <w:p w14:paraId="70B2DFC2"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2 large cucumbers (peeled if not organic) </w:t>
                              </w:r>
                            </w:p>
                            <w:p w14:paraId="23D38A19"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 xml:space="preserve">A colander full of spinach (or kale, chard </w:t>
                              </w:r>
                              <w:proofErr w:type="spellStart"/>
                              <w:r w:rsidRPr="00CE1C9D">
                                <w:rPr>
                                  <w:rFonts w:ascii="Calibri" w:hAnsi="Calibri" w:cs="Calibri"/>
                                  <w:sz w:val="32"/>
                                  <w:szCs w:val="32"/>
                                </w:rPr>
                                <w:t>etc</w:t>
                              </w:r>
                              <w:proofErr w:type="spellEnd"/>
                              <w:r w:rsidRPr="00CE1C9D">
                                <w:rPr>
                                  <w:rFonts w:ascii="Calibri" w:hAnsi="Calibri" w:cs="Calibri"/>
                                  <w:sz w:val="32"/>
                                  <w:szCs w:val="32"/>
                                </w:rPr>
                                <w:t xml:space="preserve">) </w:t>
                              </w:r>
                            </w:p>
                            <w:p w14:paraId="74CB4973" w14:textId="558F6377" w:rsidR="005A39AB" w:rsidRPr="00ED5148"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6 stalks of celery</w:t>
                              </w:r>
                            </w:p>
                            <w:p w14:paraId="0E0106EC" w14:textId="77777777" w:rsidR="005A39AB" w:rsidRDefault="005A39AB" w:rsidP="00CE1C9D">
                              <w:pPr>
                                <w:widowControl w:val="0"/>
                                <w:autoSpaceDE w:val="0"/>
                                <w:autoSpaceDN w:val="0"/>
                                <w:adjustRightInd w:val="0"/>
                                <w:spacing w:after="240"/>
                                <w:rPr>
                                  <w:rFonts w:ascii="Times" w:hAnsi="Times" w:cs="Times"/>
                                </w:rPr>
                              </w:pPr>
                            </w:p>
                            <w:p w14:paraId="287EFB67" w14:textId="77777777" w:rsidR="005A39AB" w:rsidRPr="00CE1C9D" w:rsidRDefault="005A39AB" w:rsidP="00CE1C9D">
                              <w:pPr>
                                <w:widowControl w:val="0"/>
                                <w:autoSpaceDE w:val="0"/>
                                <w:autoSpaceDN w:val="0"/>
                                <w:adjustRightInd w:val="0"/>
                                <w:spacing w:after="240"/>
                                <w:rPr>
                                  <w:rFonts w:ascii="Calibri" w:hAnsi="Calibri" w:cs="Calibri"/>
                                  <w:b/>
                                  <w:sz w:val="40"/>
                                  <w:szCs w:val="40"/>
                                </w:rPr>
                              </w:pPr>
                              <w:r w:rsidRPr="00CE1C9D">
                                <w:rPr>
                                  <w:rFonts w:ascii="Calibri" w:hAnsi="Calibri" w:cs="Calibri"/>
                                  <w:b/>
                                  <w:sz w:val="40"/>
                                  <w:szCs w:val="40"/>
                                </w:rPr>
                                <w:t>Green Avocado Smoothie </w:t>
                              </w:r>
                            </w:p>
                            <w:p w14:paraId="53291451" w14:textId="5A4896FA" w:rsidR="005A39AB" w:rsidRDefault="005A39AB" w:rsidP="00CE1C9D">
                              <w:pPr>
                                <w:widowControl w:val="0"/>
                                <w:autoSpaceDE w:val="0"/>
                                <w:autoSpaceDN w:val="0"/>
                                <w:adjustRightInd w:val="0"/>
                                <w:spacing w:after="240"/>
                                <w:contextualSpacing/>
                                <w:rPr>
                                  <w:rFonts w:ascii="Calibri" w:hAnsi="Calibri" w:cs="Calibri"/>
                                  <w:sz w:val="32"/>
                                  <w:szCs w:val="32"/>
                                </w:rPr>
                              </w:pPr>
                              <w:r>
                                <w:rPr>
                                  <w:rFonts w:ascii="Calibri" w:hAnsi="Calibri" w:cs="Calibri"/>
                                  <w:sz w:val="32"/>
                                  <w:szCs w:val="32"/>
                                </w:rPr>
                                <w:t xml:space="preserve">Mix these ingredients in a blender.  </w:t>
                              </w:r>
                              <w:r w:rsidRPr="00CE1C9D">
                                <w:rPr>
                                  <w:rFonts w:ascii="Calibri" w:hAnsi="Calibri" w:cs="Calibri"/>
                                  <w:sz w:val="32"/>
                                  <w:szCs w:val="32"/>
                                </w:rPr>
                                <w:t>Adjust the lime according to your taste buds!</w:t>
                              </w:r>
                              <w:r>
                                <w:rPr>
                                  <w:rFonts w:ascii="Calibri" w:hAnsi="Calibri" w:cs="Calibri"/>
                                  <w:sz w:val="32"/>
                                  <w:szCs w:val="32"/>
                                </w:rPr>
                                <w:t xml:space="preserve">  </w:t>
                              </w:r>
                            </w:p>
                            <w:p w14:paraId="58735337" w14:textId="77777777" w:rsidR="005A39AB" w:rsidRPr="00CE1C9D" w:rsidRDefault="005A39AB" w:rsidP="00CE1C9D">
                              <w:pPr>
                                <w:widowControl w:val="0"/>
                                <w:autoSpaceDE w:val="0"/>
                                <w:autoSpaceDN w:val="0"/>
                                <w:adjustRightInd w:val="0"/>
                                <w:spacing w:after="240"/>
                                <w:contextualSpacing/>
                                <w:rPr>
                                  <w:rFonts w:ascii="Times" w:hAnsi="Times" w:cs="Times"/>
                                  <w:sz w:val="32"/>
                                  <w:szCs w:val="32"/>
                                </w:rPr>
                              </w:pPr>
                            </w:p>
                            <w:p w14:paraId="35CDC434"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2 avocados </w:t>
                              </w:r>
                            </w:p>
                            <w:p w14:paraId="63F8E9FC"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Juice of 2 limes </w:t>
                              </w:r>
                            </w:p>
                            <w:p w14:paraId="1E70A5E4"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1 cucumber </w:t>
                              </w:r>
                            </w:p>
                            <w:p w14:paraId="1D669D37"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Handfuls of spinach </w:t>
                              </w:r>
                            </w:p>
                            <w:p w14:paraId="0941DD70"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Few ice cubes </w:t>
                              </w:r>
                            </w:p>
                            <w:p w14:paraId="69FD51D2" w14:textId="3ED8BB46" w:rsidR="005A39AB" w:rsidRPr="00CE1C9D" w:rsidRDefault="005A39AB" w:rsidP="00CE1C9D">
                              <w:pPr>
                                <w:widowControl w:val="0"/>
                                <w:autoSpaceDE w:val="0"/>
                                <w:autoSpaceDN w:val="0"/>
                                <w:adjustRightInd w:val="0"/>
                                <w:spacing w:after="240"/>
                                <w:contextualSpacing/>
                                <w:rPr>
                                  <w:rFonts w:ascii="Times" w:hAnsi="Times" w:cs="Times"/>
                                  <w:sz w:val="32"/>
                                  <w:szCs w:val="32"/>
                                </w:rPr>
                              </w:pPr>
                              <w:r w:rsidRPr="00CE1C9D">
                                <w:rPr>
                                  <w:rFonts w:ascii="Calibri" w:hAnsi="Calibri" w:cs="Calibri"/>
                                  <w:sz w:val="32"/>
                                  <w:szCs w:val="32"/>
                                </w:rPr>
                                <w:t>Ionized water (or filtered water)</w:t>
                              </w:r>
                            </w:p>
                            <w:p w14:paraId="4721CD49" w14:textId="76B95329" w:rsidR="005A39AB" w:rsidRDefault="005A39AB" w:rsidP="00590138">
                              <w:pPr>
                                <w:pStyle w:val="BodyTex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Text Box 91"/>
                        <wps:cNvSpPr txBox="1"/>
                        <wps:spPr>
                          <a:xfrm>
                            <a:off x="0" y="462280"/>
                            <a:ext cx="5466080" cy="497840"/>
                          </a:xfrm>
                          <a:prstGeom prst="rect">
                            <a:avLst/>
                          </a:prstGeom>
                          <a:noFill/>
                          <a:ln>
                            <a:noFill/>
                          </a:ln>
                          <a:effectLst/>
                          <a:extLst>
                            <a:ext uri="{C572A759-6A51-4108-AA02-DFA0A04FC94B}">
                              <ma14:wrappingTextBoxFlag xmlns:ma14="http://schemas.microsoft.com/office/mac/drawingml/2011/main"/>
                            </a:ext>
                          </a:extLst>
                        </wps:spPr>
                        <wps:linkedTxbx id="7"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2" name="Text Box 92"/>
                        <wps:cNvSpPr txBox="1"/>
                        <wps:spPr>
                          <a:xfrm>
                            <a:off x="0" y="958850"/>
                            <a:ext cx="5466080" cy="235585"/>
                          </a:xfrm>
                          <a:prstGeom prst="rect">
                            <a:avLst/>
                          </a:prstGeom>
                          <a:noFill/>
                          <a:ln>
                            <a:noFill/>
                          </a:ln>
                          <a:effectLst/>
                          <a:extLst>
                            <a:ext uri="{C572A759-6A51-4108-AA02-DFA0A04FC94B}">
                              <ma14:wrappingTextBoxFlag xmlns:ma14="http://schemas.microsoft.com/office/mac/drawingml/2011/main"/>
                            </a:ext>
                          </a:extLst>
                        </wps:spPr>
                        <wps:linkedTxbx id="7"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0" y="1193165"/>
                            <a:ext cx="5466080" cy="249555"/>
                          </a:xfrm>
                          <a:prstGeom prst="rect">
                            <a:avLst/>
                          </a:prstGeom>
                          <a:noFill/>
                          <a:ln>
                            <a:noFill/>
                          </a:ln>
                          <a:effectLst/>
                          <a:extLst>
                            <a:ext uri="{C572A759-6A51-4108-AA02-DFA0A04FC94B}">
                              <ma14:wrappingTextBoxFlag xmlns:ma14="http://schemas.microsoft.com/office/mac/drawingml/2011/main"/>
                            </a:ext>
                          </a:extLst>
                        </wps:spPr>
                        <wps:linkedTxbx id="7"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Text Box 94"/>
                        <wps:cNvSpPr txBox="1"/>
                        <wps:spPr>
                          <a:xfrm>
                            <a:off x="0" y="1441450"/>
                            <a:ext cx="2787650" cy="248920"/>
                          </a:xfrm>
                          <a:prstGeom prst="rect">
                            <a:avLst/>
                          </a:prstGeom>
                          <a:noFill/>
                          <a:ln>
                            <a:noFill/>
                          </a:ln>
                          <a:effectLst/>
                          <a:extLst>
                            <a:ext uri="{C572A759-6A51-4108-AA02-DFA0A04FC94B}">
                              <ma14:wrappingTextBoxFlag xmlns:ma14="http://schemas.microsoft.com/office/mac/drawingml/2011/main"/>
                            </a:ext>
                          </a:extLst>
                        </wps:spPr>
                        <wps:linkedTxbx id="7"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 name="Text Box 95"/>
                        <wps:cNvSpPr txBox="1"/>
                        <wps:spPr>
                          <a:xfrm>
                            <a:off x="0" y="1689100"/>
                            <a:ext cx="2787650" cy="249555"/>
                          </a:xfrm>
                          <a:prstGeom prst="rect">
                            <a:avLst/>
                          </a:prstGeom>
                          <a:noFill/>
                          <a:ln>
                            <a:noFill/>
                          </a:ln>
                          <a:effectLst/>
                          <a:extLst>
                            <a:ext uri="{C572A759-6A51-4108-AA02-DFA0A04FC94B}">
                              <ma14:wrappingTextBoxFlag xmlns:ma14="http://schemas.microsoft.com/office/mac/drawingml/2011/main"/>
                            </a:ext>
                          </a:extLst>
                        </wps:spPr>
                        <wps:linkedTxbx id="7"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8" name="Text Box 128"/>
                        <wps:cNvSpPr txBox="1"/>
                        <wps:spPr>
                          <a:xfrm>
                            <a:off x="0" y="1937385"/>
                            <a:ext cx="2787650" cy="249555"/>
                          </a:xfrm>
                          <a:prstGeom prst="rect">
                            <a:avLst/>
                          </a:prstGeom>
                          <a:noFill/>
                          <a:ln>
                            <a:noFill/>
                          </a:ln>
                          <a:effectLst/>
                          <a:extLst>
                            <a:ext uri="{C572A759-6A51-4108-AA02-DFA0A04FC94B}">
                              <ma14:wrappingTextBoxFlag xmlns:ma14="http://schemas.microsoft.com/office/mac/drawingml/2011/main"/>
                            </a:ext>
                          </a:extLst>
                        </wps:spPr>
                        <wps:linkedTxbx id="7"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0" y="2185670"/>
                            <a:ext cx="2787650" cy="329565"/>
                          </a:xfrm>
                          <a:prstGeom prst="rect">
                            <a:avLst/>
                          </a:prstGeom>
                          <a:noFill/>
                          <a:ln>
                            <a:noFill/>
                          </a:ln>
                          <a:effectLst/>
                          <a:extLst>
                            <a:ext uri="{C572A759-6A51-4108-AA02-DFA0A04FC94B}">
                              <ma14:wrappingTextBoxFlag xmlns:ma14="http://schemas.microsoft.com/office/mac/drawingml/2011/main"/>
                            </a:ext>
                          </a:extLst>
                        </wps:spPr>
                        <wps:linkedTxbx id="7"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0" y="2513965"/>
                            <a:ext cx="2787650" cy="463550"/>
                          </a:xfrm>
                          <a:prstGeom prst="rect">
                            <a:avLst/>
                          </a:prstGeom>
                          <a:noFill/>
                          <a:ln>
                            <a:noFill/>
                          </a:ln>
                          <a:effectLst/>
                          <a:extLst>
                            <a:ext uri="{C572A759-6A51-4108-AA02-DFA0A04FC94B}">
                              <ma14:wrappingTextBoxFlag xmlns:ma14="http://schemas.microsoft.com/office/mac/drawingml/2011/main"/>
                            </a:ext>
                          </a:extLst>
                        </wps:spPr>
                        <wps:linkedTxbx id="7"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0" y="2976245"/>
                            <a:ext cx="2787650" cy="249555"/>
                          </a:xfrm>
                          <a:prstGeom prst="rect">
                            <a:avLst/>
                          </a:prstGeom>
                          <a:noFill/>
                          <a:ln>
                            <a:noFill/>
                          </a:ln>
                          <a:effectLst/>
                          <a:extLst>
                            <a:ext uri="{C572A759-6A51-4108-AA02-DFA0A04FC94B}">
                              <ma14:wrappingTextBoxFlag xmlns:ma14="http://schemas.microsoft.com/office/mac/drawingml/2011/main"/>
                            </a:ext>
                          </a:extLst>
                        </wps:spPr>
                        <wps:linkedTxbx id="7"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0" y="3224530"/>
                            <a:ext cx="2787650" cy="248920"/>
                          </a:xfrm>
                          <a:prstGeom prst="rect">
                            <a:avLst/>
                          </a:prstGeom>
                          <a:noFill/>
                          <a:ln>
                            <a:noFill/>
                          </a:ln>
                          <a:effectLst/>
                          <a:extLst>
                            <a:ext uri="{C572A759-6A51-4108-AA02-DFA0A04FC94B}">
                              <ma14:wrappingTextBoxFlag xmlns:ma14="http://schemas.microsoft.com/office/mac/drawingml/2011/main"/>
                            </a:ext>
                          </a:extLst>
                        </wps:spPr>
                        <wps:linkedTxbx id="7"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 name="Text Box 133"/>
                        <wps:cNvSpPr txBox="1"/>
                        <wps:spPr>
                          <a:xfrm>
                            <a:off x="0" y="3472180"/>
                            <a:ext cx="2787650" cy="249555"/>
                          </a:xfrm>
                          <a:prstGeom prst="rect">
                            <a:avLst/>
                          </a:prstGeom>
                          <a:noFill/>
                          <a:ln>
                            <a:noFill/>
                          </a:ln>
                          <a:effectLst/>
                          <a:extLst>
                            <a:ext uri="{C572A759-6A51-4108-AA02-DFA0A04FC94B}">
                              <ma14:wrappingTextBoxFlag xmlns:ma14="http://schemas.microsoft.com/office/mac/drawingml/2011/main"/>
                            </a:ext>
                          </a:extLst>
                        </wps:spPr>
                        <wps:linkedTxbx id="7"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 name="Text Box 145"/>
                        <wps:cNvSpPr txBox="1"/>
                        <wps:spPr>
                          <a:xfrm>
                            <a:off x="0" y="3720465"/>
                            <a:ext cx="2787650" cy="235585"/>
                          </a:xfrm>
                          <a:prstGeom prst="rect">
                            <a:avLst/>
                          </a:prstGeom>
                          <a:noFill/>
                          <a:ln>
                            <a:noFill/>
                          </a:ln>
                          <a:effectLst/>
                          <a:extLst>
                            <a:ext uri="{C572A759-6A51-4108-AA02-DFA0A04FC94B}">
                              <ma14:wrappingTextBoxFlag xmlns:ma14="http://schemas.microsoft.com/office/mac/drawingml/2011/main"/>
                            </a:ext>
                          </a:extLst>
                        </wps:spPr>
                        <wps:linkedTxbx id="7"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0" y="3954780"/>
                            <a:ext cx="2787650" cy="249555"/>
                          </a:xfrm>
                          <a:prstGeom prst="rect">
                            <a:avLst/>
                          </a:prstGeom>
                          <a:noFill/>
                          <a:ln>
                            <a:noFill/>
                          </a:ln>
                          <a:effectLst/>
                          <a:extLst>
                            <a:ext uri="{C572A759-6A51-4108-AA02-DFA0A04FC94B}">
                              <ma14:wrappingTextBoxFlag xmlns:ma14="http://schemas.microsoft.com/office/mac/drawingml/2011/main"/>
                            </a:ext>
                          </a:extLst>
                        </wps:spPr>
                        <wps:linkedTxbx id="7"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 name="Text Box 147"/>
                        <wps:cNvSpPr txBox="1"/>
                        <wps:spPr>
                          <a:xfrm>
                            <a:off x="0" y="4203065"/>
                            <a:ext cx="5466080" cy="249555"/>
                          </a:xfrm>
                          <a:prstGeom prst="rect">
                            <a:avLst/>
                          </a:prstGeom>
                          <a:noFill/>
                          <a:ln>
                            <a:noFill/>
                          </a:ln>
                          <a:effectLst/>
                          <a:extLst>
                            <a:ext uri="{C572A759-6A51-4108-AA02-DFA0A04FC94B}">
                              <ma14:wrappingTextBoxFlag xmlns:ma14="http://schemas.microsoft.com/office/mac/drawingml/2011/main"/>
                            </a:ext>
                          </a:extLst>
                        </wps:spPr>
                        <wps:linkedTxbx id="7"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 name="Text Box 148"/>
                        <wps:cNvSpPr txBox="1"/>
                        <wps:spPr>
                          <a:xfrm>
                            <a:off x="0" y="4451350"/>
                            <a:ext cx="5466080" cy="248920"/>
                          </a:xfrm>
                          <a:prstGeom prst="rect">
                            <a:avLst/>
                          </a:prstGeom>
                          <a:noFill/>
                          <a:ln>
                            <a:noFill/>
                          </a:ln>
                          <a:effectLst/>
                          <a:extLst>
                            <a:ext uri="{C572A759-6A51-4108-AA02-DFA0A04FC94B}">
                              <ma14:wrappingTextBoxFlag xmlns:ma14="http://schemas.microsoft.com/office/mac/drawingml/2011/main"/>
                            </a:ext>
                          </a:extLst>
                        </wps:spPr>
                        <wps:linkedTxbx id="7" seq="1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 name="Text Box 149"/>
                        <wps:cNvSpPr txBox="1"/>
                        <wps:spPr>
                          <a:xfrm>
                            <a:off x="0" y="4699000"/>
                            <a:ext cx="5466080" cy="249555"/>
                          </a:xfrm>
                          <a:prstGeom prst="rect">
                            <a:avLst/>
                          </a:prstGeom>
                          <a:noFill/>
                          <a:ln>
                            <a:noFill/>
                          </a:ln>
                          <a:effectLst/>
                          <a:extLst>
                            <a:ext uri="{C572A759-6A51-4108-AA02-DFA0A04FC94B}">
                              <ma14:wrappingTextBoxFlag xmlns:ma14="http://schemas.microsoft.com/office/mac/drawingml/2011/main"/>
                            </a:ext>
                          </a:extLst>
                        </wps:spPr>
                        <wps:linkedTxbx id="7" seq="1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 name="Text Box 150"/>
                        <wps:cNvSpPr txBox="1"/>
                        <wps:spPr>
                          <a:xfrm>
                            <a:off x="0" y="4947285"/>
                            <a:ext cx="5466080" cy="249555"/>
                          </a:xfrm>
                          <a:prstGeom prst="rect">
                            <a:avLst/>
                          </a:prstGeom>
                          <a:noFill/>
                          <a:ln>
                            <a:noFill/>
                          </a:ln>
                          <a:effectLst/>
                          <a:extLst>
                            <a:ext uri="{C572A759-6A51-4108-AA02-DFA0A04FC94B}">
                              <ma14:wrappingTextBoxFlag xmlns:ma14="http://schemas.microsoft.com/office/mac/drawingml/2011/main"/>
                            </a:ext>
                          </a:extLst>
                        </wps:spPr>
                        <wps:linkedTxbx id="7" seq="1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 name="Text Box 151"/>
                        <wps:cNvSpPr txBox="1"/>
                        <wps:spPr>
                          <a:xfrm>
                            <a:off x="0" y="5195570"/>
                            <a:ext cx="5466080" cy="401320"/>
                          </a:xfrm>
                          <a:prstGeom prst="rect">
                            <a:avLst/>
                          </a:prstGeom>
                          <a:noFill/>
                          <a:ln>
                            <a:noFill/>
                          </a:ln>
                          <a:effectLst/>
                          <a:extLst>
                            <a:ext uri="{C572A759-6A51-4108-AA02-DFA0A04FC94B}">
                              <ma14:wrappingTextBoxFlag xmlns:ma14="http://schemas.microsoft.com/office/mac/drawingml/2011/main"/>
                            </a:ext>
                          </a:extLst>
                        </wps:spPr>
                        <wps:linkedTxbx id="7" seq="1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2" name="Text Box 152"/>
                        <wps:cNvSpPr txBox="1"/>
                        <wps:spPr>
                          <a:xfrm>
                            <a:off x="0" y="5595620"/>
                            <a:ext cx="5466080" cy="264795"/>
                          </a:xfrm>
                          <a:prstGeom prst="rect">
                            <a:avLst/>
                          </a:prstGeom>
                          <a:noFill/>
                          <a:ln>
                            <a:noFill/>
                          </a:ln>
                          <a:effectLst/>
                          <a:extLst>
                            <a:ext uri="{C572A759-6A51-4108-AA02-DFA0A04FC94B}">
                              <ma14:wrappingTextBoxFlag xmlns:ma14="http://schemas.microsoft.com/office/mac/drawingml/2011/main"/>
                            </a:ext>
                          </a:extLst>
                        </wps:spPr>
                        <wps:linkedTxbx id="7" seq="19"/>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53" o:spid="_x0000_s1056" style="position:absolute;margin-left:145.6pt;margin-top:294.65pt;width:430.4pt;height:461.45pt;z-index:251675648;mso-position-horizontal-relative:page;mso-position-vertical-relative:page" coordsize="5466080,58604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pxEHAACGTwAADgAAAGRycy9lMm9Eb2MueG1s7Fxbb9s2FH4fsP8g6F21SFEXGnUKx46LAVlb&#10;oBn6zEiyLVS3Skrtbth/3yEpM47kZKntbFXBPDgyLVGH55zvXCm9frPNUuNrXNVJkU9M9Mo2jTgP&#10;iyjJVxPzj5uFFZhG3bA8YmmRxxPzW1ybby5+/eX1phzHuFgXaRRXBkyS1+NNOTHXTVOOR6M6XMcZ&#10;q18VZZzDj8uiylgDX6vVKKrYBmbP0hG2bW+0KaqorIowrmsYncsfzQsx/3IZh8375bKOGyOdmEBb&#10;Iz4r8XnLP0cXr9l4VbFynYQtGewIKjKW5HBTNdWcNcy4q5LeVFkSVkVdLJtXYZGNiuUyCWOxBlgN&#10;sjureVsVd6VYy2q8WZWKTcDaDp+OnjZ89/VDZSQRyM51TCNnGQhJ3NfgA8CeTbkaw1lvq/Jj+aFq&#10;B1byG1/xdlll/D+sxdgKxn5TjI23jRHCoEs8zw6A/yH85gaeTZArWR+uQT6968L11b9cObq/Mdzk&#10;um44Cfx2gul/2bPZ5ZXjYWuBbc8itxRbNKBTC3kBtT2M55fe1d/A2YwhMt6A+EtQnhu4/rLYLlK2&#10;alnNf34erzMWPtBMhEZCJ4yvDDQP8cUCyXCD3X9B8ogzV/FyUwIG6nsx18+7NUfAIe35uGZlLLSn&#10;5gJsxYyVlPlyDVivgTwpZ3EaF7LRbGGck825WpfXRfi5NvJitmb5Kp5WVbFZxywC+uTCOOFwB34p&#10;15caLoFJbje/FxFoE7trCjHREZriUkSEpuzJu6zq5m1cZAY/mJgVYFxMz74CTyWfd6dw8vNikaQp&#10;jLNxmj8YgDnlCDCip0HUplfBVUAsgr0ri9hRZE0XM2J5C+S7c2c+m80R1yCuQOskiuKc32ZnQp6r&#10;Nq0xk+JTRqQu0iTi03Fy62p1O0srqUgL8ddq095po4dk7JSMX8+lLEFBESb2JabWwgt8iyyJa1Hf&#10;Diwb0UsKmKRkvni4pOskj09fkrGZmNTFrpDSHtGdtdnir782Ns6SBpxEmmQTM1AnsTHXwas8EqJt&#10;WJLK4z1WcPIPs2IxnWIPpGjNAwqsuI2xFSxsYl1OiYtmvr9Ac1/ZhzJlYSw91Vltw55N2BfTzPXx&#10;1Hep5U1dZBEEEppObWzNF1N7apPFjJJLRdv/arsk0CXkb4voG4C+KgCSYOghJICDdVH9aRqcxolZ&#10;f7ljVWwa6W85GA7ui3cH1e7gdnfA8hAunZiNacjDWSN99l1ZJas1zCxNU15MwbgsEwF7bngkFSDz&#10;1pZK2l7cqFJYjnSdyqjCEMh3zzLeG9V2nBtJDtDvNovEc1xXTP+yVlGET9KmCv3s2cgfRlP3kCS9&#10;rCBVKIHkMpdDs73dikhHubuOztZluEjAp1yzuvnAKogDW0V+D9q8TAswY0V7ZBpctQ+Nn6b4+V02&#10;K0TAYAA14hBoqJp0d7isiuwTOPwphxf89ChSIGQO4+lUnAShZsma6/xjGe6Qwz3kzfYTq8rWjTbg&#10;J94Vu5iBjTveVJ7L1fWHwRzqY06EI0djjkBgCEEqKJM0x73IlVA/IBp4PFppw9tnAS9N8s9xdHMP&#10;P6OOv7SxIxeWhuGQYYj7MMQnuT7qBoF0b4/AEIP7C/6DrOAn83+PwFAJS8NwyDDsp/W0Ld+o3Pz7&#10;IlCEqIO8tkzDk8ieO8SEuq7G4ZncoZKWxuGQcUj67pCc5A4RIVAD64Sl2A98DwZFQRWTgGIdlp4J&#10;h0paGodDxqHbx6FwVUdnh7x1gOyncaj9oezLnSM9VNLSOBwwDhGGBnCnNMrH2hpo2zX6zsiUOr4j&#10;E8D7DLHjETUSz4dEXS9l4+HXSxGmB5BIT0IiRoHr+U/5RAdTVyaRulchdwScUjL1d9LSPnHIPtGB&#10;xK3rE2HsFJ+IXeTQbrXmgU/UXcPdrrFzRKcqgtFIHDQS+01E5JzWRcTU97DctKSj085Gx8d2yZ3i&#10;E1UEo5E4aCT2+4jIUb2po/JEBwMOpV99FIm6cnq+PBGpEEZDcdBQ7PcSkaPaU8dBkfiQKz6VKOpm&#10;4jnDU6RiGA3FIUMR4shepihjy6P7GI6PbfJkpqj315wViiqI0VAcNBS9A1BUpfHjvCJ1ia+94sGH&#10;114iVUQqiNFQHDQU/QNQVLXxo6BIsO3YXa/44LFFHaCe1SvqbTY/RVORHGjvw9gprQwCj+A53Q1v&#10;HSjqss0ZyzZ6p83PAcUD/X2iquPHeUWPUnjglsP5voLagaLeaXNGKKp8QgeoQw5Q+c7sboNferSj&#10;yzbwdL6Pu5veNBTF+1NeJFdU+YSG4qCheKDD76rq+FFe0UXg87q73h5AkdjQuxRuU+96O33XG1L5&#10;hIbioKF4oMXvqur4cVB0YXupRNpjAapHfKofUjzTw1FI5RMaii8DRfFKMHjZm3hvUftiOv42uf3v&#10;4v0296/Pu/gHAAD//wMAUEsDBBQABgAIAAAAIQB7ONT04gAAAA0BAAAPAAAAZHJzL2Rvd25yZXYu&#10;eG1sTI/BTsMwDIbvSLxDZCQuiKXNVNhK02lCcECaJhg8QNZ6baFxSpNu4e3xTnCz5U+/v79YRduL&#10;I46+c6QhnSUgkCpXd9Ro+Hh/vl2A8MFQbXpHqOEHPazKy4vC5LU70Rsed6ERHEI+NxraEIZcSl+1&#10;aI2fuQGJbwc3WhN4HRtZj+bE4baXKknupDUd8YfWDPjYYvW1m6yGeFj7zfS09Z/b1813vH+hLt7M&#10;tb6+iusHEAFj+IPhrM/qULLT3k1Ue9FrUMtUMaohWyznIM5Emimut+cpS5UCWRbyf4vyFwAA//8D&#10;AFBLAQItABQABgAIAAAAIQDkmcPA+wAAAOEBAAATAAAAAAAAAAAAAAAAAAAAAABbQ29udGVudF9U&#10;eXBlc10ueG1sUEsBAi0AFAAGAAgAAAAhACOyauHXAAAAlAEAAAsAAAAAAAAAAAAAAAAALAEAAF9y&#10;ZWxzLy5yZWxzUEsBAi0AFAAGAAgAAAAhAD6f/qcRBwAAhk8AAA4AAAAAAAAAAAAAAAAALAIAAGRy&#10;cy9lMm9Eb2MueG1sUEsBAi0AFAAGAAgAAAAhAHs41PTiAAAADQEAAA8AAAAAAAAAAAAAAAAAaQkA&#10;AGRycy9kb3ducmV2LnhtbFBLBQYAAAAABAAEAPMAAAB4CgAAAAA=&#10;" mv:complextextbox="1">
                <v:shape id="Text Box 16" o:spid="_x0000_s1057" type="#_x0000_t202" style="position:absolute;width:5466080;height:5859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G7pewwAA&#10;ANsAAAAPAAAAZHJzL2Rvd25yZXYueG1sRI/RasJAFETfhf7Dcgt9Ed1UUSRmI6UlUKRYGv2AS/aa&#10;DWbvhuw2pn/vFgQfh5kzw2S70bZioN43jhW8zhMQxJXTDdcKTsditgHhA7LG1jEp+CMPu/xpkmGq&#10;3ZV/aChDLWIJ+xQVmBC6VEpfGbLo564jjt7Z9RZDlH0tdY/XWG5buUiStbTYcFww2NG7oepS/loF&#10;i9N+9VV2w15+FJvmuzDTwNVBqZfn8W0LItAYHuE7/akjt4T/L/EHyP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G7pewwAAANsAAAAPAAAAAAAAAAAAAAAAAJcCAABkcnMvZG93&#10;bnJldi54bWxQSwUGAAAAAAQABAD1AAAAhwMAAAAA&#10;" mv:complextextbox="1" filled="f" stroked="f">
                  <v:textbox inset="0,0,0,0"/>
                </v:shape>
                <v:shape id="Text Box 90" o:spid="_x0000_s1058" type="#_x0000_t202" style="position:absolute;width:5466080;height:463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6qHtwAAA&#10;ANsAAAAPAAAAZHJzL2Rvd25yZXYueG1sRE9Ni8IwEL0L+x/CCHuzqR5Eu0aRZQVBWKz1sMfZZmyD&#10;zaQ2Ueu/NwfB4+N9L1a9bcSNOm8cKxgnKQji0mnDlYJjsRnNQPiArLFxTAoe5GG1/BgsMNPuzjnd&#10;DqESMYR9hgrqENpMSl/WZNEnriWO3Ml1FkOEXSV1h/cYbhs5SdOptGg4NtTY0ndN5flwtQrWf5z/&#10;mMvv/z4/5aYo5invpmelPof9+gtEoD68xS/3ViuYx/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6qHtwAAAANsAAAAPAAAAAAAAAAAAAAAAAJcCAABkcnMvZG93bnJl&#10;di54bWxQSwUGAAAAAAQABAD1AAAAhAMAAAAA&#10;" filled="f" stroked="f">
                  <v:textbox style="mso-next-textbox:#Text Box 91" inset="0,0,0,0">
                    <w:txbxContent>
                      <w:p w14:paraId="3F61691A" w14:textId="77777777" w:rsidR="005A39AB" w:rsidRPr="00CE1C9D" w:rsidRDefault="005A39AB" w:rsidP="00CE1C9D">
                        <w:pPr>
                          <w:widowControl w:val="0"/>
                          <w:autoSpaceDE w:val="0"/>
                          <w:autoSpaceDN w:val="0"/>
                          <w:adjustRightInd w:val="0"/>
                          <w:spacing w:after="240"/>
                          <w:rPr>
                            <w:rFonts w:ascii="Calibri" w:hAnsi="Calibri" w:cs="Calibri"/>
                            <w:b/>
                            <w:sz w:val="38"/>
                            <w:szCs w:val="38"/>
                          </w:rPr>
                        </w:pPr>
                        <w:r w:rsidRPr="00CE1C9D">
                          <w:rPr>
                            <w:rFonts w:ascii="Calibri" w:hAnsi="Calibri" w:cs="Calibri"/>
                            <w:b/>
                            <w:sz w:val="38"/>
                            <w:szCs w:val="38"/>
                          </w:rPr>
                          <w:t xml:space="preserve">Energy Filled </w:t>
                        </w:r>
                        <w:r w:rsidRPr="00CE1C9D">
                          <w:rPr>
                            <w:rFonts w:ascii="Calibri" w:hAnsi="Calibri" w:cs="Calibri"/>
                            <w:b/>
                            <w:sz w:val="40"/>
                            <w:szCs w:val="40"/>
                          </w:rPr>
                          <w:t>Green</w:t>
                        </w:r>
                        <w:r w:rsidRPr="00CE1C9D">
                          <w:rPr>
                            <w:rFonts w:ascii="Calibri" w:hAnsi="Calibri" w:cs="Calibri"/>
                            <w:b/>
                            <w:sz w:val="38"/>
                            <w:szCs w:val="38"/>
                          </w:rPr>
                          <w:t xml:space="preserve"> Drink </w:t>
                        </w:r>
                      </w:p>
                      <w:p w14:paraId="01026A69" w14:textId="21F6CA9D" w:rsidR="005A39AB"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 xml:space="preserve">It’s my favorite morning beverage. </w:t>
                        </w:r>
                        <w:r>
                          <w:rPr>
                            <w:rFonts w:ascii="Calibri" w:hAnsi="Calibri" w:cs="Calibri"/>
                            <w:sz w:val="32"/>
                            <w:szCs w:val="32"/>
                          </w:rPr>
                          <w:t xml:space="preserve"> </w:t>
                        </w:r>
                        <w:r w:rsidRPr="00CE1C9D">
                          <w:rPr>
                            <w:rFonts w:ascii="Calibri" w:hAnsi="Calibri" w:cs="Calibri"/>
                            <w:sz w:val="32"/>
                            <w:szCs w:val="32"/>
                          </w:rPr>
                          <w:t>This recipe makes about 32 ounces</w:t>
                        </w:r>
                        <w:r>
                          <w:rPr>
                            <w:rFonts w:ascii="Calibri" w:hAnsi="Calibri" w:cs="Calibri"/>
                            <w:sz w:val="32"/>
                            <w:szCs w:val="32"/>
                          </w:rPr>
                          <w:t xml:space="preserve"> after processing through a juicer</w:t>
                        </w:r>
                        <w:r w:rsidRPr="00CE1C9D">
                          <w:rPr>
                            <w:rFonts w:ascii="Calibri" w:hAnsi="Calibri" w:cs="Calibri"/>
                            <w:sz w:val="32"/>
                            <w:szCs w:val="32"/>
                          </w:rPr>
                          <w:t>.</w:t>
                        </w:r>
                      </w:p>
                      <w:p w14:paraId="53B9BF1F" w14:textId="77777777" w:rsidR="005A39AB" w:rsidRPr="00CE1C9D" w:rsidRDefault="005A39AB" w:rsidP="00CE1C9D">
                        <w:pPr>
                          <w:widowControl w:val="0"/>
                          <w:autoSpaceDE w:val="0"/>
                          <w:autoSpaceDN w:val="0"/>
                          <w:adjustRightInd w:val="0"/>
                          <w:spacing w:after="240"/>
                          <w:contextualSpacing/>
                          <w:rPr>
                            <w:rFonts w:ascii="Times" w:hAnsi="Times" w:cs="Times"/>
                            <w:sz w:val="32"/>
                            <w:szCs w:val="32"/>
                          </w:rPr>
                        </w:pPr>
                      </w:p>
                      <w:p w14:paraId="70B2DFC2"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2 large cucumbers (peeled if not organic) </w:t>
                        </w:r>
                      </w:p>
                      <w:p w14:paraId="23D38A19"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 xml:space="preserve">A colander full of spinach (or kale, chard </w:t>
                        </w:r>
                        <w:proofErr w:type="spellStart"/>
                        <w:r w:rsidRPr="00CE1C9D">
                          <w:rPr>
                            <w:rFonts w:ascii="Calibri" w:hAnsi="Calibri" w:cs="Calibri"/>
                            <w:sz w:val="32"/>
                            <w:szCs w:val="32"/>
                          </w:rPr>
                          <w:t>etc</w:t>
                        </w:r>
                        <w:proofErr w:type="spellEnd"/>
                        <w:r w:rsidRPr="00CE1C9D">
                          <w:rPr>
                            <w:rFonts w:ascii="Calibri" w:hAnsi="Calibri" w:cs="Calibri"/>
                            <w:sz w:val="32"/>
                            <w:szCs w:val="32"/>
                          </w:rPr>
                          <w:t xml:space="preserve">) </w:t>
                        </w:r>
                      </w:p>
                      <w:p w14:paraId="74CB4973" w14:textId="558F6377" w:rsidR="005A39AB" w:rsidRPr="00ED5148"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6 stalks of celery</w:t>
                        </w:r>
                      </w:p>
                      <w:p w14:paraId="0E0106EC" w14:textId="77777777" w:rsidR="005A39AB" w:rsidRDefault="005A39AB" w:rsidP="00CE1C9D">
                        <w:pPr>
                          <w:widowControl w:val="0"/>
                          <w:autoSpaceDE w:val="0"/>
                          <w:autoSpaceDN w:val="0"/>
                          <w:adjustRightInd w:val="0"/>
                          <w:spacing w:after="240"/>
                          <w:rPr>
                            <w:rFonts w:ascii="Times" w:hAnsi="Times" w:cs="Times"/>
                          </w:rPr>
                        </w:pPr>
                      </w:p>
                      <w:p w14:paraId="287EFB67" w14:textId="77777777" w:rsidR="005A39AB" w:rsidRPr="00CE1C9D" w:rsidRDefault="005A39AB" w:rsidP="00CE1C9D">
                        <w:pPr>
                          <w:widowControl w:val="0"/>
                          <w:autoSpaceDE w:val="0"/>
                          <w:autoSpaceDN w:val="0"/>
                          <w:adjustRightInd w:val="0"/>
                          <w:spacing w:after="240"/>
                          <w:rPr>
                            <w:rFonts w:ascii="Calibri" w:hAnsi="Calibri" w:cs="Calibri"/>
                            <w:b/>
                            <w:sz w:val="40"/>
                            <w:szCs w:val="40"/>
                          </w:rPr>
                        </w:pPr>
                        <w:r w:rsidRPr="00CE1C9D">
                          <w:rPr>
                            <w:rFonts w:ascii="Calibri" w:hAnsi="Calibri" w:cs="Calibri"/>
                            <w:b/>
                            <w:sz w:val="40"/>
                            <w:szCs w:val="40"/>
                          </w:rPr>
                          <w:t>Green Avocado Smoothie </w:t>
                        </w:r>
                      </w:p>
                      <w:p w14:paraId="53291451" w14:textId="5A4896FA" w:rsidR="005A39AB" w:rsidRDefault="005A39AB" w:rsidP="00CE1C9D">
                        <w:pPr>
                          <w:widowControl w:val="0"/>
                          <w:autoSpaceDE w:val="0"/>
                          <w:autoSpaceDN w:val="0"/>
                          <w:adjustRightInd w:val="0"/>
                          <w:spacing w:after="240"/>
                          <w:contextualSpacing/>
                          <w:rPr>
                            <w:rFonts w:ascii="Calibri" w:hAnsi="Calibri" w:cs="Calibri"/>
                            <w:sz w:val="32"/>
                            <w:szCs w:val="32"/>
                          </w:rPr>
                        </w:pPr>
                        <w:r>
                          <w:rPr>
                            <w:rFonts w:ascii="Calibri" w:hAnsi="Calibri" w:cs="Calibri"/>
                            <w:sz w:val="32"/>
                            <w:szCs w:val="32"/>
                          </w:rPr>
                          <w:t xml:space="preserve">Mix these ingredients in a blender.  </w:t>
                        </w:r>
                        <w:r w:rsidRPr="00CE1C9D">
                          <w:rPr>
                            <w:rFonts w:ascii="Calibri" w:hAnsi="Calibri" w:cs="Calibri"/>
                            <w:sz w:val="32"/>
                            <w:szCs w:val="32"/>
                          </w:rPr>
                          <w:t>Adjust the lime according to your taste buds!</w:t>
                        </w:r>
                        <w:r>
                          <w:rPr>
                            <w:rFonts w:ascii="Calibri" w:hAnsi="Calibri" w:cs="Calibri"/>
                            <w:sz w:val="32"/>
                            <w:szCs w:val="32"/>
                          </w:rPr>
                          <w:t xml:space="preserve">  </w:t>
                        </w:r>
                      </w:p>
                      <w:p w14:paraId="58735337" w14:textId="77777777" w:rsidR="005A39AB" w:rsidRPr="00CE1C9D" w:rsidRDefault="005A39AB" w:rsidP="00CE1C9D">
                        <w:pPr>
                          <w:widowControl w:val="0"/>
                          <w:autoSpaceDE w:val="0"/>
                          <w:autoSpaceDN w:val="0"/>
                          <w:adjustRightInd w:val="0"/>
                          <w:spacing w:after="240"/>
                          <w:contextualSpacing/>
                          <w:rPr>
                            <w:rFonts w:ascii="Times" w:hAnsi="Times" w:cs="Times"/>
                            <w:sz w:val="32"/>
                            <w:szCs w:val="32"/>
                          </w:rPr>
                        </w:pPr>
                      </w:p>
                      <w:p w14:paraId="35CDC434"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2 avocados </w:t>
                        </w:r>
                      </w:p>
                      <w:p w14:paraId="63F8E9FC"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Juice of 2 limes </w:t>
                        </w:r>
                      </w:p>
                      <w:p w14:paraId="1E70A5E4"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1 cucumber </w:t>
                        </w:r>
                      </w:p>
                      <w:p w14:paraId="1D669D37"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Handfuls of spinach </w:t>
                        </w:r>
                      </w:p>
                      <w:p w14:paraId="0941DD70" w14:textId="77777777" w:rsidR="005A39AB" w:rsidRPr="00CE1C9D" w:rsidRDefault="005A39AB"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Few ice cubes </w:t>
                        </w:r>
                      </w:p>
                      <w:p w14:paraId="69FD51D2" w14:textId="3ED8BB46" w:rsidR="005A39AB" w:rsidRPr="00CE1C9D" w:rsidRDefault="005A39AB" w:rsidP="00CE1C9D">
                        <w:pPr>
                          <w:widowControl w:val="0"/>
                          <w:autoSpaceDE w:val="0"/>
                          <w:autoSpaceDN w:val="0"/>
                          <w:adjustRightInd w:val="0"/>
                          <w:spacing w:after="240"/>
                          <w:contextualSpacing/>
                          <w:rPr>
                            <w:rFonts w:ascii="Times" w:hAnsi="Times" w:cs="Times"/>
                            <w:sz w:val="32"/>
                            <w:szCs w:val="32"/>
                          </w:rPr>
                        </w:pPr>
                        <w:r w:rsidRPr="00CE1C9D">
                          <w:rPr>
                            <w:rFonts w:ascii="Calibri" w:hAnsi="Calibri" w:cs="Calibri"/>
                            <w:sz w:val="32"/>
                            <w:szCs w:val="32"/>
                          </w:rPr>
                          <w:t>Ionized water (or filtered water)</w:t>
                        </w:r>
                      </w:p>
                      <w:p w14:paraId="4721CD49" w14:textId="76B95329" w:rsidR="005A39AB" w:rsidRDefault="005A39AB" w:rsidP="00590138">
                        <w:pPr>
                          <w:pStyle w:val="BodyText"/>
                        </w:pPr>
                      </w:p>
                    </w:txbxContent>
                  </v:textbox>
                </v:shape>
                <v:shape id="Text Box 91" o:spid="_x0000_s1059" type="#_x0000_t202" style="position:absolute;top:462280;width:5466080;height:497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gR2wwAA&#10;ANsAAAAPAAAAZHJzL2Rvd25yZXYueG1sRI9Bi8IwFITvgv8hPMGbpnoQ7RpFZIUFQaz1sMdn82yD&#10;zUu3yWr990ZY2OMwM98wy3Vna3Gn1hvHCibjBARx4bThUsE5343mIHxA1lg7JgVP8rBe9XtLTLV7&#10;cEb3UyhFhLBPUUEVQpNK6YuKLPqxa4ijd3WtxRBlW0rd4iPCbS2nSTKTFg3HhQob2lZU3E6/VsHm&#10;m7NP83O4HLNrZvJ8kfB+dlNqOOg2HyACdeE//Nf+0goWE3h/iT9Ar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pgR2wwAAANsAAAAPAAAAAAAAAAAAAAAAAJcCAABkcnMvZG93&#10;bnJldi54bWxQSwUGAAAAAAQABAD1AAAAhwMAAAAA&#10;" filled="f" stroked="f">
                  <v:textbox style="mso-next-textbox:#Text Box 92" inset="0,0,0,0">
                    <w:txbxContent/>
                  </v:textbox>
                </v:shape>
                <v:shape id="Text Box 92" o:spid="_x0000_s1060" type="#_x0000_t202" style="position:absolute;top:958850;width:5466080;height:235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dJoBxQAA&#10;ANsAAAAPAAAAZHJzL2Rvd25yZXYueG1sRI9Ba8JAFITvBf/D8gq91U09SBNdgxQLQkEa48Hja/aZ&#10;LMm+TbOrif++Wyj0OMzMN8w6n2wnbjR441jByzwBQVw5bbhWcCrfn19B+ICssXNMCu7kId/MHtaY&#10;aTdyQbdjqEWEsM9QQRNCn0npq4Ys+rnriaN3cYPFEOVQSz3gGOG2k4skWUqLhuNCgz29NVS1x6tV&#10;sD1zsTPfh6/P4lKYskwT/li2Sj09TtsViEBT+A//tfdaQbqA3y/xB8j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d0mgHFAAAA2wAAAA8AAAAAAAAAAAAAAAAAlwIAAGRycy9k&#10;b3ducmV2LnhtbFBLBQYAAAAABAAEAPUAAACJAwAAAAA=&#10;" filled="f" stroked="f">
                  <v:textbox style="mso-next-textbox:#Text Box 93" inset="0,0,0,0">
                    <w:txbxContent/>
                  </v:textbox>
                </v:shape>
                <v:shape id="Text Box 93" o:spid="_x0000_s1061" type="#_x0000_t202" style="position:absolute;top:1193165;width:546608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style="mso-next-textbox:#Text Box 94" inset="0,0,0,0">
                    <w:txbxContent/>
                  </v:textbox>
                </v:shape>
                <v:shape id="Text Box 94" o:spid="_x0000_s1062" type="#_x0000_t202" style="position:absolute;top:1441450;width:278765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afuwwAA&#10;ANsAAAAPAAAAZHJzL2Rvd25yZXYueG1sRI9Ba8JAFITvBf/D8gre6qYi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0afuwwAAANsAAAAPAAAAAAAAAAAAAAAAAJcCAABkcnMvZG93&#10;bnJldi54bWxQSwUGAAAAAAQABAD1AAAAhwMAAAAA&#10;" filled="f" stroked="f">
                  <v:textbox style="mso-next-textbox:#Text Box 95" inset="0,0,0,0">
                    <w:txbxContent/>
                  </v:textbox>
                </v:shape>
                <v:shape id="Text Box 95" o:spid="_x0000_s1063" type="#_x0000_t202" style="position:absolute;top:1689100;width:278765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nQJ1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nQJ1wwAAANsAAAAPAAAAAAAAAAAAAAAAAJcCAABkcnMvZG93&#10;bnJldi54bWxQSwUGAAAAAAQABAD1AAAAhwMAAAAA&#10;" filled="f" stroked="f">
                  <v:textbox style="mso-next-textbox:#Text Box 128" inset="0,0,0,0">
                    <w:txbxContent/>
                  </v:textbox>
                </v:shape>
                <v:shape id="Text Box 128" o:spid="_x0000_s1064" type="#_x0000_t202" style="position:absolute;top:1937385;width:278765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QGJxQAA&#10;ANwAAAAPAAAAZHJzL2Rvd25yZXYueG1sRI9Ba8JAEIXvhf6HZYTe6kYPoqmrSKlQKEhjPPQ4zY7J&#10;YnY2Zrca/33nIHib4b1575vlevCtulAfXWADk3EGirgK1nFt4FBuX+egYkK22AYmAzeKsF49Py0x&#10;t+HKBV32qVYSwjFHA01KXa51rBryGMehIxbtGHqPSda+1rbHq4T7Vk+zbKY9OpaGBjt6b6g67f+8&#10;gc0PFx/uvPv9Lo6FK8tFxl+zkzEvo2HzBirRkB7m+/WnFfyp0MozMoF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QdAYnFAAAA3AAAAA8AAAAAAAAAAAAAAAAAlwIAAGRycy9k&#10;b3ducmV2LnhtbFBLBQYAAAAABAAEAPUAAACJAwAAAAA=&#10;" filled="f" stroked="f">
                  <v:textbox style="mso-next-textbox:#Text Box 129" inset="0,0,0,0">
                    <w:txbxContent/>
                  </v:textbox>
                </v:shape>
                <v:shape id="Text Box 129" o:spid="_x0000_s1065" type="#_x0000_t202" style="position:absolute;top:2185670;width:2787650;height:329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UaQSwwAA&#10;ANwAAAAPAAAAZHJzL2Rvd25yZXYueG1sRE9Na8JAEL0X/A/LFHqrm3qQJroGKRaEgjTGg8dpdkyW&#10;ZGfT7Griv+8WCr3N433OOp9sJ240eONYwcs8AUFcOW24VnAq359fQfiArLFzTAru5CHfzB7WmGk3&#10;ckG3Y6hFDGGfoYImhD6T0lcNWfRz1xNH7uIGiyHCoZZ6wDGG204ukmQpLRqODQ329NZQ1R6vVsH2&#10;zMXOfB++PotLYcoyTfhj2Sr19DhtVyACTeFf/Ofe6zh/kcLvM/ECuf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UaQSwwAAANwAAAAPAAAAAAAAAAAAAAAAAJcCAABkcnMvZG93&#10;bnJldi54bWxQSwUGAAAAAAQABAD1AAAAhwMAAAAA&#10;" filled="f" stroked="f">
                  <v:textbox style="mso-next-textbox:#Text Box 130" inset="0,0,0,0">
                    <w:txbxContent/>
                  </v:textbox>
                </v:shape>
                <v:shape id="Text Box 130" o:spid="_x0000_s1066" type="#_x0000_t202" style="position:absolute;top:2513965;width:2787650;height:463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sptSxQAA&#10;ANwAAAAPAAAAZHJzL2Rvd25yZXYueG1sRI9Ba8JAEIXvhf6HZQRvdWMFqamrSLEgFKQxPfQ4zY7J&#10;YnY2ZldN/71zKPQ2w3vz3jfL9eBbdaU+usAGppMMFHEVrOPawFf5/vQCKiZki21gMvBLEdarx4cl&#10;5jbcuKDrIdVKQjjmaKBJqcu1jlVDHuMkdMSiHUPvMcna19r2eJNw3+rnLJtrj46locGO3hqqToeL&#10;N7D55mLrzvufz+JYuLJcZPwxPxkzHg2bV1CJhvRv/rveWcGfCb48IxPo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ym1LFAAAA3AAAAA8AAAAAAAAAAAAAAAAAlwIAAGRycy9k&#10;b3ducmV2LnhtbFBLBQYAAAAABAAEAPUAAACJAwAAAAA=&#10;" filled="f" stroked="f">
                  <v:textbox style="mso-next-textbox:#Text Box 131" inset="0,0,0,0">
                    <w:txbxContent/>
                  </v:textbox>
                </v:shape>
                <v:shape id="Text Box 131" o:spid="_x0000_s1067" type="#_x0000_t202" style="position:absolute;top:2976245;width:278765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j7JwwAA&#10;ANwAAAAPAAAAZHJzL2Rvd25yZXYueG1sRE9Na8JAEL0X+h+WKXhrNipIm7oRKQoFQRrTQ4/T7Jgs&#10;yc7G7Fbjv3cLBW/zeJ+zXI22E2cavHGsYJqkIIgrpw3XCr7K7fMLCB+QNXaOScGVPKzyx4clZtpd&#10;uKDzIdQihrDPUEETQp9J6auGLPrE9cSRO7rBYohwqKUe8BLDbSdnabqQFg3HhgZ7em+oag+/VsH6&#10;m4uNOe1/PotjYcryNeXdolVq8jSu30AEGsNd/O/+0HH+fAp/z8QL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j7JwwAAANwAAAAPAAAAAAAAAAAAAAAAAJcCAABkcnMvZG93&#10;bnJldi54bWxQSwUGAAAAAAQABAD1AAAAhwMAAAAA&#10;" filled="f" stroked="f">
                  <v:textbox style="mso-next-textbox:#Text Box 132" inset="0,0,0,0">
                    <w:txbxContent/>
                  </v:textbox>
                </v:shape>
                <v:shape id="Text Box 132" o:spid="_x0000_s1068" type="#_x0000_t202" style="position:absolute;top:3224530;width:278765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LKC+wwAA&#10;ANwAAAAPAAAAZHJzL2Rvd25yZXYueG1sRE9Na8JAEL0X+h+WKfTWbLQgbXQjUhQKBTGmB49jdkyW&#10;ZGfT7FbTf+8KBW/zeJ+zWI62E2cavHGsYJKkIIgrpw3XCr7LzcsbCB+QNXaOScEfeVjmjw8LzLS7&#10;cEHnfahFDGGfoYImhD6T0lcNWfSJ64kjd3KDxRDhUEs94CWG205O03QmLRqODQ329NFQ1e5/rYLV&#10;gYu1+dked8WpMGX5nvLXrFXq+WlczUEEGsNd/O/+1HH+6xRuz8QL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LKC+wwAAANwAAAAPAAAAAAAAAAAAAAAAAJcCAABkcnMvZG93&#10;bnJldi54bWxQSwUGAAAAAAQABAD1AAAAhwMAAAAA&#10;" filled="f" stroked="f">
                  <v:textbox style="mso-next-textbox:#Text Box 133" inset="0,0,0,0">
                    <w:txbxContent/>
                  </v:textbox>
                </v:shape>
                <v:shape id="Text Box 133" o:spid="_x0000_s1069" type="#_x0000_t202" style="position:absolute;top:3472180;width:278765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YAUlwgAA&#10;ANwAAAAPAAAAZHJzL2Rvd25yZXYueG1sRE9Ni8IwEL0L+x/CLHjTdBXE7RpFREEQFmv3sMfZZmyD&#10;zaQ2Ueu/3wiCt3m8z5ktOluLK7XeOFbwMUxAEBdOGy4V/OSbwRSED8gaa8ek4E4eFvO33gxT7W6c&#10;0fUQShFD2KeooAqhSaX0RUUW/dA1xJE7utZiiLAtpW7xFsNtLUdJMpEWDceGChtaVVScDherYPnL&#10;2dqcv//22TEzef6Z8G5yUqr/3i2/QATqwkv8dG91nD8ew+OZeIG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9gBSXCAAAA3AAAAA8AAAAAAAAAAAAAAAAAlwIAAGRycy9kb3du&#10;cmV2LnhtbFBLBQYAAAAABAAEAPUAAACGAwAAAAA=&#10;" filled="f" stroked="f">
                  <v:textbox style="mso-next-textbox:#Text Box 145" inset="0,0,0,0">
                    <w:txbxContent/>
                  </v:textbox>
                </v:shape>
                <v:shape id="Text Box 145" o:spid="_x0000_s1070" type="#_x0000_t202" style="position:absolute;top:3720465;width:2787650;height:235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w0u3wwAA&#10;ANwAAAAPAAAAZHJzL2Rvd25yZXYueG1sRE9Na8JAEL0X/A/LCL3VjaUVja4ioiAUSmM8eByzY7KY&#10;nU2zq8Z/7xYK3ubxPme26GwtrtR641jBcJCAIC6cNlwq2OebtzEIH5A11o5JwZ08LOa9lxmm2t04&#10;o+sulCKGsE9RQRVCk0rpi4os+oFriCN3cq3FEGFbSt3iLYbbWr4nyUhaNBwbKmxoVVFx3l2sguWB&#10;s7X5/T7+ZKfM5Pkk4a/RWanXfrecggjUhaf4373Vcf7HJ/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w0u3wwAAANwAAAAPAAAAAAAAAAAAAAAAAJcCAABkcnMvZG93&#10;bnJldi54bWxQSwUGAAAAAAQABAD1AAAAhwMAAAAA&#10;" filled="f" stroked="f">
                  <v:textbox style="mso-next-textbox:#Text Box 146" inset="0,0,0,0">
                    <w:txbxContent/>
                  </v:textbox>
                </v:shape>
                <v:shape id="Text Box 146" o:spid="_x0000_s1071" type="#_x0000_t202" style="position:absolute;top:3954780;width:278765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dXAwgAA&#10;ANwAAAAPAAAAZHJzL2Rvd25yZXYueG1sRE9Na8JAEL0L/Q/LFLzppiJBU1eRolAQpDE99DjNjsli&#10;djZmtxr/vVsQvM3jfc5i1dtGXKjzxrGCt3ECgrh02nCl4LvYjmYgfEDW2DgmBTfysFq+DBaYaXfl&#10;nC6HUIkYwj5DBXUIbSalL2uy6MeuJY7c0XUWQ4RdJXWH1xhuGzlJklRaNBwbamzpo6bydPizCtY/&#10;nG/Mef/7lR9zUxTzhHfpSanha79+BxGoD0/xw/2p4/xp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cR1cDCAAAA3AAAAA8AAAAAAAAAAAAAAAAAlwIAAGRycy9kb3du&#10;cmV2LnhtbFBLBQYAAAAABAAEAPUAAACGAwAAAAA=&#10;" filled="f" stroked="f">
                  <v:textbox style="mso-next-textbox:#Text Box 147" inset="0,0,0,0">
                    <w:txbxContent/>
                  </v:textbox>
                </v:shape>
                <v:shape id="Text Box 147" o:spid="_x0000_s1072" type="#_x0000_t202" style="position:absolute;top:4203065;width:546608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XXBbwwAA&#10;ANwAAAAPAAAAZHJzL2Rvd25yZXYueG1sRE9Na8JAEL0X/A/LCL3VjaVYja4ioiAUpDEePI7ZMVnM&#10;zqbZVdN/7xYK3ubxPme26GwtbtR641jBcJCAIC6cNlwqOOSbtzEIH5A11o5JwS95WMx7LzNMtbtz&#10;Rrd9KEUMYZ+igiqEJpXSFxVZ9APXEEfu7FqLIcK2lLrFewy3tXxPkpG0aDg2VNjQqqLisr9aBcsj&#10;Z2vzszt9Z+fM5Pkk4a/RRanXfrecggjUhaf4373Vcf7HJ/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XXBbwwAAANwAAAAPAAAAAAAAAAAAAAAAAJcCAABkcnMvZG93&#10;bnJldi54bWxQSwUGAAAAAAQABAD1AAAAhwMAAAAA&#10;" filled="f" stroked="f">
                  <v:textbox style="mso-next-textbox:#Text Box 148" inset="0,0,0,0">
                    <w:txbxContent/>
                  </v:textbox>
                </v:shape>
                <v:shape id="Text Box 148" o:spid="_x0000_s1073" type="#_x0000_t202" style="position:absolute;top:4451350;width:546608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wuQpxQAA&#10;ANwAAAAPAAAAZHJzL2Rvd25yZXYueG1sRI9Ba8JAEIXvhf6HZQRvdWMRqamrSLEgFKQxPfQ4zY7J&#10;YnY2ZldN/71zKPQ2w3vz3jfL9eBbdaU+usAGppMMFHEVrOPawFf5/vQCKiZki21gMvBLEdarx4cl&#10;5jbcuKDrIdVKQjjmaKBJqcu1jlVDHuMkdMSiHUPvMcna19r2eJNw3+rnLJtrj46locGO3hqqToeL&#10;N7D55mLrzvufz+JYuLJcZPwxPxkzHg2bV1CJhvRv/rveWcGfCa08IxPo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nC5CnFAAAA3AAAAA8AAAAAAAAAAAAAAAAAlwIAAGRycy9k&#10;b3ducmV2LnhtbFBLBQYAAAAABAAEAPUAAACJAwAAAAA=&#10;" filled="f" stroked="f">
                  <v:textbox style="mso-next-textbox:#Text Box 149" inset="0,0,0,0">
                    <w:txbxContent/>
                  </v:textbox>
                </v:shape>
                <v:shape id="Text Box 149" o:spid="_x0000_s1074" type="#_x0000_t202" style="position:absolute;top:4699000;width:546608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kGywgAA&#10;ANwAAAAPAAAAZHJzL2Rvd25yZXYueG1sRE9Ni8IwEL0v+B/CLHhb0xWRtWsUEQVBWKz14HG2Gdtg&#10;M6lN1PrvN8KCt3m8z5nOO1uLG7XeOFbwOUhAEBdOGy4VHPL1xxcIH5A11o5JwYM8zGe9tymm2t05&#10;o9s+lCKGsE9RQRVCk0rpi4os+oFriCN3cq3FEGFbSt3iPYbbWg6TZCwtGo4NFTa0rKg4769WweLI&#10;2cpcfn532SkzeT5JeDs+K9V/7xbfIAJ14SX+d290nD+awPOZeIG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aOQbLCAAAA3AAAAA8AAAAAAAAAAAAAAAAAlwIAAGRycy9kb3du&#10;cmV2LnhtbFBLBQYAAAAABAAEAPUAAACGAwAAAAA=&#10;" filled="f" stroked="f">
                  <v:textbox style="mso-next-textbox:#Text Box 150" inset="0,0,0,0">
                    <w:txbxContent/>
                  </v:textbox>
                </v:shape>
                <v:shape id="Text Box 150" o:spid="_x0000_s1075" type="#_x0000_t202" style="position:absolute;top:4947285;width:546608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bX7yxQAA&#10;ANwAAAAPAAAAZHJzL2Rvd25yZXYueG1sRI9Ba8JAEIXvhf6HZQRvdWNBqamrSLEgFKQxPfQ4zY7J&#10;YnY2ZldN/71zKPQ2w3vz3jfL9eBbdaU+usAGppMMFHEVrOPawFf5/vQCKiZki21gMvBLEdarx4cl&#10;5jbcuKDrIdVKQjjmaKBJqcu1jlVDHuMkdMSiHUPvMcna19r2eJNw3+rnLJtrj46locGO3hqqToeL&#10;N7D55mLrzvufz+JYuLJcZPwxPxkzHg2bV1CJhvRv/rveWcGfCb48IxPo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JtfvLFAAAA3AAAAA8AAAAAAAAAAAAAAAAAlwIAAGRycy9k&#10;b3ducmV2LnhtbFBLBQYAAAAABAAEAPUAAACJAwAAAAA=&#10;" filled="f" stroked="f">
                  <v:textbox style="mso-next-textbox:#Text Box 151" inset="0,0,0,0">
                    <w:txbxContent/>
                  </v:textbox>
                </v:shape>
                <v:shape id="Text Box 151" o:spid="_x0000_s1076" type="#_x0000_t202" style="position:absolute;top:5195570;width:5466080;height:401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dtpwwAA&#10;ANwAAAAPAAAAZHJzL2Rvd25yZXYueG1sRE9Na8JAEL0X+h+WKXhrNgpKm7oRKQoFQRrTQ4/T7Jgs&#10;yc7G7Fbjv3cLBW/zeJ+zXI22E2cavHGsYJqkIIgrpw3XCr7K7fMLCB+QNXaOScGVPKzyx4clZtpd&#10;uKDzIdQihrDPUEETQp9J6auGLPrE9cSRO7rBYohwqKUe8BLDbSdnabqQFg3HhgZ7em+oag+/VsH6&#10;m4uNOe1/PotjYcryNeXdolVq8jSu30AEGsNd/O/+0HH+fAp/z8QL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IdtpwwAAANwAAAAPAAAAAAAAAAAAAAAAAJcCAABkcnMvZG93&#10;bnJldi54bWxQSwUGAAAAAAQABAD1AAAAhwMAAAAA&#10;" filled="f" stroked="f">
                  <v:textbox style="mso-next-textbox:#Text Box 152" inset="0,0,0,0">
                    <w:txbxContent/>
                  </v:textbox>
                </v:shape>
                <v:shape id="Text Box 152" o:spid="_x0000_s1077" type="#_x0000_t202" style="position:absolute;top:5595620;width:5466080;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80UewwAA&#10;ANwAAAAPAAAAZHJzL2Rvd25yZXYueG1sRE9Na8JAEL0X+h+WKfTWbBQqbXQjUhQKBTGmB49jdkyW&#10;ZGfT7FbTf+8KBW/zeJ+zWI62E2cavHGsYJKkIIgrpw3XCr7LzcsbCB+QNXaOScEfeVjmjw8LzLS7&#10;cEHnfahFDGGfoYImhD6T0lcNWfSJ64kjd3KDxRDhUEs94CWG205O03QmLRqODQ329NFQ1e5/rYLV&#10;gYu1+dked8WpMGX5nvLXrFXq+WlczUEEGsNd/O/+1HH+6xRuz8QL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80UewwAAANwAAAAPAAAAAAAAAAAAAAAAAJcCAABkcnMvZG93&#10;bnJldi54bWxQSwUGAAAAAAQABAD1AAAAhwMAAAAA&#10;" filled="f" stroked="f">
                  <v:textbox inset="0,0,0,0">
                    <w:txbxContent/>
                  </v:textbox>
                </v:shape>
                <w10:wrap type="through" anchorx="page" anchory="page"/>
              </v:group>
            </w:pict>
          </mc:Fallback>
        </mc:AlternateContent>
      </w:r>
      <w:r w:rsidR="008C4FA4">
        <w:rPr>
          <w:noProof/>
        </w:rPr>
        <mc:AlternateContent>
          <mc:Choice Requires="wps">
            <w:drawing>
              <wp:anchor distT="0" distB="0" distL="114300" distR="114300" simplePos="0" relativeHeight="251735065" behindDoc="0" locked="0" layoutInCell="1" allowOverlap="1" wp14:anchorId="34E36F85" wp14:editId="1B53031D">
                <wp:simplePos x="0" y="0"/>
                <wp:positionH relativeFrom="page">
                  <wp:posOffset>-735330</wp:posOffset>
                </wp:positionH>
                <wp:positionV relativeFrom="page">
                  <wp:posOffset>1908810</wp:posOffset>
                </wp:positionV>
                <wp:extent cx="3535680" cy="977900"/>
                <wp:effectExtent l="8890" t="0" r="3810" b="0"/>
                <wp:wrapThrough wrapText="bothSides">
                  <wp:wrapPolygon edited="0">
                    <wp:start x="209" y="21796"/>
                    <wp:lineTo x="21313" y="21796"/>
                    <wp:lineTo x="21313" y="477"/>
                    <wp:lineTo x="209" y="477"/>
                    <wp:lineTo x="209" y="21796"/>
                  </wp:wrapPolygon>
                </wp:wrapThrough>
                <wp:docPr id="76" name="Text Box 76"/>
                <wp:cNvGraphicFramePr/>
                <a:graphic xmlns:a="http://schemas.openxmlformats.org/drawingml/2006/main">
                  <a:graphicData uri="http://schemas.microsoft.com/office/word/2010/wordprocessingShape">
                    <wps:wsp>
                      <wps:cNvSpPr txBox="1"/>
                      <wps:spPr>
                        <a:xfrm rot="5400000">
                          <a:off x="0" y="0"/>
                          <a:ext cx="3535680" cy="977900"/>
                        </a:xfrm>
                        <a:prstGeom prst="rect">
                          <a:avLst/>
                        </a:prstGeom>
                        <a:noFill/>
                        <a:ln>
                          <a:noFill/>
                        </a:ln>
                        <a:effectLst/>
                        <a:extLst>
                          <a:ext uri="{C572A759-6A51-4108-AA02-DFA0A04FC94B}">
                            <ma14:wrappingTextBoxFlag xmlns:ma14="http://schemas.microsoft.com/office/mac/drawingml/2011/main" val="1"/>
                          </a:ext>
                        </a:extLst>
                      </wps:spPr>
                      <wps:txbx>
                        <w:txbxContent>
                          <w:p w14:paraId="43AD285B" w14:textId="77777777" w:rsidR="005A39AB" w:rsidRDefault="005A39AB">
                            <w:pPr>
                              <w:rPr>
                                <w:noProof/>
                              </w:rPr>
                            </w:pPr>
                            <w:r w:rsidRPr="00585B85">
                              <w:rPr>
                                <w:color w:val="FFFFFF" w:themeColor="background1"/>
                                <w:sz w:val="144"/>
                                <w:szCs w:val="144"/>
                              </w:rPr>
                              <w:t>RECIPES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78" type="#_x0000_t202" style="position:absolute;margin-left:-57.85pt;margin-top:150.3pt;width:278.4pt;height:77pt;rotation:90;z-index:2517350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9iSpACAAAqBQAADgAAAGRycy9lMm9Eb2MueG1srFRNb9swDL0P2H8QdE9tp86XUadwU2QYULQF&#10;2qFnRZYTA7akSUribth/35Mcd223wzAsB4EiGYp879EXl13bkIMwtlYyp8lZTImQXJW13Ob0y+N6&#10;NKfEOiZL1igpcvosLL1cfvxwcdSZGKudakphCIpImx11TnfO6SyKLN+JltkzpYVEsFKmZQ5Xs41K&#10;w46o3jbROI6n0VGZUhvFhbXwXvdBugz1q0pwd1dVVjjS5BS9uXCacG78GS0vWLY1TO9qfmqD/UMX&#10;LaslHn0pdc0cI3tT/1aqrblRVlXujKs2UlVVcxFmwDRJ/G6ahx3TIswCcKx+gcn+v7L89nBvSF3m&#10;dDalRLIWHD2KzpEr1RG4gM9R2wxpDxqJroMfPA9+C6cfu6tMS4wCvJM09r8ABsYjyAbuzy9Y+9oc&#10;zvPJ+WQ6R4gjtpjNFvgPHov6Wr6mNtZ9Eqol3sipAZehKjvcWNenDik+Xap13TSBz0a+caBm7xFB&#10;EP2/WYZOYPpM31Mg6/tqMhsXs8liNC0myShN4vmoKOLx6HpdxEWcrleL9OoHumhZkmZHyEZDdB4v&#10;wLJu2PZEkQ//HUct428UnSRR0BI5MCg24Iz28UCAZmg58pz02HvLdZuu53DgZaPKZ9AVGAHGVvN1&#10;DRRvmHX3zEDhcGJr3R2OqlHHnKqTRclOmW9/8vt8DIUoJX70nNqve2YEJc1nCUkukjRFWRcuKYDE&#10;xbyObF5H5L5dqTCi7y6YPt81g1kZ1T5huQv/KkJMcrydUzeYK9fvMT4OXBRFSMJSaeZu5IPmHr1B&#10;Ro/dEzP6JCQHFG/VsFsse6enPrcXULF3qqqD2DzOPapgwl+wkIGT08fDb/zre8j69Ylb/gQAAP//&#10;AwBQSwMEFAAGAAgAAAAhAMRb/PLfAAAACQEAAA8AAABkcnMvZG93bnJldi54bWxMj0FPg0AQhe8m&#10;/ofNmHgxdim1tCBDYw3Giwdt9b6wIxDZWcJuC/5715Me37yX977Jd7PpxZlG11lGWC4iEMS11R03&#10;CO/Hp9stCOcVa9VbJoRvcrArLi9ylWk78RudD74RoYRdphBa74dMSle3ZJRb2IE4eJ92NMoHOTZS&#10;j2oK5aaXcRQl0qiOw0KrBnpsqf46nAzCtL95vRscv5RlqVfV80e5X6Yl4vXV/HAPwtPs/8Lwix/Q&#10;oQhMlT2xdqJH2K43IYmQpjGI4MerNBwqhGSdRCCLXP7/oPgBAAD//wMAUEsBAi0AFAAGAAgAAAAh&#10;AOSZw8D7AAAA4QEAABMAAAAAAAAAAAAAAAAAAAAAAFtDb250ZW50X1R5cGVzXS54bWxQSwECLQAU&#10;AAYACAAAACEAI7Jq4dcAAACUAQAACwAAAAAAAAAAAAAAAAAsAQAAX3JlbHMvLnJlbHNQSwECLQAU&#10;AAYACAAAACEA4e9iSpACAAAqBQAADgAAAAAAAAAAAAAAAAAsAgAAZHJzL2Uyb0RvYy54bWxQSwEC&#10;LQAUAAYACAAAACEAxFv88t8AAAAJAQAADwAAAAAAAAAAAAAAAADoBAAAZHJzL2Rvd25yZXYueG1s&#10;UEsFBgAAAAAEAAQA8wAAAPQFAAAAAA==&#10;" mv:complextextbox="1" filled="f" stroked="f">
                <v:textbox>
                  <w:txbxContent>
                    <w:p w14:paraId="43AD285B" w14:textId="77777777" w:rsidR="005A39AB" w:rsidRDefault="005A39AB">
                      <w:pPr>
                        <w:rPr>
                          <w:noProof/>
                        </w:rPr>
                      </w:pPr>
                      <w:r w:rsidRPr="00585B85">
                        <w:rPr>
                          <w:color w:val="FFFFFF" w:themeColor="background1"/>
                          <w:sz w:val="144"/>
                          <w:szCs w:val="144"/>
                        </w:rPr>
                        <w:t>RECIPES</w:t>
                      </w:r>
                    </w:p>
                  </w:txbxContent>
                </v:textbox>
                <w10:wrap type="through" anchorx="page" anchory="page"/>
              </v:shape>
            </w:pict>
          </mc:Fallback>
        </mc:AlternateContent>
      </w:r>
      <w:r w:rsidR="008C4FA4">
        <w:rPr>
          <w:noProof/>
        </w:rPr>
        <w:drawing>
          <wp:anchor distT="0" distB="0" distL="118745" distR="118745" simplePos="0" relativeHeight="251670528" behindDoc="0" locked="0" layoutInCell="1" allowOverlap="1" wp14:anchorId="0FD7BE21" wp14:editId="5AAB348B">
            <wp:simplePos x="0" y="0"/>
            <wp:positionH relativeFrom="page">
              <wp:posOffset>457200</wp:posOffset>
            </wp:positionH>
            <wp:positionV relativeFrom="page">
              <wp:posOffset>457200</wp:posOffset>
            </wp:positionV>
            <wp:extent cx="1064260" cy="9144000"/>
            <wp:effectExtent l="0" t="0" r="2540" b="0"/>
            <wp:wrapNone/>
            <wp:docPr id="7" name="Picture 7" descr="Overlay-1Column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Overlay-1ColumnLead.png"/>
                    <pic:cNvPicPr/>
                  </pic:nvPicPr>
                  <pic:blipFill>
                    <a:blip r:embed="rId18"/>
                    <a:stretch>
                      <a:fillRect/>
                    </a:stretch>
                  </pic:blipFill>
                  <pic:spPr>
                    <a:xfrm>
                      <a:off x="0" y="0"/>
                      <a:ext cx="1064260" cy="9144000"/>
                    </a:xfrm>
                    <a:prstGeom prst="round2DiagRect">
                      <a:avLst/>
                    </a:prstGeom>
                    <a:gradFill flip="none" rotWithShape="1">
                      <a:gsLst>
                        <a:gs pos="0">
                          <a:schemeClr val="bg2"/>
                        </a:gs>
                        <a:gs pos="100000">
                          <a:schemeClr val="tx2"/>
                        </a:gs>
                      </a:gsLst>
                      <a:lin ang="5400000" scaled="0"/>
                      <a:tileRect/>
                    </a:gradFill>
                  </pic:spPr>
                </pic:pic>
              </a:graphicData>
            </a:graphic>
            <wp14:sizeRelH relativeFrom="margin">
              <wp14:pctWidth>0</wp14:pctWidth>
            </wp14:sizeRelH>
            <wp14:sizeRelV relativeFrom="margin">
              <wp14:pctHeight>0</wp14:pctHeight>
            </wp14:sizeRelV>
          </wp:anchor>
        </w:drawing>
      </w:r>
      <w:r w:rsidR="00585B85">
        <w:rPr>
          <w:noProof/>
        </w:rPr>
        <mc:AlternateContent>
          <mc:Choice Requires="wps">
            <w:drawing>
              <wp:anchor distT="0" distB="0" distL="114300" distR="114300" simplePos="0" relativeHeight="251733017" behindDoc="0" locked="0" layoutInCell="1" allowOverlap="1" wp14:anchorId="706DFEF3" wp14:editId="750B9D7F">
                <wp:simplePos x="0" y="0"/>
                <wp:positionH relativeFrom="page">
                  <wp:posOffset>-904875</wp:posOffset>
                </wp:positionH>
                <wp:positionV relativeFrom="page">
                  <wp:posOffset>2314575</wp:posOffset>
                </wp:positionV>
                <wp:extent cx="3938270" cy="914400"/>
                <wp:effectExtent l="0" t="0" r="12065" b="0"/>
                <wp:wrapThrough wrapText="bothSides">
                  <wp:wrapPolygon edited="0">
                    <wp:start x="212" y="21315"/>
                    <wp:lineTo x="21248" y="21315"/>
                    <wp:lineTo x="21248" y="315"/>
                    <wp:lineTo x="212" y="315"/>
                    <wp:lineTo x="212" y="21315"/>
                  </wp:wrapPolygon>
                </wp:wrapThrough>
                <wp:docPr id="75" name="Text Box 75"/>
                <wp:cNvGraphicFramePr/>
                <a:graphic xmlns:a="http://schemas.openxmlformats.org/drawingml/2006/main">
                  <a:graphicData uri="http://schemas.microsoft.com/office/word/2010/wordprocessingShape">
                    <wps:wsp>
                      <wps:cNvSpPr txBox="1"/>
                      <wps:spPr>
                        <a:xfrm rot="5400000">
                          <a:off x="0" y="0"/>
                          <a:ext cx="3938270" cy="914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2102CEED" w14:textId="77777777" w:rsidR="005A39AB" w:rsidRDefault="005A39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5" o:spid="_x0000_s1079" type="#_x0000_t202" style="position:absolute;margin-left:-71.2pt;margin-top:182.25pt;width:310.1pt;height:1in;rotation:90;z-index:251733017;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vfQ9wCAAAtBgAADgAAAGRycy9lMm9Eb2MueG1srFRNb9swDL0P2H8QdE9tp0mTGHUKN0WGAUVb&#10;rB16VmQ5MWZ9TFISZ8P++yjaztJuh3WYD4JMPlHk4xMvrxpZk52wrtIqo8lZTIlQXBeVWmf089Ny&#10;MKXEeaYKVmslMnoQjl7N37+73JtUDPVG14WwBIIol+5NRjfemzSKHN8IydyZNkKBs9RWMg+/dh0V&#10;lu0huqyjYRxfRHttC2M1F86B9aZ10jnGL0vB/X1ZOuFJnVHIzeNqcV2FNZpfsnRtmdlUvEuD/UMW&#10;klUKLj2GumGeka2tfgslK26106U/41pGuiwrLrAGqCaJX1XzuGFGYC1AjjNHmtz/C8vvdg+WVEVG&#10;J2NKFJPQoyfReHKtGwIm4GdvXAqwRwNA34Ad+tzbHRhD2U1pJbEa6B2P4vAhGVAeATTwfjhyHWJz&#10;MJ7PzqfDCbg4+GbJCI6FoFEbK8Q01vkPQksSNhm10EuMyna3zrfQHhLgSi+rusZ+1uqFAWK2FoGC&#10;aE+zFDKBbUCGnLBZ3xfjyTCfjGeDi3ycDEZJPB3keTwc3CzzOI9Hy8VsdP0DspAsGaV7kI0B0QW+&#10;gJZlzdZdi4L773okGX+h6CSJUEtkx0CxyDOkDxcgNX3KUehJyz3u/KEWoZBafRIldBNJDwZ8R2JR&#10;2zYe41wo30dFdECVQNxbDnZ4pA4pfcvhtglwAm/Wyh8Py0ppiy1+lXbxpU+5bPFAxkndYeubVYMy&#10;nvbSXOniAIpFUYLMnOHLCoR0y5x/YBYeORhhcPl7WMpa7zOqux0lG22//cke8NBX8FISup9R93XL&#10;rKCk/qjgVaKOYcrgzwi0BHfYU8/q1KO2cqGxyyE73Aa8r/ttabV8hvmWh1vBxRSHuzPq++3Ct6MM&#10;5iMXeY4gmCuG+Vv1aHgQUGA5PJOn5plZ070lD0K60/14YemrJ9Viw0ml863XZYXvLfDcstrxDzMJ&#10;ZdnNzzD0Tv8R9WvKz38CAAD//wMAUEsDBBQABgAIAAAAIQA5XUsK3wAAAAoBAAAPAAAAZHJzL2Rv&#10;d25yZXYueG1sTI/BToQwEIbvJr5DMyZejFuWRVaQsnENxosHXfVe6AhEOiW0u+DbO570OP98+eeb&#10;YrfYQZxw8r0jBetVBAKpcaanVsH72+P1LQgfNBk9OEIF3+hhV56fFTo3bqZXPB1CK7iEfK4VdCGM&#10;uZS+6dBqv3IjEu8+3WR14HFqpZn0zOV2kHEUpdLqnvhCp0d86LD5Ohytgnl/9ZKMnp6rqjKb+umj&#10;2q+zSqnLi+X+DkTAJfzB8KvP6lCyU+2OZLwYFGQ3WyY5j9MEBAPxJuOkVrBN0hRkWcj/L5Q/AAAA&#10;//8DAFBLAQItABQABgAIAAAAIQDkmcPA+wAAAOEBAAATAAAAAAAAAAAAAAAAAAAAAABbQ29udGVu&#10;dF9UeXBlc10ueG1sUEsBAi0AFAAGAAgAAAAhACOyauHXAAAAlAEAAAsAAAAAAAAAAAAAAAAALAEA&#10;AF9yZWxzLy5yZWxzUEsBAi0AFAAGAAgAAAAhAJ0730PcAgAALQYAAA4AAAAAAAAAAAAAAAAALAIA&#10;AGRycy9lMm9Eb2MueG1sUEsBAi0AFAAGAAgAAAAhADldSwrfAAAACgEAAA8AAAAAAAAAAAAAAAAA&#10;NAUAAGRycy9kb3ducmV2LnhtbFBLBQYAAAAABAAEAPMAAABABgAAAAA=&#10;" mv:complextextbox="1" filled="f" stroked="f">
                <v:textbox>
                  <w:txbxContent>
                    <w:p w14:paraId="2102CEED" w14:textId="77777777" w:rsidR="005A39AB" w:rsidRDefault="005A39AB"/>
                  </w:txbxContent>
                </v:textbox>
                <w10:wrap type="through" anchorx="page" anchory="page"/>
              </v:shape>
            </w:pict>
          </mc:Fallback>
        </mc:AlternateContent>
      </w:r>
      <w:r w:rsidR="00211D5B">
        <w:rPr>
          <w:noProof/>
        </w:rPr>
        <w:drawing>
          <wp:anchor distT="0" distB="0" distL="118745" distR="118745" simplePos="0" relativeHeight="251714579" behindDoc="0" locked="0" layoutInCell="1" allowOverlap="1" wp14:anchorId="14A0E3DA" wp14:editId="59A60BA5">
            <wp:simplePos x="0" y="0"/>
            <wp:positionH relativeFrom="page">
              <wp:posOffset>1849120</wp:posOffset>
            </wp:positionH>
            <wp:positionV relativeFrom="page">
              <wp:posOffset>502920</wp:posOffset>
            </wp:positionV>
            <wp:extent cx="5466080" cy="3143885"/>
            <wp:effectExtent l="0" t="0" r="0" b="5715"/>
            <wp:wrapTight wrapText="bothSides">
              <wp:wrapPolygon edited="0">
                <wp:start x="1204" y="0"/>
                <wp:lineTo x="0" y="1222"/>
                <wp:lineTo x="0" y="21465"/>
                <wp:lineTo x="20275" y="21465"/>
                <wp:lineTo x="20476" y="21465"/>
                <wp:lineTo x="21480" y="19894"/>
                <wp:lineTo x="21480" y="0"/>
                <wp:lineTo x="1204" y="0"/>
              </wp:wrapPolygon>
            </wp:wrapTight>
            <wp:docPr id="8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laceholder-base---neutral.png"/>
                    <pic:cNvPicPr/>
                  </pic:nvPicPr>
                  <pic:blipFill>
                    <a:blip r:embed="rId19">
                      <a:extLst>
                        <a:ext uri="{28A0092B-C50C-407E-A947-70E740481C1C}">
                          <a14:useLocalDpi xmlns:a14="http://schemas.microsoft.com/office/drawing/2010/main" val="0"/>
                        </a:ext>
                      </a:extLst>
                    </a:blip>
                    <a:stretch>
                      <a:fillRect/>
                    </a:stretch>
                  </pic:blipFill>
                  <pic:spPr>
                    <a:xfrm>
                      <a:off x="0" y="0"/>
                      <a:ext cx="5466080" cy="3143885"/>
                    </a:xfrm>
                    <a:prstGeom prst="round2DiagRect">
                      <a:avLst/>
                    </a:prstGeom>
                  </pic:spPr>
                </pic:pic>
              </a:graphicData>
            </a:graphic>
            <wp14:sizeRelH relativeFrom="margin">
              <wp14:pctWidth>0</wp14:pctWidth>
            </wp14:sizeRelH>
            <wp14:sizeRelV relativeFrom="margin">
              <wp14:pctHeight>0</wp14:pctHeight>
            </wp14:sizeRelV>
          </wp:anchor>
        </w:drawing>
      </w:r>
      <w:r w:rsidR="007D7E7E">
        <w:br w:type="page"/>
      </w:r>
      <w:r w:rsidR="007D7E7E">
        <w:rPr>
          <w:noProof/>
        </w:rPr>
        <w:lastRenderedPageBreak/>
        <mc:AlternateContent>
          <mc:Choice Requires="wps">
            <w:drawing>
              <wp:anchor distT="0" distB="0" distL="114300" distR="114300" simplePos="0" relativeHeight="251751449" behindDoc="0" locked="0" layoutInCell="1" allowOverlap="1" wp14:anchorId="58ADC4E1" wp14:editId="5219922E">
                <wp:simplePos x="0" y="0"/>
                <wp:positionH relativeFrom="page">
                  <wp:posOffset>908050</wp:posOffset>
                </wp:positionH>
                <wp:positionV relativeFrom="page">
                  <wp:posOffset>635000</wp:posOffset>
                </wp:positionV>
                <wp:extent cx="5956300" cy="863600"/>
                <wp:effectExtent l="0" t="0" r="0" b="0"/>
                <wp:wrapThrough wrapText="bothSides">
                  <wp:wrapPolygon edited="0">
                    <wp:start x="92" y="0"/>
                    <wp:lineTo x="92" y="20965"/>
                    <wp:lineTo x="21370" y="20965"/>
                    <wp:lineTo x="21370" y="0"/>
                    <wp:lineTo x="92" y="0"/>
                  </wp:wrapPolygon>
                </wp:wrapThrough>
                <wp:docPr id="137" name="Text Box 137"/>
                <wp:cNvGraphicFramePr/>
                <a:graphic xmlns:a="http://schemas.openxmlformats.org/drawingml/2006/main">
                  <a:graphicData uri="http://schemas.microsoft.com/office/word/2010/wordprocessingShape">
                    <wps:wsp>
                      <wps:cNvSpPr txBox="1"/>
                      <wps:spPr>
                        <a:xfrm>
                          <a:off x="0" y="0"/>
                          <a:ext cx="5956300" cy="8636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1D25E940" w14:textId="6E83CEAD" w:rsidR="005A39AB" w:rsidRPr="00C52246" w:rsidRDefault="005A39AB" w:rsidP="007D7E7E">
                            <w:pPr>
                              <w:rPr>
                                <w:color w:val="FFFFFF" w:themeColor="background1"/>
                                <w:sz w:val="144"/>
                                <w:szCs w:val="144"/>
                              </w:rPr>
                            </w:pPr>
                            <w:bookmarkStart w:id="0" w:name="_GoBack"/>
                            <w:r w:rsidRPr="007D7E7E">
                              <w:rPr>
                                <w:color w:val="FFFFFF" w:themeColor="background1"/>
                                <w:sz w:val="96"/>
                                <w:szCs w:val="96"/>
                              </w:rPr>
                              <w:t>What is Alkalinity</w:t>
                            </w:r>
                            <w:r>
                              <w:rPr>
                                <w:color w:val="FFFFFF" w:themeColor="background1"/>
                                <w:sz w:val="96"/>
                                <w:szCs w:val="96"/>
                              </w:rPr>
                              <w:t>?</w:t>
                            </w:r>
                          </w:p>
                          <w:bookmarkEnd w:i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7" o:spid="_x0000_s1080" type="#_x0000_t202" style="position:absolute;margin-left:71.5pt;margin-top:50pt;width:469pt;height:68pt;z-index:25175144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O+fdUCAAAhBgAADgAAAGRycy9lMm9Eb2MueG1srFRNb9swDL0P2H8QdE9tp0naGHUKN0WGAUVb&#10;rB16VmQpMaavSUrirNh/HyXbadrtsA672BRJUeTjIy8uGynQlllXa1Xg7CTFiCmqq1qtCvz1cTE4&#10;x8h5oioitGIF3jOHL2cfP1zsTM6Geq1FxSyCIMrlO1PgtfcmTxJH10wSd6INU2Dk2kri4WhXSWXJ&#10;DqJLkQzTdJLstK2M1ZQ5B9rr1ohnMT7njPo7zh3zSBQYcvPxa+N3Gb7J7ILkK0vMuqZdGuQfspCk&#10;VvDoIdQ18QRtbP1bKFlTq53m/oRqmWjOa8piDVBNlr6p5mFNDIu1ADjOHGBy/y8svd3eW1RX0LvT&#10;M4wUkdCkR9Z4dKUbFHSA0M64HBwfDLj6Bgzg3esdKEPhDbcy/KEkBHbAen/AN4SjoBxPx5PTFEwU&#10;bOeT0wnIED55uW2s85+YligIBbbQvwgr2d4437r2LuExpRe1ELGHQr1SQMxWwyIJ2tskh0xADJ4h&#10;p9ig5/n4bFiejaeDSTnOBqMsPR+UZTocXC/KtExHi/l0dPUTspAkG+U7oIoBogWIAIiFIKuuLcH8&#10;d32RhL5icZYlkT9oS4ClEVlIHx6I0PQpJ6ELLdpR8nvBQiFCfWEcOhhBD4o4O2wubBuPUMqU76NG&#10;7+DFAbj3XOz8I3QR0vdcbpsAN+LLWvnDZVkrbWOL36RdfetT5q0/gHFUdxB9s2widac9GZe62gNH&#10;rW7n3Bm6qIFIN8T5e2JhsIF7sKz8HXy40LsC607CaK3tjz/pgz/0FawYhe4X2H3fEMswEp8VTOI0&#10;G43CZomHEXAJDvbYsjy2qI2c69hlBNlFMfh70YvcavkEO60Mr4KJKApvF9j34ty36wt2ImVlGZ1g&#10;lxjib9SDoYFAAeUwJo/NE7GmmyUPRLrV/Uoh+ZuRan3DTaXLjde8jvMWcG5R7fCHPRRp2e3MsOiO&#10;z9HrZbPPfgEAAP//AwBQSwMEFAAGAAgAAAAhABRGNRbfAAAADAEAAA8AAABkcnMvZG93bnJldi54&#10;bWxMj8FuwjAQRO9I/QdrK/VWbKCiUYiDaNX2REULPXA08ZJExOsoNiT9+y6ncnujHc3OZMvBNeKC&#10;Xag9aZiMFQikwtuaSg0/u/fHBESIhqxpPKGGXwywzO9GmUmt7+kbL9tYCg6hkBoNVYxtKmUoKnQm&#10;jH2LxLej75yJLLtS2s70HO4aOVVqLp2piT9UpsXXCovT9uw04Hpwu8/k+S1uXo4fap989Wtbav1w&#10;P6wWICIO8d8M1/pcHXLudPBnskE0rJ9mvCUyKMVwdahkwnTQMJ3NFcg8k7cj8j8AAAD//wMAUEsB&#10;Ai0AFAAGAAgAAAAhAOSZw8D7AAAA4QEAABMAAAAAAAAAAAAAAAAAAAAAAFtDb250ZW50X1R5cGVz&#10;XS54bWxQSwECLQAUAAYACAAAACEAI7Jq4dcAAACUAQAACwAAAAAAAAAAAAAAAAAsAQAAX3JlbHMv&#10;LnJlbHNQSwECLQAUAAYACAAAACEAQyO+fdUCAAAhBgAADgAAAAAAAAAAAAAAAAAsAgAAZHJzL2Uy&#10;b0RvYy54bWxQSwECLQAUAAYACAAAACEAFEY1Ft8AAAAMAQAADwAAAAAAAAAAAAAAAAAtBQAAZHJz&#10;L2Rvd25yZXYueG1sUEsFBgAAAAAEAAQA8wAAADkGAAAAAA==&#10;" mv:complextextbox="1" filled="f" stroked="f">
                <v:textbox>
                  <w:txbxContent>
                    <w:p w14:paraId="1D25E940" w14:textId="6E83CEAD" w:rsidR="005A39AB" w:rsidRPr="00C52246" w:rsidRDefault="005A39AB" w:rsidP="007D7E7E">
                      <w:pPr>
                        <w:rPr>
                          <w:color w:val="FFFFFF" w:themeColor="background1"/>
                          <w:sz w:val="144"/>
                          <w:szCs w:val="144"/>
                        </w:rPr>
                      </w:pPr>
                      <w:bookmarkStart w:id="1" w:name="_GoBack"/>
                      <w:r w:rsidRPr="007D7E7E">
                        <w:rPr>
                          <w:color w:val="FFFFFF" w:themeColor="background1"/>
                          <w:sz w:val="96"/>
                          <w:szCs w:val="96"/>
                        </w:rPr>
                        <w:t>What is Alkalinity</w:t>
                      </w:r>
                      <w:r>
                        <w:rPr>
                          <w:color w:val="FFFFFF" w:themeColor="background1"/>
                          <w:sz w:val="96"/>
                          <w:szCs w:val="96"/>
                        </w:rPr>
                        <w:t>?</w:t>
                      </w:r>
                    </w:p>
                    <w:bookmarkEnd w:id="1"/>
                  </w:txbxContent>
                </v:textbox>
                <w10:wrap type="through" anchorx="page" anchory="page"/>
              </v:shape>
            </w:pict>
          </mc:Fallback>
        </mc:AlternateContent>
      </w:r>
      <w:r w:rsidR="007D7E7E">
        <w:rPr>
          <w:noProof/>
        </w:rPr>
        <w:drawing>
          <wp:anchor distT="0" distB="9017" distL="118745" distR="118745" simplePos="0" relativeHeight="251750425" behindDoc="0" locked="0" layoutInCell="1" allowOverlap="1" wp14:anchorId="2290BABE" wp14:editId="3A09D55D">
            <wp:simplePos x="0" y="0"/>
            <wp:positionH relativeFrom="page">
              <wp:posOffset>457200</wp:posOffset>
            </wp:positionH>
            <wp:positionV relativeFrom="page">
              <wp:posOffset>457200</wp:posOffset>
            </wp:positionV>
            <wp:extent cx="6858000" cy="1168400"/>
            <wp:effectExtent l="0" t="0" r="0" b="0"/>
            <wp:wrapNone/>
            <wp:docPr id="138" name="Picture 39" descr="Overlay-ProductShe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Overlay-ProductSheet.png"/>
                    <pic:cNvPicPr/>
                  </pic:nvPicPr>
                  <pic:blipFill>
                    <a:blip r:embed="rId20"/>
                    <a:stretch>
                      <a:fillRect/>
                    </a:stretch>
                  </pic:blipFill>
                  <pic:spPr>
                    <a:xfrm>
                      <a:off x="0" y="0"/>
                      <a:ext cx="6858000" cy="1168400"/>
                    </a:xfrm>
                    <a:prstGeom prst="round2DiagRect">
                      <a:avLst/>
                    </a:prstGeom>
                    <a:gradFill flip="none" rotWithShape="1">
                      <a:gsLst>
                        <a:gs pos="0">
                          <a:schemeClr val="bg2"/>
                        </a:gs>
                        <a:gs pos="100000">
                          <a:schemeClr val="tx2"/>
                        </a:gs>
                      </a:gsLst>
                      <a:lin ang="5400000" scaled="0"/>
                      <a:tileRect/>
                    </a:gradFill>
                  </pic:spPr>
                </pic:pic>
              </a:graphicData>
            </a:graphic>
            <wp14:sizeRelH relativeFrom="margin">
              <wp14:pctWidth>0</wp14:pctWidth>
            </wp14:sizeRelH>
            <wp14:sizeRelV relativeFrom="margin">
              <wp14:pctHeight>0</wp14:pctHeight>
            </wp14:sizeRelV>
          </wp:anchor>
        </w:drawing>
      </w:r>
      <w:r w:rsidR="00DC56CC">
        <w:br w:type="page"/>
      </w:r>
      <w:r w:rsidR="00D84A0F">
        <w:rPr>
          <w:noProof/>
        </w:rPr>
        <w:lastRenderedPageBreak/>
        <w:drawing>
          <wp:anchor distT="0" distB="0" distL="114300" distR="114300" simplePos="0" relativeHeight="251743257" behindDoc="0" locked="0" layoutInCell="1" allowOverlap="1" wp14:anchorId="09996D10" wp14:editId="264B24C8">
            <wp:simplePos x="0" y="0"/>
            <wp:positionH relativeFrom="page">
              <wp:posOffset>457200</wp:posOffset>
            </wp:positionH>
            <wp:positionV relativeFrom="page">
              <wp:posOffset>1797050</wp:posOffset>
            </wp:positionV>
            <wp:extent cx="1638300" cy="2464535"/>
            <wp:effectExtent l="0" t="0" r="0" b="0"/>
            <wp:wrapThrough wrapText="bothSides">
              <wp:wrapPolygon edited="0">
                <wp:start x="0" y="0"/>
                <wp:lineTo x="0" y="21372"/>
                <wp:lineTo x="21098" y="21372"/>
                <wp:lineTo x="21098"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02.JPG"/>
                    <pic:cNvPicPr/>
                  </pic:nvPicPr>
                  <pic:blipFill>
                    <a:blip r:embed="rId21">
                      <a:extLst>
                        <a:ext uri="{28A0092B-C50C-407E-A947-70E740481C1C}">
                          <a14:useLocalDpi xmlns:a14="http://schemas.microsoft.com/office/drawing/2010/main" val="0"/>
                        </a:ext>
                      </a:extLst>
                    </a:blip>
                    <a:stretch>
                      <a:fillRect/>
                    </a:stretch>
                  </pic:blipFill>
                  <pic:spPr>
                    <a:xfrm>
                      <a:off x="0" y="0"/>
                      <a:ext cx="1638300" cy="2464535"/>
                    </a:xfrm>
                    <a:prstGeom prst="rect">
                      <a:avLst/>
                    </a:prstGeom>
                  </pic:spPr>
                </pic:pic>
              </a:graphicData>
            </a:graphic>
            <wp14:sizeRelH relativeFrom="margin">
              <wp14:pctWidth>0</wp14:pctWidth>
            </wp14:sizeRelH>
            <wp14:sizeRelV relativeFrom="margin">
              <wp14:pctHeight>0</wp14:pctHeight>
            </wp14:sizeRelV>
          </wp:anchor>
        </w:drawing>
      </w:r>
      <w:r w:rsidR="00F63D7C">
        <w:rPr>
          <w:noProof/>
        </w:rPr>
        <mc:AlternateContent>
          <mc:Choice Requires="wpg">
            <w:drawing>
              <wp:anchor distT="0" distB="0" distL="114300" distR="114300" simplePos="0" relativeHeight="251742233" behindDoc="0" locked="0" layoutInCell="1" allowOverlap="1" wp14:anchorId="4D01C72B" wp14:editId="20E3309C">
                <wp:simplePos x="0" y="0"/>
                <wp:positionH relativeFrom="page">
                  <wp:posOffset>457200</wp:posOffset>
                </wp:positionH>
                <wp:positionV relativeFrom="page">
                  <wp:posOffset>1797050</wp:posOffset>
                </wp:positionV>
                <wp:extent cx="6858000" cy="7651750"/>
                <wp:effectExtent l="0" t="0" r="0" b="0"/>
                <wp:wrapThrough wrapText="bothSides">
                  <wp:wrapPolygon edited="0">
                    <wp:start x="80" y="0"/>
                    <wp:lineTo x="80" y="21510"/>
                    <wp:lineTo x="21440" y="21510"/>
                    <wp:lineTo x="21440" y="0"/>
                    <wp:lineTo x="80" y="0"/>
                  </wp:wrapPolygon>
                </wp:wrapThrough>
                <wp:docPr id="168" name="Group 168"/>
                <wp:cNvGraphicFramePr/>
                <a:graphic xmlns:a="http://schemas.openxmlformats.org/drawingml/2006/main">
                  <a:graphicData uri="http://schemas.microsoft.com/office/word/2010/wordprocessingGroup">
                    <wpg:wgp>
                      <wpg:cNvGrpSpPr/>
                      <wpg:grpSpPr>
                        <a:xfrm>
                          <a:off x="0" y="0"/>
                          <a:ext cx="6858000" cy="7651750"/>
                          <a:chOff x="0" y="0"/>
                          <a:chExt cx="6858000" cy="7651750"/>
                        </a:xfrm>
                        <a:extLst>
                          <a:ext uri="{0CCBE362-F206-4b92-989A-16890622DB6E}">
                            <ma14:wrappingTextBoxFlag xmlns:ma14="http://schemas.microsoft.com/office/mac/drawingml/2011/main" val="1"/>
                          </a:ext>
                        </a:extLst>
                      </wpg:grpSpPr>
                      <wps:wsp>
                        <wps:cNvPr id="80" name="Text Box 80"/>
                        <wps:cNvSpPr txBox="1"/>
                        <wps:spPr>
                          <a:xfrm>
                            <a:off x="0" y="0"/>
                            <a:ext cx="6858000" cy="765175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1714500" y="45720"/>
                            <a:ext cx="5052060" cy="249555"/>
                          </a:xfrm>
                          <a:prstGeom prst="rect">
                            <a:avLst/>
                          </a:prstGeom>
                          <a:noFill/>
                          <a:ln>
                            <a:noFill/>
                          </a:ln>
                          <a:effectLst/>
                          <a:extLst>
                            <a:ext uri="{C572A759-6A51-4108-AA02-DFA0A04FC94B}">
                              <ma14:wrappingTextBoxFlag xmlns:ma14="http://schemas.microsoft.com/office/mac/drawingml/2011/main"/>
                            </a:ext>
                          </a:extLst>
                        </wps:spPr>
                        <wps:txbx id="11">
                          <w:txbxContent>
                            <w:p w14:paraId="7F7D4C24" w14:textId="4CEA9965" w:rsidR="005A39AB" w:rsidRPr="0076255C" w:rsidRDefault="005A39AB" w:rsidP="0076255C">
                              <w:pPr>
                                <w:widowControl w:val="0"/>
                                <w:numPr>
                                  <w:ilvl w:val="0"/>
                                  <w:numId w:val="2"/>
                                </w:numPr>
                                <w:tabs>
                                  <w:tab w:val="left" w:pos="220"/>
                                  <w:tab w:val="left" w:pos="720"/>
                                </w:tabs>
                                <w:autoSpaceDE w:val="0"/>
                                <w:autoSpaceDN w:val="0"/>
                                <w:adjustRightInd w:val="0"/>
                                <w:spacing w:after="240"/>
                                <w:ind w:hanging="720"/>
                                <w:rPr>
                                  <w:rFonts w:ascii="Times" w:hAnsi="Times" w:cs="Times"/>
                                </w:rPr>
                              </w:pPr>
                              <w:r>
                                <w:rPr>
                                  <w:rFonts w:ascii="Times" w:hAnsi="Times" w:cs="Times"/>
                                  <w:b/>
                                  <w:sz w:val="32"/>
                                  <w:szCs w:val="32"/>
                                </w:rPr>
                                <w:t xml:space="preserve">  </w:t>
                              </w:r>
                              <w:r w:rsidRPr="0076255C">
                                <w:rPr>
                                  <w:rFonts w:ascii="Times" w:hAnsi="Times" w:cs="Times"/>
                                  <w:b/>
                                  <w:sz w:val="32"/>
                                  <w:szCs w:val="32"/>
                                </w:rPr>
                                <w:t>The Right Water</w:t>
                              </w:r>
                              <w:r>
                                <w:rPr>
                                  <w:rFonts w:ascii="Times" w:hAnsi="Times" w:cs="Times"/>
                                  <w:sz w:val="32"/>
                                  <w:szCs w:val="32"/>
                                </w:rPr>
                                <w:t xml:space="preserve">: </w:t>
                              </w:r>
                              <w:r>
                                <w:rPr>
                                  <w:rFonts w:ascii="Calibri" w:hAnsi="Calibri" w:cs="Calibri"/>
                                  <w:sz w:val="32"/>
                                  <w:szCs w:val="32"/>
                                </w:rPr>
                                <w:t xml:space="preserve">Fully hydrating the body with lots of good quality water is the quickest and easiest way to reach and maintain good health. I encourage all of my clients to drink at least four liters (about one gallon) of water each day. Yes, I said four liters a day, but don’t worry I will tell you how to do it! </w:t>
                              </w:r>
                            </w:p>
                            <w:p w14:paraId="374DF35D" w14:textId="77777777" w:rsidR="005A39AB" w:rsidRPr="0076255C" w:rsidRDefault="005A39AB" w:rsidP="0076255C">
                              <w:pPr>
                                <w:widowControl w:val="0"/>
                                <w:numPr>
                                  <w:ilvl w:val="0"/>
                                  <w:numId w:val="2"/>
                                </w:numPr>
                                <w:tabs>
                                  <w:tab w:val="left" w:pos="220"/>
                                  <w:tab w:val="left" w:pos="720"/>
                                </w:tabs>
                                <w:autoSpaceDE w:val="0"/>
                                <w:autoSpaceDN w:val="0"/>
                                <w:adjustRightInd w:val="0"/>
                                <w:spacing w:after="240"/>
                                <w:ind w:hanging="720"/>
                                <w:rPr>
                                  <w:rFonts w:ascii="Times" w:hAnsi="Times" w:cs="Times"/>
                                </w:rPr>
                              </w:pPr>
                              <w:r>
                                <w:rPr>
                                  <w:rFonts w:ascii="Calibri" w:hAnsi="Calibri" w:cs="Calibri"/>
                                  <w:sz w:val="32"/>
                                  <w:szCs w:val="32"/>
                                </w:rPr>
                                <w:t xml:space="preserve">I drink one liter of water when I wake up in the morning. And guys, to get four to six liters of water in my body every day, I need to gulp my water, not sip, but gulp my water. If I just sipped my water all day there is no way I would get the necessary water into my body that it needs. That doesn’t mean I have to gulp my water so that its running down my face in front of my new boss or, on a hot </w:t>
                              </w:r>
                              <w:proofErr w:type="gramStart"/>
                              <w:r>
                                <w:rPr>
                                  <w:rFonts w:ascii="Calibri" w:hAnsi="Calibri" w:cs="Calibri"/>
                                  <w:sz w:val="32"/>
                                  <w:szCs w:val="32"/>
                                </w:rPr>
                                <w:t>date .</w:t>
                              </w:r>
                              <w:proofErr w:type="gramEnd"/>
                              <w:r>
                                <w:rPr>
                                  <w:rFonts w:ascii="Calibri" w:hAnsi="Calibri" w:cs="Calibri"/>
                                  <w:sz w:val="32"/>
                                  <w:szCs w:val="32"/>
                                </w:rPr>
                                <w:t xml:space="preserve"> </w:t>
                              </w:r>
                            </w:p>
                            <w:p w14:paraId="5511EC9F" w14:textId="4DCE6E48" w:rsidR="005A39AB" w:rsidRDefault="005A39AB" w:rsidP="0076255C">
                              <w:pPr>
                                <w:widowControl w:val="0"/>
                                <w:numPr>
                                  <w:ilvl w:val="0"/>
                                  <w:numId w:val="2"/>
                                </w:numPr>
                                <w:tabs>
                                  <w:tab w:val="left" w:pos="220"/>
                                  <w:tab w:val="left" w:pos="720"/>
                                </w:tabs>
                                <w:autoSpaceDE w:val="0"/>
                                <w:autoSpaceDN w:val="0"/>
                                <w:adjustRightInd w:val="0"/>
                                <w:spacing w:after="240"/>
                                <w:rPr>
                                  <w:rFonts w:ascii="Times" w:hAnsi="Times" w:cs="Times"/>
                                </w:rPr>
                              </w:pPr>
                              <w:r>
                                <w:rPr>
                                  <w:rFonts w:ascii="Calibri" w:hAnsi="Calibri" w:cs="Calibri"/>
                                  <w:sz w:val="32"/>
                                  <w:szCs w:val="32"/>
                                </w:rPr>
                                <w:t xml:space="preserve">     I drink another liter by noon, one by three and my last one by six pm. After doing that for a few weeks you can see that you may be able to fit another liter or two in the mix. Just make sure you stop drinking water in this quantity by six pm so that you can get a good night sleep with no bathroom interruptions. My Body cells are only as healthy as the fluids they are bathed in. Unfortunately, the water you need is not flowing from your tap and it’s not in your bottled water either. Those water sources are acidic. Ionized water is the best choice. This is water that is highly alkaline, highly charged and full of potential energy. </w:t>
                              </w:r>
                            </w:p>
                            <w:p w14:paraId="3E203ECD" w14:textId="77777777" w:rsidR="005A39AB" w:rsidRPr="007B6AD7" w:rsidRDefault="005A39AB" w:rsidP="0076255C">
                              <w:pPr>
                                <w:rPr>
                                  <w:rFonts w:ascii="Times" w:hAnsi="Times"/>
                                  <w:b/>
                                  <w:sz w:val="32"/>
                                  <w:szCs w:val="32"/>
                                </w:rPr>
                              </w:pPr>
                            </w:p>
                            <w:p w14:paraId="02F995FB" w14:textId="77777777" w:rsidR="005A39AB" w:rsidRPr="007B6AD7" w:rsidRDefault="005A39AB" w:rsidP="0076255C">
                              <w:pPr>
                                <w:rPr>
                                  <w:rFonts w:ascii="Times" w:hAnsi="Times"/>
                                  <w:b/>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5" name="Text Box 155"/>
                        <wps:cNvSpPr txBox="1"/>
                        <wps:spPr>
                          <a:xfrm>
                            <a:off x="1714500" y="294005"/>
                            <a:ext cx="5052060" cy="248920"/>
                          </a:xfrm>
                          <a:prstGeom prst="rect">
                            <a:avLst/>
                          </a:prstGeom>
                          <a:noFill/>
                          <a:ln>
                            <a:noFill/>
                          </a:ln>
                          <a:effectLst/>
                          <a:extLst>
                            <a:ext uri="{C572A759-6A51-4108-AA02-DFA0A04FC94B}">
                              <ma14:wrappingTextBoxFlag xmlns:ma14="http://schemas.microsoft.com/office/mac/drawingml/2011/main"/>
                            </a:ext>
                          </a:extLst>
                        </wps:spPr>
                        <wps:linkedTxbx id="11"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6" name="Text Box 156"/>
                        <wps:cNvSpPr txBox="1"/>
                        <wps:spPr>
                          <a:xfrm>
                            <a:off x="1714500" y="541655"/>
                            <a:ext cx="5052060" cy="249555"/>
                          </a:xfrm>
                          <a:prstGeom prst="rect">
                            <a:avLst/>
                          </a:prstGeom>
                          <a:noFill/>
                          <a:ln>
                            <a:noFill/>
                          </a:ln>
                          <a:effectLst/>
                          <a:extLst>
                            <a:ext uri="{C572A759-6A51-4108-AA02-DFA0A04FC94B}">
                              <ma14:wrappingTextBoxFlag xmlns:ma14="http://schemas.microsoft.com/office/mac/drawingml/2011/main"/>
                            </a:ext>
                          </a:extLst>
                        </wps:spPr>
                        <wps:linkedTxbx id="11"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 name="Text Box 157"/>
                        <wps:cNvSpPr txBox="1"/>
                        <wps:spPr>
                          <a:xfrm>
                            <a:off x="1714500" y="789940"/>
                            <a:ext cx="5052060" cy="249555"/>
                          </a:xfrm>
                          <a:prstGeom prst="rect">
                            <a:avLst/>
                          </a:prstGeom>
                          <a:noFill/>
                          <a:ln>
                            <a:noFill/>
                          </a:ln>
                          <a:effectLst/>
                          <a:extLst>
                            <a:ext uri="{C572A759-6A51-4108-AA02-DFA0A04FC94B}">
                              <ma14:wrappingTextBoxFlag xmlns:ma14="http://schemas.microsoft.com/office/mac/drawingml/2011/main"/>
                            </a:ext>
                          </a:extLst>
                        </wps:spPr>
                        <wps:linkedTxbx id="11"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8" name="Text Box 158"/>
                        <wps:cNvSpPr txBox="1"/>
                        <wps:spPr>
                          <a:xfrm>
                            <a:off x="1714500" y="1038225"/>
                            <a:ext cx="5052060" cy="248920"/>
                          </a:xfrm>
                          <a:prstGeom prst="rect">
                            <a:avLst/>
                          </a:prstGeom>
                          <a:noFill/>
                          <a:ln>
                            <a:noFill/>
                          </a:ln>
                          <a:effectLst/>
                          <a:extLst>
                            <a:ext uri="{C572A759-6A51-4108-AA02-DFA0A04FC94B}">
                              <ma14:wrappingTextBoxFlag xmlns:ma14="http://schemas.microsoft.com/office/mac/drawingml/2011/main"/>
                            </a:ext>
                          </a:extLst>
                        </wps:spPr>
                        <wps:linkedTxbx id="11"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 name="Text Box 159"/>
                        <wps:cNvSpPr txBox="1"/>
                        <wps:spPr>
                          <a:xfrm>
                            <a:off x="1714500" y="1285875"/>
                            <a:ext cx="5052060" cy="401955"/>
                          </a:xfrm>
                          <a:prstGeom prst="rect">
                            <a:avLst/>
                          </a:prstGeom>
                          <a:noFill/>
                          <a:ln>
                            <a:noFill/>
                          </a:ln>
                          <a:effectLst/>
                          <a:extLst>
                            <a:ext uri="{C572A759-6A51-4108-AA02-DFA0A04FC94B}">
                              <ma14:wrappingTextBoxFlag xmlns:ma14="http://schemas.microsoft.com/office/mac/drawingml/2011/main"/>
                            </a:ext>
                          </a:extLst>
                        </wps:spPr>
                        <wps:linkedTxbx id="11"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0" name="Text Box 160"/>
                        <wps:cNvSpPr txBox="1"/>
                        <wps:spPr>
                          <a:xfrm>
                            <a:off x="1714500" y="1686560"/>
                            <a:ext cx="5052060" cy="248920"/>
                          </a:xfrm>
                          <a:prstGeom prst="rect">
                            <a:avLst/>
                          </a:prstGeom>
                          <a:noFill/>
                          <a:ln>
                            <a:noFill/>
                          </a:ln>
                          <a:effectLst/>
                          <a:extLst>
                            <a:ext uri="{C572A759-6A51-4108-AA02-DFA0A04FC94B}">
                              <ma14:wrappingTextBoxFlag xmlns:ma14="http://schemas.microsoft.com/office/mac/drawingml/2011/main"/>
                            </a:ext>
                          </a:extLst>
                        </wps:spPr>
                        <wps:linkedTxbx id="11"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 name="Text Box 161"/>
                        <wps:cNvSpPr txBox="1"/>
                        <wps:spPr>
                          <a:xfrm>
                            <a:off x="1714500" y="1934210"/>
                            <a:ext cx="5052060" cy="249555"/>
                          </a:xfrm>
                          <a:prstGeom prst="rect">
                            <a:avLst/>
                          </a:prstGeom>
                          <a:noFill/>
                          <a:ln>
                            <a:noFill/>
                          </a:ln>
                          <a:effectLst/>
                          <a:extLst>
                            <a:ext uri="{C572A759-6A51-4108-AA02-DFA0A04FC94B}">
                              <ma14:wrappingTextBoxFlag xmlns:ma14="http://schemas.microsoft.com/office/mac/drawingml/2011/main"/>
                            </a:ext>
                          </a:extLst>
                        </wps:spPr>
                        <wps:linkedTxbx id="11"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2" name="Text Box 162"/>
                        <wps:cNvSpPr txBox="1"/>
                        <wps:spPr>
                          <a:xfrm>
                            <a:off x="1714500" y="2182495"/>
                            <a:ext cx="5052060" cy="249555"/>
                          </a:xfrm>
                          <a:prstGeom prst="rect">
                            <a:avLst/>
                          </a:prstGeom>
                          <a:noFill/>
                          <a:ln>
                            <a:noFill/>
                          </a:ln>
                          <a:effectLst/>
                          <a:extLst>
                            <a:ext uri="{C572A759-6A51-4108-AA02-DFA0A04FC94B}">
                              <ma14:wrappingTextBoxFlag xmlns:ma14="http://schemas.microsoft.com/office/mac/drawingml/2011/main"/>
                            </a:ext>
                          </a:extLst>
                        </wps:spPr>
                        <wps:linkedTxbx id="11"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 name="Text Box 163"/>
                        <wps:cNvSpPr txBox="1"/>
                        <wps:spPr>
                          <a:xfrm>
                            <a:off x="1714500" y="2430780"/>
                            <a:ext cx="5052060" cy="248920"/>
                          </a:xfrm>
                          <a:prstGeom prst="rect">
                            <a:avLst/>
                          </a:prstGeom>
                          <a:noFill/>
                          <a:ln>
                            <a:noFill/>
                          </a:ln>
                          <a:effectLst/>
                          <a:extLst>
                            <a:ext uri="{C572A759-6A51-4108-AA02-DFA0A04FC94B}">
                              <ma14:wrappingTextBoxFlag xmlns:ma14="http://schemas.microsoft.com/office/mac/drawingml/2011/main"/>
                            </a:ext>
                          </a:extLst>
                        </wps:spPr>
                        <wps:linkedTxbx id="11"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 name="Text Box 164"/>
                        <wps:cNvSpPr txBox="1"/>
                        <wps:spPr>
                          <a:xfrm>
                            <a:off x="91440" y="2678430"/>
                            <a:ext cx="6675120" cy="897890"/>
                          </a:xfrm>
                          <a:prstGeom prst="rect">
                            <a:avLst/>
                          </a:prstGeom>
                          <a:noFill/>
                          <a:ln>
                            <a:noFill/>
                          </a:ln>
                          <a:effectLst/>
                          <a:extLst>
                            <a:ext uri="{C572A759-6A51-4108-AA02-DFA0A04FC94B}">
                              <ma14:wrappingTextBoxFlag xmlns:ma14="http://schemas.microsoft.com/office/mac/drawingml/2011/main"/>
                            </a:ext>
                          </a:extLst>
                        </wps:spPr>
                        <wps:linkedTxbx id="11"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5" name="Text Box 165"/>
                        <wps:cNvSpPr txBox="1"/>
                        <wps:spPr>
                          <a:xfrm>
                            <a:off x="91440" y="3575050"/>
                            <a:ext cx="6675120" cy="2386330"/>
                          </a:xfrm>
                          <a:prstGeom prst="rect">
                            <a:avLst/>
                          </a:prstGeom>
                          <a:noFill/>
                          <a:ln>
                            <a:noFill/>
                          </a:ln>
                          <a:effectLst/>
                          <a:extLst>
                            <a:ext uri="{C572A759-6A51-4108-AA02-DFA0A04FC94B}">
                              <ma14:wrappingTextBoxFlag xmlns:ma14="http://schemas.microsoft.com/office/mac/drawingml/2011/main"/>
                            </a:ext>
                          </a:extLst>
                        </wps:spPr>
                        <wps:linkedTxbx id="11"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 name="Text Box 166"/>
                        <wps:cNvSpPr txBox="1"/>
                        <wps:spPr>
                          <a:xfrm>
                            <a:off x="91440" y="5960110"/>
                            <a:ext cx="6675120" cy="235585"/>
                          </a:xfrm>
                          <a:prstGeom prst="rect">
                            <a:avLst/>
                          </a:prstGeom>
                          <a:noFill/>
                          <a:ln>
                            <a:noFill/>
                          </a:ln>
                          <a:effectLst/>
                          <a:extLst>
                            <a:ext uri="{C572A759-6A51-4108-AA02-DFA0A04FC94B}">
                              <ma14:wrappingTextBoxFlag xmlns:ma14="http://schemas.microsoft.com/office/mac/drawingml/2011/main"/>
                            </a:ext>
                          </a:extLst>
                        </wps:spPr>
                        <wps:linkedTxbx id="11"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 name="Text Box 167"/>
                        <wps:cNvSpPr txBox="1"/>
                        <wps:spPr>
                          <a:xfrm>
                            <a:off x="91440" y="6194425"/>
                            <a:ext cx="6675120" cy="236220"/>
                          </a:xfrm>
                          <a:prstGeom prst="rect">
                            <a:avLst/>
                          </a:prstGeom>
                          <a:noFill/>
                          <a:ln>
                            <a:noFill/>
                          </a:ln>
                          <a:effectLst/>
                          <a:extLst>
                            <a:ext uri="{C572A759-6A51-4108-AA02-DFA0A04FC94B}">
                              <ma14:wrappingTextBoxFlag xmlns:ma14="http://schemas.microsoft.com/office/mac/drawingml/2011/main"/>
                            </a:ext>
                          </a:extLst>
                        </wps:spPr>
                        <wps:linkedTxbx id="11"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68" o:spid="_x0000_s1081" style="position:absolute;margin-left:36pt;margin-top:141.5pt;width:540pt;height:602.5pt;z-index:251742233;mso-position-horizontal-relative:page;mso-position-vertical-relative:page" coordsize="6858000,765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jQ7gFAADXOQAADgAAAGRycy9lMm9Eb2MueG1s7Jvdb6s2FMDfJ+1/QLynwQQciJpepWlTTaru&#10;rdZO99klJkEXMNe4Tbpp//uObSBpSrbm43aL5pcEjD/P8c/HPrbPPy2z1HqmvExYPrTRmWNbNI/Y&#10;NMlnQ/u3h0knsK1SkHxKUpbTof1CS/vTxc8/nS+KAXXZnKVTyi3IJC8Hi2Joz4UoBt1uGc1pRsoz&#10;VtAcPsaMZ0TAK591p5wsIPcs7bqOg7sLxqcFZxEtSwi90h/tC5V/HNNIfInjkgorHdpQN6F+ufp9&#10;lL/di3MymHFSzJOoqgbZoxYZSXIotMnqighiPfHkTVZZEnFWslicRSzrsjhOIqraAK1BzkZrbjh7&#10;KlRbZoPFrGjEBKLdkNPe2Uafn++4lUxBdxhUlZMMlKTKtWQAiGdRzAYQ64YX98UdrwJm+k22eBnz&#10;TP5DW6ylEuxLI1i6FFYEgTjwA8cB+UfwrY991Pcr0Udz0M+bdNH8+h9SdlcFQyG3pZBVkMUpof/h&#10;jMeX1z3sdiaugzveY+h2wiAcdaBNoYNd9+oSX/8Jks0I8gYLUH8BnecB0l+y5SQls0rU8vP7ZJ2R&#10;6FXPRKir+oT1TKDnISlIqDIUUP+rKnelcBtZLgpgoFypuXxf0ZKAtt5zPycFVb2nlAqs1ByAFrSW&#10;ZXMtaK8FQUqtKppUsiWWEF5VW9aqhMBDdb2msYKX4oayzJIPQ5sDpVBPMiDPIBUtqTqKDM7ZJElT&#10;CCeDNH8VAHnqEKpQ16mVmN/0iLHfd0d9P+zgkY86HnKCzmjkuJ2rycgZOd5kHHqX/40eUYtbCV68&#10;pFQ3/FcaA6eKMBmgRkg6TrnuYSSKaC7qfpbmEFvGikFwuySs4sukWqS7JG5SqJJZLprEWZIzrlS8&#10;Ue3pt7rKsY4PeKy1Wz4+sukLdEnO9NhdFtEkgW5zS0pxRzgM1tChwQCJL/ATp2wxtFn1ZFtzxn9v&#10;C5fxAS74aluS/qFdfn8inNpW+ksO2IXI86S1UC8e9Bx44etfHte/5E/ZmCnKLaidepTxRVo/xpxl&#10;X4HSkSwVPpE8grKHtqgfx0KbJLBzER2NVCSwDwURt/l9EUkSpUwlFA/Lr4QXFTkCEP7MatDfAKTj&#10;ypQ5Gz0JFieKrpVUK2nDoCPH+Q8YfZDvvRl+ZNh+4w/qI8+XZgWsitaSGiTkuCatju/4MPrDZ2l1&#10;XC/0fb8ah2ubVY8y/8uBSA+0LSZpfQASy8elnh40RuLfABKUqGGEBw0iPGgI4cEA2DJ5rEcFyfXK&#10;/CNgYNP+y7DDAXRDz3FURnoi1kJgEMJAqrudIRAWDO8iME3yb3T6sMahVdLva5Mzw+NJG0TcwiM+&#10;Ao++h7AGeyuPxiJqN0K9WDuIR7fWmeHxpHnst/DYr3ULhnSXBfL6BLUfhGAhZUaGxw3/1zbnyUE8&#10;9mqdGR5PmsfGK9n4q5BfOSZ3dlit84icXuC6ZsLa5pD+IUA2q3wD5EkDGbYYyLAebA8wkMiFXYL+&#10;3wHpOQimrLIo40zW2wsHWUglyZUz8GNdrMajI/c3d9q32+LRkR7OjR0dBGHQNSrXz74zVtgsw77O&#10;aeuU1bh0jriEbJb9xkKesoXEqAVItc91KJBhz3ORWUN+2JS1WfcbIE8aSLcFyMZfd8CU1UWB3FeU&#10;tnarhTRO1iNayGbhb4A8aSB7LUA2DrtDgPR6Tl+fZ9oKpJmyHhHIZuFvgDxpIFuO5eDGYbcjkNXp&#10;KXnoBvcDIPK1fcS47yN5okoeywlC2BdREYxL5wguHb04MD6dUz8mh1tO6UDYfj6dFY89Hw5e10ev&#10;62Nyr3h0ewHuaWINkMcAsln3GwN50gay5ZgObvx1extIP8QO2vTobADp+4HZ85AXHKorFQfteaBm&#10;2W94PGkeW47p4MZdtzePGIWet3koYINHuD5kJqxH47FZ9RsefwyP6o4Z3B5Um+bVTUd5PXH9Xd0D&#10;Wd3HvPgLAAD//wMAUEsDBBQABgAIAAAAIQCOjUCv4QAAAAwBAAAPAAAAZHJzL2Rvd25yZXYueG1s&#10;TI/BTsMwEETvSPyDtUhcEHWaAo1CnKpCcECqqlL4ADfeJoF4HWKnNX/P5gS32d3R7JtiFW0nTjj4&#10;1pGC+SwBgVQ501Kt4OP95TYD4YMmoztHqOAHPazKy4tC58ad6Q1P+1ALDiGfawVNCH0upa8atNrP&#10;XI/Et6MbrA48DrU0gz5zuO1kmiQP0uqW+EOje3xqsPraj1ZBPK79Znze+s/tbvMdl6/UxpuFUtdX&#10;cf0IImAMf2aY8BkdSmY6uJGMF52CZcpVgoI0W7CYDPP7aXVgdZdlCciykP9LlL8AAAD//wMAUEsB&#10;Ai0AFAAGAAgAAAAhAOSZw8D7AAAA4QEAABMAAAAAAAAAAAAAAAAAAAAAAFtDb250ZW50X1R5cGVz&#10;XS54bWxQSwECLQAUAAYACAAAACEAI7Jq4dcAAACUAQAACwAAAAAAAAAAAAAAAAAsAQAAX3JlbHMv&#10;LnJlbHNQSwECLQAUAAYACAAAACEA+4GjQ7gFAADXOQAADgAAAAAAAAAAAAAAAAAsAgAAZHJzL2Uy&#10;b0RvYy54bWxQSwECLQAUAAYACAAAACEAjo1Ar+EAAAAMAQAADwAAAAAAAAAAAAAAAAAQCAAAZHJz&#10;L2Rvd25yZXYueG1sUEsFBgAAAAAEAAQA8wAAAB4JAAAAAA==&#10;" mv:complextextbox="1">
                <v:shape id="Text Box 80" o:spid="_x0000_s1082" type="#_x0000_t202" style="position:absolute;width:6858000;height:7651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FX4wAAA&#10;ANsAAAAPAAAAZHJzL2Rvd25yZXYueG1sRE+7bsIwFN0r8Q/WRerWODCUKMQgQIA6gMprYLyKL0lE&#10;fB3FhqR/jwekjkfnnc17U4snta6yrGAUxSCIc6srLhRczpuvBITzyBpry6TgjxzMZ4OPDFNtOz7S&#10;8+QLEULYpaig9L5JpXR5SQZdZBviwN1sa9AH2BZSt9iFcFPLcRx/S4MVh4YSG1qVlN9PD6OAdr05&#10;75PJ2v8ub9v4mhy6nS6U+hz2iykIT73/F7/dP1pBEtaHL+EHyN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NFX4wAAAANsAAAAPAAAAAAAAAAAAAAAAAJcCAABkcnMvZG93bnJl&#10;di54bWxQSwUGAAAAAAQABAD1AAAAhAMAAAAA&#10;" mv:complextextbox="1" filled="f" stroked="f"/>
                <v:shape id="Text Box 154" o:spid="_x0000_s1083" type="#_x0000_t202" style="position:absolute;left:1714500;top:45720;width:50520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njxwwAA&#10;ANwAAAAPAAAAZHJzL2Rvd25yZXYueG1sRE9Na8JAEL0X/A/LCL3VjaUVja4ioiAUSmM8eByzY7KY&#10;nU2zq8Z/7xYK3ubxPme26GwtrtR641jBcJCAIC6cNlwq2OebtzEIH5A11o5JwZ08LOa9lxmm2t04&#10;o+sulCKGsE9RQRVCk0rpi4os+oFriCN3cq3FEGFbSt3iLYbbWr4nyUhaNBwbKmxoVVFx3l2sguWB&#10;s7X5/T7+ZKfM5Pkk4a/RWanXfrecggjUhaf4373Vcf7nB/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VnjxwwAAANwAAAAPAAAAAAAAAAAAAAAAAJcCAABkcnMvZG93&#10;bnJldi54bWxQSwUGAAAAAAQABAD1AAAAhwMAAAAA&#10;" filled="f" stroked="f">
                  <v:textbox style="mso-next-textbox:#Text Box 155" inset="0,0,0,0">
                    <w:txbxContent>
                      <w:p w14:paraId="7F7D4C24" w14:textId="4CEA9965" w:rsidR="005A39AB" w:rsidRPr="0076255C" w:rsidRDefault="005A39AB" w:rsidP="0076255C">
                        <w:pPr>
                          <w:widowControl w:val="0"/>
                          <w:numPr>
                            <w:ilvl w:val="0"/>
                            <w:numId w:val="2"/>
                          </w:numPr>
                          <w:tabs>
                            <w:tab w:val="left" w:pos="220"/>
                            <w:tab w:val="left" w:pos="720"/>
                          </w:tabs>
                          <w:autoSpaceDE w:val="0"/>
                          <w:autoSpaceDN w:val="0"/>
                          <w:adjustRightInd w:val="0"/>
                          <w:spacing w:after="240"/>
                          <w:ind w:hanging="720"/>
                          <w:rPr>
                            <w:rFonts w:ascii="Times" w:hAnsi="Times" w:cs="Times"/>
                          </w:rPr>
                        </w:pPr>
                        <w:r>
                          <w:rPr>
                            <w:rFonts w:ascii="Times" w:hAnsi="Times" w:cs="Times"/>
                            <w:b/>
                            <w:sz w:val="32"/>
                            <w:szCs w:val="32"/>
                          </w:rPr>
                          <w:t xml:space="preserve">  </w:t>
                        </w:r>
                        <w:r w:rsidRPr="0076255C">
                          <w:rPr>
                            <w:rFonts w:ascii="Times" w:hAnsi="Times" w:cs="Times"/>
                            <w:b/>
                            <w:sz w:val="32"/>
                            <w:szCs w:val="32"/>
                          </w:rPr>
                          <w:t>The Right Water</w:t>
                        </w:r>
                        <w:r>
                          <w:rPr>
                            <w:rFonts w:ascii="Times" w:hAnsi="Times" w:cs="Times"/>
                            <w:sz w:val="32"/>
                            <w:szCs w:val="32"/>
                          </w:rPr>
                          <w:t xml:space="preserve">: </w:t>
                        </w:r>
                        <w:r>
                          <w:rPr>
                            <w:rFonts w:ascii="Calibri" w:hAnsi="Calibri" w:cs="Calibri"/>
                            <w:sz w:val="32"/>
                            <w:szCs w:val="32"/>
                          </w:rPr>
                          <w:t xml:space="preserve">Fully hydrating the body with lots of good quality water is the quickest and easiest way to reach and maintain good health. I encourage all of my clients to drink at least four liters (about one gallon) of water each day. Yes, I said four liters a day, but don’t worry I will tell you how to do it! </w:t>
                        </w:r>
                      </w:p>
                      <w:p w14:paraId="374DF35D" w14:textId="77777777" w:rsidR="005A39AB" w:rsidRPr="0076255C" w:rsidRDefault="005A39AB" w:rsidP="0076255C">
                        <w:pPr>
                          <w:widowControl w:val="0"/>
                          <w:numPr>
                            <w:ilvl w:val="0"/>
                            <w:numId w:val="2"/>
                          </w:numPr>
                          <w:tabs>
                            <w:tab w:val="left" w:pos="220"/>
                            <w:tab w:val="left" w:pos="720"/>
                          </w:tabs>
                          <w:autoSpaceDE w:val="0"/>
                          <w:autoSpaceDN w:val="0"/>
                          <w:adjustRightInd w:val="0"/>
                          <w:spacing w:after="240"/>
                          <w:ind w:hanging="720"/>
                          <w:rPr>
                            <w:rFonts w:ascii="Times" w:hAnsi="Times" w:cs="Times"/>
                          </w:rPr>
                        </w:pPr>
                        <w:r>
                          <w:rPr>
                            <w:rFonts w:ascii="Calibri" w:hAnsi="Calibri" w:cs="Calibri"/>
                            <w:sz w:val="32"/>
                            <w:szCs w:val="32"/>
                          </w:rPr>
                          <w:t xml:space="preserve">I drink one liter of water when I wake up in the morning. And guys, to get four to six liters of water in my body every day, I need to gulp my water, not sip, but gulp my water. If I just sipped my water all day there is no way I would get the necessary water into my body that it needs. That doesn’t mean I have to gulp my water so that its running down my face in front of my new boss or, on a hot </w:t>
                        </w:r>
                        <w:proofErr w:type="gramStart"/>
                        <w:r>
                          <w:rPr>
                            <w:rFonts w:ascii="Calibri" w:hAnsi="Calibri" w:cs="Calibri"/>
                            <w:sz w:val="32"/>
                            <w:szCs w:val="32"/>
                          </w:rPr>
                          <w:t>date .</w:t>
                        </w:r>
                        <w:proofErr w:type="gramEnd"/>
                        <w:r>
                          <w:rPr>
                            <w:rFonts w:ascii="Calibri" w:hAnsi="Calibri" w:cs="Calibri"/>
                            <w:sz w:val="32"/>
                            <w:szCs w:val="32"/>
                          </w:rPr>
                          <w:t xml:space="preserve"> </w:t>
                        </w:r>
                      </w:p>
                      <w:p w14:paraId="5511EC9F" w14:textId="4DCE6E48" w:rsidR="005A39AB" w:rsidRDefault="005A39AB" w:rsidP="0076255C">
                        <w:pPr>
                          <w:widowControl w:val="0"/>
                          <w:numPr>
                            <w:ilvl w:val="0"/>
                            <w:numId w:val="2"/>
                          </w:numPr>
                          <w:tabs>
                            <w:tab w:val="left" w:pos="220"/>
                            <w:tab w:val="left" w:pos="720"/>
                          </w:tabs>
                          <w:autoSpaceDE w:val="0"/>
                          <w:autoSpaceDN w:val="0"/>
                          <w:adjustRightInd w:val="0"/>
                          <w:spacing w:after="240"/>
                          <w:rPr>
                            <w:rFonts w:ascii="Times" w:hAnsi="Times" w:cs="Times"/>
                          </w:rPr>
                        </w:pPr>
                        <w:r>
                          <w:rPr>
                            <w:rFonts w:ascii="Calibri" w:hAnsi="Calibri" w:cs="Calibri"/>
                            <w:sz w:val="32"/>
                            <w:szCs w:val="32"/>
                          </w:rPr>
                          <w:t xml:space="preserve">     I drink another liter by noon, one by three and my last one by six pm. After doing that for a few weeks you can see that you may be able to fit another liter or two in the mix. Just make sure you stop drinking water in this quantity by six pm so that you can get a good night sleep with no bathroom interruptions. My Body cells are only as healthy as the fluids they are bathed in. Unfortunately, the water you need is not flowing from your tap and it’s not in your bottled water either. Those water sources are acidic. Ionized water is the best choice. This is water that is highly alkaline, highly charged and full of potential energy. </w:t>
                        </w:r>
                      </w:p>
                      <w:p w14:paraId="3E203ECD" w14:textId="77777777" w:rsidR="005A39AB" w:rsidRPr="007B6AD7" w:rsidRDefault="005A39AB" w:rsidP="0076255C">
                        <w:pPr>
                          <w:rPr>
                            <w:rFonts w:ascii="Times" w:hAnsi="Times"/>
                            <w:b/>
                            <w:sz w:val="32"/>
                            <w:szCs w:val="32"/>
                          </w:rPr>
                        </w:pPr>
                      </w:p>
                      <w:p w14:paraId="02F995FB" w14:textId="77777777" w:rsidR="005A39AB" w:rsidRPr="007B6AD7" w:rsidRDefault="005A39AB" w:rsidP="0076255C">
                        <w:pPr>
                          <w:rPr>
                            <w:rFonts w:ascii="Times" w:hAnsi="Times"/>
                            <w:b/>
                            <w:sz w:val="32"/>
                            <w:szCs w:val="32"/>
                          </w:rPr>
                        </w:pPr>
                      </w:p>
                    </w:txbxContent>
                  </v:textbox>
                </v:shape>
                <v:shape id="Text Box 155" o:spid="_x0000_s1084" type="#_x0000_t202" style="position:absolute;left:1714500;top:294005;width:50520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Gt1qwgAA&#10;ANwAAAAPAAAAZHJzL2Rvd25yZXYueG1sRE9Ni8IwEL0L+x/CLHjTdAXF7RpFREEQFmv3sMfZZmyD&#10;zaQ2Ueu/3wiCt3m8z5ktOluLK7XeOFbwMUxAEBdOGy4V/OSbwRSED8gaa8ek4E4eFvO33gxT7W6c&#10;0fUQShFD2KeooAqhSaX0RUUW/dA1xJE7utZiiLAtpW7xFsNtLUdJMpEWDceGChtaVVScDherYPnL&#10;2dqcv//22TEzef6Z8G5yUqr/3i2/QATqwkv8dG91nD8ew+OZeIG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Ia3WrCAAAA3AAAAA8AAAAAAAAAAAAAAAAAlwIAAGRycy9kb3du&#10;cmV2LnhtbFBLBQYAAAAABAAEAPUAAACGAwAAAAA=&#10;" filled="f" stroked="f">
                  <v:textbox style="mso-next-textbox:#Text Box 156" inset="0,0,0,0">
                    <w:txbxContent/>
                  </v:textbox>
                </v:shape>
                <v:shape id="Text Box 156" o:spid="_x0000_s1085" type="#_x0000_t202" style="position:absolute;left:1714500;top:541655;width:50520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yEMdwgAA&#10;ANwAAAAPAAAAZHJzL2Rvd25yZXYueG1sRE9Na8JAEL0L/Q/LFLzppoJBU1eRolAQpDE99DjNjsli&#10;djZmtxr/vVsQvM3jfc5i1dtGXKjzxrGCt3ECgrh02nCl4LvYjmYgfEDW2DgmBTfysFq+DBaYaXfl&#10;nC6HUIkYwj5DBXUIbSalL2uy6MeuJY7c0XUWQ4RdJXWH1xhuGzlJklRaNBwbamzpo6bydPizCtY/&#10;nG/Mef/7lR9zUxTzhHfpSanha79+BxGoD0/xw/2p4/xp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IQx3CAAAA3AAAAA8AAAAAAAAAAAAAAAAAlwIAAGRycy9kb3du&#10;cmV2LnhtbFBLBQYAAAAABAAEAPUAAACGAwAAAAA=&#10;" filled="f" stroked="f">
                  <v:textbox style="mso-next-textbox:#Text Box 157" inset="0,0,0,0">
                    <w:txbxContent/>
                  </v:textbox>
                </v:shape>
                <v:shape id="Text Box 157" o:spid="_x0000_s1086" type="#_x0000_t202" style="position:absolute;left:1714500;top:789940;width:50520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OaGwwAA&#10;ANwAAAAPAAAAZHJzL2Rvd25yZXYueG1sRE9Na8JAEL0X/A/LCL3VjYVaja4ioiAUpDEePI7ZMVnM&#10;zqbZVdN/7xYK3ubxPme26GwtbtR641jBcJCAIC6cNlwqOOSbtzEIH5A11o5JwS95WMx7LzNMtbtz&#10;Rrd9KEUMYZ+igiqEJpXSFxVZ9APXEEfu7FqLIcK2lLrFewy3tXxPkpG0aDg2VNjQqqLisr9aBcsj&#10;Z2vzszt9Z+fM5Pkk4a/RRanXfrecggjUhaf4373Vcf7HJ/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9hOaGwwAAANwAAAAPAAAAAAAAAAAAAAAAAJcCAABkcnMvZG93&#10;bnJldi54bWxQSwUGAAAAAAQABAD1AAAAhwMAAAAA&#10;" filled="f" stroked="f">
                  <v:textbox style="mso-next-textbox:#Text Box 158" inset="0,0,0,0">
                    <w:txbxContent/>
                  </v:textbox>
                </v:shape>
                <v:shape id="Text Box 158" o:spid="_x0000_s1087" type="#_x0000_t202" style="position:absolute;left:1714500;top:1038225;width:50520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3L0xQAA&#10;ANwAAAAPAAAAZHJzL2Rvd25yZXYueG1sRI9Ba8JAEIXvhf6HZQRvdWNBqamrSLEgFKQxPfQ4zY7J&#10;YnY2ZldN/71zKPQ2w3vz3jfL9eBbdaU+usAGppMMFHEVrOPawFf5/vQCKiZki21gMvBLEdarx4cl&#10;5jbcuKDrIdVKQjjmaKBJqcu1jlVDHuMkdMSiHUPvMcna19r2eJNw3+rnLJtrj46locGO3hqqToeL&#10;N7D55mLrzvufz+JYuLJcZPwxPxkzHg2bV1CJhvRv/rveWcGfCa08IxPo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bcvTFAAAA3AAAAA8AAAAAAAAAAAAAAAAAlwIAAGRycy9k&#10;b3ducmV2LnhtbFBLBQYAAAAABAAEAPUAAACJAwAAAAA=&#10;" filled="f" stroked="f">
                  <v:textbox style="mso-next-textbox:#Text Box 159" inset="0,0,0,0">
                    <w:txbxContent/>
                  </v:textbox>
                </v:shape>
                <v:shape id="Text Box 159" o:spid="_x0000_s1088" type="#_x0000_t202" style="position:absolute;left:1714500;top:1285875;width:5052060;height:401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V9dvwgAA&#10;ANwAAAAPAAAAZHJzL2Rvd25yZXYueG1sRE9Ni8IwEL0v+B/CLHhb0xWUtWsUEQVBWKz14HG2Gdtg&#10;M6lN1PrvN8KCt3m8z5nOO1uLG7XeOFbwOUhAEBdOGy4VHPL1xxcIH5A11o5JwYM8zGe9tymm2t05&#10;o9s+lCKGsE9RQRVCk0rpi4os+oFriCN3cq3FEGFbSt3iPYbbWg6TZCwtGo4NFTa0rKg4769WweLI&#10;2cpcfn532SkzeT5JeDs+K9V/7xbfIAJ14SX+d290nD+awPOZeIG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NX12/CAAAA3AAAAA8AAAAAAAAAAAAAAAAAlwIAAGRycy9kb3du&#10;cmV2LnhtbFBLBQYAAAAABAAEAPUAAACGAwAAAAA=&#10;" filled="f" stroked="f">
                  <v:textbox style="mso-next-textbox:#Text Box 160" inset="0,0,0,0">
                    <w:txbxContent/>
                  </v:textbox>
                </v:shape>
                <v:shape id="Text Box 160" o:spid="_x0000_s1089" type="#_x0000_t202" style="position:absolute;left:1714500;top:1686560;width:50520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bRPxQAA&#10;ANwAAAAPAAAAZHJzL2Rvd25yZXYueG1sRI9Ba8JAEIXvhf6HZQre6sYeQpu6ikgLBUGM8eBxmh2T&#10;xexsmt1q/PfOodDbDO/Ne9/Ml6Pv1IWG6AIbmE0zUMR1sI4bA4fq8/kVVEzIFrvAZOBGEZaLx4c5&#10;FjZcuaTLPjVKQjgWaKBNqS+0jnVLHuM09MSincLgMck6NNoOeJVw3+mXLMu1R8fS0GJP65bq8/7X&#10;G1gdufxwP9vvXXkqXVW9ZbzJz8ZMnsbVO6hEY/o3/11/WcHPBV+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wBtE/FAAAA3AAAAA8AAAAAAAAAAAAAAAAAlwIAAGRycy9k&#10;b3ducmV2LnhtbFBLBQYAAAAABAAEAPUAAACJAwAAAAA=&#10;" filled="f" stroked="f">
                  <v:textbox style="mso-next-textbox:#Text Box 161" inset="0,0,0,0">
                    <w:txbxContent/>
                  </v:textbox>
                </v:shape>
                <v:shape id="Text Box 161" o:spid="_x0000_s1090" type="#_x0000_t202" style="position:absolute;left:1714500;top:1934210;width:50520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TRHUwgAA&#10;ANwAAAAPAAAAZHJzL2Rvd25yZXYueG1sRE9Ni8IwEL0v+B/CLHhbUz0Ut2sUWRQEQazdwx5nm7EN&#10;NpPaRK3/3gjC3ubxPme26G0jrtR541jBeJSAIC6dNlwp+CnWH1MQPiBrbByTgjt5WMwHbzPMtLtx&#10;TtdDqEQMYZ+hgjqENpPSlzVZ9CPXEkfu6DqLIcKukrrDWwy3jZwkSSotGo4NNbb0XVN5OlysguUv&#10;5ytz3v3t82NuiuIz4W16Umr43i+/QATqw7/45d7oOD8dw/OZeIG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NNEdTCAAAA3AAAAA8AAAAAAAAAAAAAAAAAlwIAAGRycy9kb3du&#10;cmV2LnhtbFBLBQYAAAAABAAEAPUAAACGAwAAAAA=&#10;" filled="f" stroked="f">
                  <v:textbox style="mso-next-textbox:#Text Box 162" inset="0,0,0,0">
                    <w:txbxContent/>
                  </v:textbox>
                </v:shape>
                <v:shape id="Text Box 162" o:spid="_x0000_s1091" type="#_x0000_t202" style="position:absolute;left:1714500;top:2182495;width:50520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n4+jwgAA&#10;ANwAAAAPAAAAZHJzL2Rvd25yZXYueG1sRE9Ni8IwEL0L+x/CLOxNUz0UrUYRWUFYWKzdwx7HZmyD&#10;zaTbZLX+eyMI3ubxPmex6m0jLtR541jBeJSAIC6dNlwp+Cm2wykIH5A1No5JwY08rJZvgwVm2l05&#10;p8shVCKGsM9QQR1Cm0npy5os+pFriSN3cp3FEGFXSd3hNYbbRk6SJJUWDceGGlva1FSeD/9WwfqX&#10;80/z933c56fcFMUs4a/0rNTHe7+egwjUh5f46d7pOD+dwOOZeIFc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Ofj6PCAAAA3AAAAA8AAAAAAAAAAAAAAAAAlwIAAGRycy9kb3du&#10;cmV2LnhtbFBLBQYAAAAABAAEAPUAAACGAwAAAAA=&#10;" filled="f" stroked="f">
                  <v:textbox style="mso-next-textbox:#Text Box 163" inset="0,0,0,0">
                    <w:txbxContent/>
                  </v:textbox>
                </v:shape>
                <v:shape id="Text Box 163" o:spid="_x0000_s1092" type="#_x0000_t202" style="position:absolute;left:1714500;top:2430780;width:50520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yo4wgAA&#10;ANwAAAAPAAAAZHJzL2Rvd25yZXYueG1sRE9Na8JAEL0L/Q/LFLzppgp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TKjjCAAAA3AAAAA8AAAAAAAAAAAAAAAAAlwIAAGRycy9kb3du&#10;cmV2LnhtbFBLBQYAAAAABAAEAPUAAACGAwAAAAA=&#10;" filled="f" stroked="f">
                  <v:textbox style="mso-next-textbox:#Text Box 164" inset="0,0,0,0">
                    <w:txbxContent/>
                  </v:textbox>
                </v:shape>
                <v:shape id="Text Box 164" o:spid="_x0000_s1093" type="#_x0000_t202" style="position:absolute;left:91440;top:2678430;width:6675120;height:897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rJMwgAA&#10;ANwAAAAPAAAAZHJzL2Rvd25yZXYueG1sRE9Na8JAEL0L/Q/LFLzppiJ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6skzCAAAA3AAAAA8AAAAAAAAAAAAAAAAAlwIAAGRycy9kb3du&#10;cmV2LnhtbFBLBQYAAAAABAAEAPUAAACGAwAAAAA=&#10;" filled="f" stroked="f">
                  <v:textbox style="mso-next-textbox:#Text Box 165" inset="0,0,0,0">
                    <w:txbxContent/>
                  </v:textbox>
                </v:shape>
                <v:shape id="Text Box 165" o:spid="_x0000_s1094" type="#_x0000_t202" style="position:absolute;left:91440;top:3575050;width:6675120;height:2386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hfXwgAA&#10;ANwAAAAPAAAAZHJzL2Rvd25yZXYueG1sRE9Na8JAEL0L/Q/LFLzppoJ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x2F9fCAAAA3AAAAA8AAAAAAAAAAAAAAAAAlwIAAGRycy9kb3du&#10;cmV2LnhtbFBLBQYAAAAABAAEAPUAAACGAwAAAAA=&#10;" filled="f" stroked="f">
                  <v:textbox style="mso-next-textbox:#Text Box 166" inset="0,0,0,0">
                    <w:txbxContent/>
                  </v:textbox>
                </v:shape>
                <v:shape id="Text Box 166" o:spid="_x0000_s1095" type="#_x0000_t202" style="position:absolute;left:91440;top:5960110;width:6675120;height:235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pImgwwAA&#10;ANwAAAAPAAAAZHJzL2Rvd25yZXYueG1sRE9Na8JAEL0L/odlCr3pph5CG11FioIglMZ48DjNjsli&#10;djZm1yT9991Cobd5vM9ZbUbbiJ46bxwreJknIIhLpw1XCs7FfvYKwgdkjY1jUvBNHjbr6WSFmXYD&#10;59SfQiViCPsMFdQhtJmUvqzJop+7ljhyV9dZDBF2ldQdDjHcNnKRJKm0aDg21NjSe03l7fSwCrYX&#10;znfm/vH1mV9zUxRvCR/Tm1LPT+N2CSLQGP7Ff+6DjvPTFH6fiRfI9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pImgwwAAANwAAAAPAAAAAAAAAAAAAAAAAJcCAABkcnMvZG93&#10;bnJldi54bWxQSwUGAAAAAAQABAD1AAAAhwMAAAAA&#10;" filled="f" stroked="f">
                  <v:textbox style="mso-next-textbox:#Text Box 167" inset="0,0,0,0">
                    <w:txbxContent/>
                  </v:textbox>
                </v:shape>
                <v:shape id="Text Box 167" o:spid="_x0000_s1096" type="#_x0000_t202" style="position:absolute;left:91440;top:6194425;width:6675120;height:2362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6Cw7wgAA&#10;ANwAAAAPAAAAZHJzL2Rvd25yZXYueG1sRE9Na8JAEL0X/A/LFHqrm3qINXUVEQWhUIzx4HGaHZPF&#10;7GzMrpr+e1coeJvH+5zpvLeNuFLnjWMFH8MEBHHptOFKwb5Yv3+C8AFZY+OYFPyRh/ls8DLFTLsb&#10;53TdhUrEEPYZKqhDaDMpfVmTRT90LXHkjq6zGCLsKqk7vMVw28hRkqTSouHYUGNLy5rK0+5iFSwO&#10;nK/M+ed3mx9zUxSThL/Tk1Jvr/3iC0SgPjzF/+6NjvPTMTyeiRfI2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PoLDvCAAAA3AAAAA8AAAAAAAAAAAAAAAAAlwIAAGRycy9kb3du&#10;cmV2LnhtbFBLBQYAAAAABAAEAPUAAACGAwAAAAA=&#10;" filled="f" stroked="f">
                  <v:textbox inset="0,0,0,0">
                    <w:txbxContent/>
                  </v:textbox>
                </v:shape>
                <w10:wrap type="through" anchorx="page" anchory="page"/>
              </v:group>
            </w:pict>
          </mc:Fallback>
        </mc:AlternateContent>
      </w:r>
      <w:r w:rsidR="00C52246">
        <w:rPr>
          <w:noProof/>
        </w:rPr>
        <w:drawing>
          <wp:anchor distT="0" distB="9017" distL="118745" distR="118745" simplePos="0" relativeHeight="251738137" behindDoc="0" locked="0" layoutInCell="1" allowOverlap="1" wp14:anchorId="0A24DD91" wp14:editId="0EBFE601">
            <wp:simplePos x="0" y="0"/>
            <wp:positionH relativeFrom="page">
              <wp:posOffset>457200</wp:posOffset>
            </wp:positionH>
            <wp:positionV relativeFrom="page">
              <wp:posOffset>457200</wp:posOffset>
            </wp:positionV>
            <wp:extent cx="6858000" cy="1168400"/>
            <wp:effectExtent l="0" t="0" r="0" b="0"/>
            <wp:wrapNone/>
            <wp:docPr id="78" name="Picture 39" descr="Overlay-ProductShe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Overlay-ProductSheet.png"/>
                    <pic:cNvPicPr/>
                  </pic:nvPicPr>
                  <pic:blipFill>
                    <a:blip r:embed="rId20"/>
                    <a:stretch>
                      <a:fillRect/>
                    </a:stretch>
                  </pic:blipFill>
                  <pic:spPr>
                    <a:xfrm>
                      <a:off x="0" y="0"/>
                      <a:ext cx="6858000" cy="1168400"/>
                    </a:xfrm>
                    <a:prstGeom prst="round2DiagRect">
                      <a:avLst/>
                    </a:prstGeom>
                    <a:gradFill flip="none" rotWithShape="1">
                      <a:gsLst>
                        <a:gs pos="0">
                          <a:schemeClr val="bg2"/>
                        </a:gs>
                        <a:gs pos="100000">
                          <a:schemeClr val="tx2"/>
                        </a:gs>
                      </a:gsLst>
                      <a:lin ang="5400000" scaled="0"/>
                      <a:tileRect/>
                    </a:gradFill>
                  </pic:spPr>
                </pic:pic>
              </a:graphicData>
            </a:graphic>
            <wp14:sizeRelH relativeFrom="margin">
              <wp14:pctWidth>0</wp14:pctWidth>
            </wp14:sizeRelH>
            <wp14:sizeRelV relativeFrom="margin">
              <wp14:pctHeight>0</wp14:pctHeight>
            </wp14:sizeRelV>
          </wp:anchor>
        </w:drawing>
      </w:r>
      <w:r w:rsidR="00C52246">
        <w:rPr>
          <w:noProof/>
        </w:rPr>
        <mc:AlternateContent>
          <mc:Choice Requires="wps">
            <w:drawing>
              <wp:anchor distT="0" distB="0" distL="114300" distR="114300" simplePos="0" relativeHeight="251739161" behindDoc="0" locked="0" layoutInCell="1" allowOverlap="1" wp14:anchorId="14FF355F" wp14:editId="72E769A2">
                <wp:simplePos x="0" y="0"/>
                <wp:positionH relativeFrom="page">
                  <wp:posOffset>685800</wp:posOffset>
                </wp:positionH>
                <wp:positionV relativeFrom="page">
                  <wp:posOffset>457200</wp:posOffset>
                </wp:positionV>
                <wp:extent cx="5956300" cy="1193800"/>
                <wp:effectExtent l="0" t="0" r="0" b="0"/>
                <wp:wrapThrough wrapText="bothSides">
                  <wp:wrapPolygon edited="0">
                    <wp:start x="92" y="0"/>
                    <wp:lineTo x="92" y="21140"/>
                    <wp:lineTo x="21370" y="21140"/>
                    <wp:lineTo x="21370" y="0"/>
                    <wp:lineTo x="92" y="0"/>
                  </wp:wrapPolygon>
                </wp:wrapThrough>
                <wp:docPr id="79" name="Text Box 79"/>
                <wp:cNvGraphicFramePr/>
                <a:graphic xmlns:a="http://schemas.openxmlformats.org/drawingml/2006/main">
                  <a:graphicData uri="http://schemas.microsoft.com/office/word/2010/wordprocessingShape">
                    <wps:wsp>
                      <wps:cNvSpPr txBox="1"/>
                      <wps:spPr>
                        <a:xfrm>
                          <a:off x="0" y="0"/>
                          <a:ext cx="5956300" cy="11938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56466AA" w14:textId="48AA09AD" w:rsidR="005A39AB" w:rsidRPr="00C52246" w:rsidRDefault="005A39AB">
                            <w:pPr>
                              <w:rPr>
                                <w:color w:val="FFFFFF" w:themeColor="background1"/>
                                <w:sz w:val="144"/>
                                <w:szCs w:val="144"/>
                              </w:rPr>
                            </w:pPr>
                            <w:r w:rsidRPr="00C52246">
                              <w:rPr>
                                <w:color w:val="FFFFFF" w:themeColor="background1"/>
                                <w:sz w:val="144"/>
                                <w:szCs w:val="144"/>
                              </w:rPr>
                              <w:t>The Secrets!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9" o:spid="_x0000_s1097" type="#_x0000_t202" style="position:absolute;margin-left:54pt;margin-top:36pt;width:469pt;height:94pt;z-index:251739161;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0P0dUCAAAh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l/h8&#10;ipEiEnr0yFqPrnWLQAX47IwrwO3BgKNvQQ99HvQOlKHsllsZ/lAQAjsgvT+gG6JRUE6mk7PTFEwU&#10;bFk2Pb2AA8RPnq8b6/wHpiUKQokttC+iSra3zneug0t4TelFI0RsoVAvFBCz07DIge42KSAVEINn&#10;SCr258d8cj6uzifT0Vk1yUZ5ll6Mqiodj24WVVql+WI+za9/QhaSZHmxA6YY4FmACJBYCLLquxLM&#10;f9cWSegLEmdZEumDtgRIGqGF9OGBCM2QchLa0MEdJb8XLBQi1GfGoYER9aCIo8PmwnbxCKVM+SFq&#10;9A5eHIB7y8XeP0IXIX3L5a4JcCO+rJU/XJaN0ja2+FXa9dchZd75AxhHdQfRt8s2Mjc70HGp6z2w&#10;1Opuzp2hiwaYdEucvycWBhvYB8vK38GHC70rse4ljNbafv+TPvhDY8GKUWh/id23DbEMI/FRwSRO&#10;szwPmyUeciATHOyxZXlsURs517HNCLKLYvD3YhC51fIJdloVXgUTURTeLrEfxLnv1hfsRMqqKjrB&#10;LjHE36oHQwODAsxhTh7bJ2JNP0wemPRJDyuFFK9mqvMNN5WuNl7zJg5cALpDtW8A7KHIy35nhkV3&#10;fI5ez5t99gsAAP//AwBQSwMEFAAGAAgAAAAhABf+CCDfAAAACwEAAA8AAABkcnMvZG93bnJldi54&#10;bWxMj0FPwzAMhe9I+w+RJ3FjCRXqqtJ0YhNwGgI2DhyzxmsrGqdqsrX8e7wTO9lPfnr+XrGaXCfO&#10;OITWk4b7hQKBVHnbUq3ha/9yl4EI0ZA1nSfU8IsBVuXspjC59SN94nkXa8EhFHKjoYmxz6UMVYPO&#10;hIXvkfh29IMzkeVQSzuYkcNdJxOlUulMS/yhMT1uGqx+dienAbeT279ly+f4vj6+qu/sY9zaWuvb&#10;+fT0CCLiFP/NcMFndCiZ6eBPZIPoWKuMu0QNy4TnxaAeUt4OGpJUKZBlIa87lH8AAAD//wMAUEsB&#10;Ai0AFAAGAAgAAAAhAOSZw8D7AAAA4QEAABMAAAAAAAAAAAAAAAAAAAAAAFtDb250ZW50X1R5cGVz&#10;XS54bWxQSwECLQAUAAYACAAAACEAI7Jq4dcAAACUAQAACwAAAAAAAAAAAAAAAAAsAQAAX3JlbHMv&#10;LnJlbHNQSwECLQAUAAYACAAAACEAN90P0dUCAAAhBgAADgAAAAAAAAAAAAAAAAAsAgAAZHJzL2Uy&#10;b0RvYy54bWxQSwECLQAUAAYACAAAACEAF/4IIN8AAAALAQAADwAAAAAAAAAAAAAAAAAtBQAAZHJz&#10;L2Rvd25yZXYueG1sUEsFBgAAAAAEAAQA8wAAADkGAAAAAA==&#10;" mv:complextextbox="1" filled="f" stroked="f">
                <v:textbox>
                  <w:txbxContent>
                    <w:p w14:paraId="656466AA" w14:textId="48AA09AD" w:rsidR="005A39AB" w:rsidRPr="00C52246" w:rsidRDefault="005A39AB">
                      <w:pPr>
                        <w:rPr>
                          <w:color w:val="FFFFFF" w:themeColor="background1"/>
                          <w:sz w:val="144"/>
                          <w:szCs w:val="144"/>
                        </w:rPr>
                      </w:pPr>
                      <w:r w:rsidRPr="00C52246">
                        <w:rPr>
                          <w:color w:val="FFFFFF" w:themeColor="background1"/>
                          <w:sz w:val="144"/>
                          <w:szCs w:val="144"/>
                        </w:rPr>
                        <w:t>The Secrets!</w:t>
                      </w:r>
                    </w:p>
                  </w:txbxContent>
                </v:textbox>
                <w10:wrap type="through" anchorx="page" anchory="page"/>
              </v:shape>
            </w:pict>
          </mc:Fallback>
        </mc:AlternateContent>
      </w:r>
      <w:r w:rsidR="007D7E7E">
        <w:br w:type="page"/>
      </w:r>
      <w:r w:rsidR="005A39AB">
        <w:rPr>
          <w:noProof/>
        </w:rPr>
        <w:lastRenderedPageBreak/>
        <w:drawing>
          <wp:anchor distT="0" distB="0" distL="114300" distR="114300" simplePos="0" relativeHeight="251748377" behindDoc="0" locked="0" layoutInCell="1" allowOverlap="1" wp14:anchorId="0EFA178C" wp14:editId="32CC71AD">
            <wp:simplePos x="0" y="0"/>
            <wp:positionH relativeFrom="page">
              <wp:posOffset>520700</wp:posOffset>
            </wp:positionH>
            <wp:positionV relativeFrom="page">
              <wp:posOffset>5156200</wp:posOffset>
            </wp:positionV>
            <wp:extent cx="2409825" cy="1606550"/>
            <wp:effectExtent l="0" t="0" r="3175" b="0"/>
            <wp:wrapThrough wrapText="bothSides">
              <wp:wrapPolygon edited="0">
                <wp:start x="0" y="0"/>
                <wp:lineTo x="0" y="21173"/>
                <wp:lineTo x="21401" y="21173"/>
                <wp:lineTo x="21401"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_milk.jpg"/>
                    <pic:cNvPicPr/>
                  </pic:nvPicPr>
                  <pic:blipFill>
                    <a:blip r:embed="rId22">
                      <a:extLst>
                        <a:ext uri="{28A0092B-C50C-407E-A947-70E740481C1C}">
                          <a14:useLocalDpi xmlns:a14="http://schemas.microsoft.com/office/drawing/2010/main" val="0"/>
                        </a:ext>
                      </a:extLst>
                    </a:blip>
                    <a:stretch>
                      <a:fillRect/>
                    </a:stretch>
                  </pic:blipFill>
                  <pic:spPr>
                    <a:xfrm>
                      <a:off x="0" y="0"/>
                      <a:ext cx="2409825" cy="1606550"/>
                    </a:xfrm>
                    <a:prstGeom prst="rect">
                      <a:avLst/>
                    </a:prstGeom>
                  </pic:spPr>
                </pic:pic>
              </a:graphicData>
            </a:graphic>
            <wp14:sizeRelH relativeFrom="margin">
              <wp14:pctWidth>0</wp14:pctWidth>
            </wp14:sizeRelH>
            <wp14:sizeRelV relativeFrom="margin">
              <wp14:pctHeight>0</wp14:pctHeight>
            </wp14:sizeRelV>
          </wp:anchor>
        </w:drawing>
      </w:r>
      <w:r w:rsidR="00F63D7C">
        <w:rPr>
          <w:noProof/>
        </w:rPr>
        <mc:AlternateContent>
          <mc:Choice Requires="wpg">
            <w:drawing>
              <wp:anchor distT="0" distB="0" distL="114300" distR="114300" simplePos="0" relativeHeight="251745305" behindDoc="0" locked="0" layoutInCell="1" allowOverlap="1" wp14:anchorId="41473EB4" wp14:editId="5851D6C0">
                <wp:simplePos x="0" y="0"/>
                <wp:positionH relativeFrom="page">
                  <wp:posOffset>457200</wp:posOffset>
                </wp:positionH>
                <wp:positionV relativeFrom="page">
                  <wp:posOffset>457200</wp:posOffset>
                </wp:positionV>
                <wp:extent cx="6921500" cy="9144000"/>
                <wp:effectExtent l="0" t="0" r="0" b="0"/>
                <wp:wrapThrough wrapText="bothSides">
                  <wp:wrapPolygon edited="0">
                    <wp:start x="79" y="0"/>
                    <wp:lineTo x="79" y="21540"/>
                    <wp:lineTo x="21402" y="21540"/>
                    <wp:lineTo x="21402" y="0"/>
                    <wp:lineTo x="79" y="0"/>
                  </wp:wrapPolygon>
                </wp:wrapThrough>
                <wp:docPr id="196" name="Group 196"/>
                <wp:cNvGraphicFramePr/>
                <a:graphic xmlns:a="http://schemas.openxmlformats.org/drawingml/2006/main">
                  <a:graphicData uri="http://schemas.microsoft.com/office/word/2010/wordprocessingGroup">
                    <wpg:wgp>
                      <wpg:cNvGrpSpPr/>
                      <wpg:grpSpPr>
                        <a:xfrm>
                          <a:off x="0" y="0"/>
                          <a:ext cx="6921500" cy="9144000"/>
                          <a:chOff x="0" y="0"/>
                          <a:chExt cx="6921500" cy="9144000"/>
                        </a:xfrm>
                        <a:extLst>
                          <a:ext uri="{0CCBE362-F206-4b92-989A-16890622DB6E}">
                            <ma14:wrappingTextBoxFlag xmlns:ma14="http://schemas.microsoft.com/office/mac/drawingml/2011/main" val="1"/>
                          </a:ext>
                        </a:extLst>
                      </wpg:grpSpPr>
                      <wps:wsp>
                        <wps:cNvPr id="83" name="Text Box 83"/>
                        <wps:cNvSpPr txBox="1"/>
                        <wps:spPr>
                          <a:xfrm>
                            <a:off x="0" y="0"/>
                            <a:ext cx="6921500" cy="91440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209165" y="45720"/>
                            <a:ext cx="4620895" cy="249555"/>
                          </a:xfrm>
                          <a:prstGeom prst="rect">
                            <a:avLst/>
                          </a:prstGeom>
                          <a:noFill/>
                          <a:ln>
                            <a:noFill/>
                          </a:ln>
                          <a:effectLst/>
                          <a:extLst>
                            <a:ext uri="{C572A759-6A51-4108-AA02-DFA0A04FC94B}">
                              <ma14:wrappingTextBoxFlag xmlns:ma14="http://schemas.microsoft.com/office/mac/drawingml/2011/main"/>
                            </a:ext>
                          </a:extLst>
                        </wps:spPr>
                        <wps:txbx id="13">
                          <w:txbxContent>
                            <w:p w14:paraId="055470D2" w14:textId="2FCEAC16" w:rsidR="005A39AB" w:rsidRPr="007B6AD7" w:rsidRDefault="005A39AB" w:rsidP="007755DC">
                              <w:pPr>
                                <w:rPr>
                                  <w:rFonts w:ascii="Times" w:hAnsi="Times"/>
                                  <w:b/>
                                  <w:sz w:val="32"/>
                                  <w:szCs w:val="32"/>
                                </w:rPr>
                              </w:pPr>
                              <w:r w:rsidRPr="007B6AD7">
                                <w:rPr>
                                  <w:rFonts w:ascii="Times" w:hAnsi="Times"/>
                                  <w:b/>
                                  <w:sz w:val="32"/>
                                  <w:szCs w:val="32"/>
                                </w:rPr>
                                <w:t xml:space="preserve">Breathing:  </w:t>
                              </w:r>
                              <w:proofErr w:type="gramStart"/>
                              <w:r w:rsidRPr="007B6AD7">
                                <w:rPr>
                                  <w:rFonts w:ascii="Calibri" w:hAnsi="Calibri"/>
                                  <w:sz w:val="32"/>
                                  <w:szCs w:val="32"/>
                                </w:rPr>
                                <w:t>breathe</w:t>
                              </w:r>
                              <w:proofErr w:type="gramEnd"/>
                              <w:r w:rsidRPr="007B6AD7">
                                <w:rPr>
                                  <w:rFonts w:ascii="Calibri" w:hAnsi="Calibri"/>
                                  <w:sz w:val="32"/>
                                  <w:szCs w:val="32"/>
                                </w:rPr>
                                <w:t xml:space="preserve"> good air all day long… don’t stop breathing</w:t>
                              </w:r>
                            </w:p>
                            <w:p w14:paraId="627D8B43" w14:textId="77777777" w:rsidR="005A39AB" w:rsidRDefault="005A39AB" w:rsidP="007B6AD7">
                              <w:pPr>
                                <w:rPr>
                                  <w:rFonts w:ascii="Times" w:hAnsi="Times"/>
                                  <w:b/>
                                  <w:sz w:val="32"/>
                                  <w:szCs w:val="32"/>
                                </w:rPr>
                              </w:pPr>
                            </w:p>
                            <w:p w14:paraId="1FE5927C" w14:textId="77777777" w:rsidR="005A39AB" w:rsidRDefault="005A39AB" w:rsidP="007B6AD7">
                              <w:pPr>
                                <w:rPr>
                                  <w:rFonts w:ascii="Times" w:hAnsi="Times"/>
                                  <w:b/>
                                  <w:sz w:val="32"/>
                                  <w:szCs w:val="32"/>
                                </w:rPr>
                              </w:pPr>
                            </w:p>
                            <w:p w14:paraId="45315DFD" w14:textId="77777777" w:rsidR="005A39AB" w:rsidRDefault="005A39AB" w:rsidP="007B6AD7">
                              <w:pPr>
                                <w:rPr>
                                  <w:rFonts w:ascii="Times" w:hAnsi="Times"/>
                                  <w:b/>
                                  <w:sz w:val="32"/>
                                  <w:szCs w:val="32"/>
                                </w:rPr>
                              </w:pPr>
                            </w:p>
                            <w:p w14:paraId="11EF7C91" w14:textId="77777777" w:rsidR="005A39AB" w:rsidRDefault="005A39AB" w:rsidP="007B6AD7">
                              <w:pPr>
                                <w:rPr>
                                  <w:rFonts w:ascii="Times" w:hAnsi="Times"/>
                                  <w:b/>
                                  <w:sz w:val="32"/>
                                  <w:szCs w:val="32"/>
                                </w:rPr>
                              </w:pPr>
                            </w:p>
                            <w:p w14:paraId="7DAA773D" w14:textId="77777777" w:rsidR="005A39AB" w:rsidRDefault="005A39AB" w:rsidP="007B6AD7">
                              <w:pPr>
                                <w:rPr>
                                  <w:rFonts w:ascii="Times" w:hAnsi="Times"/>
                                  <w:b/>
                                  <w:sz w:val="32"/>
                                  <w:szCs w:val="32"/>
                                </w:rPr>
                              </w:pPr>
                            </w:p>
                            <w:p w14:paraId="0FAD4F8E" w14:textId="77777777" w:rsidR="005A39AB" w:rsidRDefault="005A39AB" w:rsidP="007B6AD7">
                              <w:pPr>
                                <w:rPr>
                                  <w:rFonts w:ascii="Times" w:hAnsi="Times"/>
                                  <w:b/>
                                  <w:sz w:val="32"/>
                                  <w:szCs w:val="32"/>
                                </w:rPr>
                              </w:pPr>
                            </w:p>
                            <w:p w14:paraId="4D439D9F" w14:textId="77777777" w:rsidR="005A39AB" w:rsidRDefault="005A39AB" w:rsidP="007B6AD7">
                              <w:pPr>
                                <w:rPr>
                                  <w:rFonts w:ascii="Times" w:hAnsi="Times"/>
                                  <w:b/>
                                  <w:sz w:val="32"/>
                                  <w:szCs w:val="32"/>
                                </w:rPr>
                              </w:pPr>
                            </w:p>
                            <w:p w14:paraId="7FA0872E" w14:textId="54AC3377" w:rsidR="005A39AB" w:rsidRPr="007B6AD7" w:rsidRDefault="005A39AB" w:rsidP="007B6AD7">
                              <w:pPr>
                                <w:rPr>
                                  <w:rFonts w:ascii="Calibri" w:hAnsi="Calibri"/>
                                  <w:sz w:val="32"/>
                                  <w:szCs w:val="32"/>
                                </w:rPr>
                              </w:pPr>
                              <w:r w:rsidRPr="007B6AD7">
                                <w:rPr>
                                  <w:rFonts w:ascii="Times" w:hAnsi="Times"/>
                                  <w:b/>
                                  <w:sz w:val="32"/>
                                  <w:szCs w:val="32"/>
                                </w:rPr>
                                <w:t xml:space="preserve">Green Juice: </w:t>
                              </w:r>
                              <w:r>
                                <w:rPr>
                                  <w:rFonts w:ascii="Times" w:hAnsi="Times"/>
                                  <w:b/>
                                  <w:sz w:val="32"/>
                                  <w:szCs w:val="32"/>
                                </w:rPr>
                                <w:t xml:space="preserve"> </w:t>
                              </w:r>
                              <w:r>
                                <w:rPr>
                                  <w:rFonts w:ascii="Calibri" w:hAnsi="Calibri"/>
                                  <w:sz w:val="32"/>
                                  <w:szCs w:val="32"/>
                                </w:rPr>
                                <w:t>When you drink your vegetables your body is receiving a greater concentration of rapidly usable alkaline salts, vitamins, minerals, chlorophyll, and electrons, and can assimilate them more easily and rapidly.  I start every day with a green juice or smoothie.  For added alkalinity have two or three!</w:t>
                              </w:r>
                            </w:p>
                            <w:p w14:paraId="4C6EDD68" w14:textId="77777777" w:rsidR="005A39AB" w:rsidRPr="007B6AD7" w:rsidRDefault="005A39AB" w:rsidP="007B6AD7">
                              <w:pPr>
                                <w:pStyle w:val="ListParagraph"/>
                                <w:numPr>
                                  <w:ilvl w:val="0"/>
                                  <w:numId w:val="2"/>
                                </w:numPr>
                                <w:rPr>
                                  <w:rFonts w:ascii="Times" w:hAnsi="Times"/>
                                  <w:b/>
                                  <w:sz w:val="32"/>
                                  <w:szCs w:val="32"/>
                                </w:rPr>
                              </w:pPr>
                            </w:p>
                            <w:p w14:paraId="7841431C" w14:textId="77777777" w:rsidR="005A39AB" w:rsidRDefault="005A39AB" w:rsidP="007B6AD7">
                              <w:pPr>
                                <w:rPr>
                                  <w:rFonts w:ascii="Times" w:hAnsi="Times"/>
                                  <w:b/>
                                  <w:sz w:val="32"/>
                                  <w:szCs w:val="32"/>
                                </w:rPr>
                              </w:pPr>
                            </w:p>
                            <w:p w14:paraId="7AB875E4" w14:textId="77777777" w:rsidR="005A39AB" w:rsidRDefault="005A39AB" w:rsidP="007B6AD7">
                              <w:pPr>
                                <w:rPr>
                                  <w:rFonts w:ascii="Times" w:hAnsi="Times"/>
                                  <w:b/>
                                  <w:sz w:val="32"/>
                                  <w:szCs w:val="32"/>
                                </w:rPr>
                              </w:pPr>
                            </w:p>
                            <w:p w14:paraId="118F9B40" w14:textId="77777777" w:rsidR="005A39AB" w:rsidRDefault="005A39AB" w:rsidP="007B6AD7">
                              <w:pPr>
                                <w:rPr>
                                  <w:rFonts w:ascii="Times" w:hAnsi="Times"/>
                                  <w:b/>
                                  <w:sz w:val="32"/>
                                  <w:szCs w:val="32"/>
                                </w:rPr>
                              </w:pPr>
                            </w:p>
                            <w:p w14:paraId="5430B59F" w14:textId="2BBCB137" w:rsidR="005A39AB" w:rsidRPr="007B6AD7" w:rsidRDefault="005A39AB" w:rsidP="007B6AD7">
                              <w:pPr>
                                <w:rPr>
                                  <w:rFonts w:ascii="Calibri" w:hAnsi="Calibri"/>
                                  <w:sz w:val="32"/>
                                  <w:szCs w:val="32"/>
                                </w:rPr>
                              </w:pPr>
                              <w:r w:rsidRPr="007B6AD7">
                                <w:rPr>
                                  <w:rFonts w:ascii="Times" w:hAnsi="Times"/>
                                  <w:b/>
                                  <w:sz w:val="32"/>
                                  <w:szCs w:val="32"/>
                                </w:rPr>
                                <w:t>Avoid Dairy:</w:t>
                              </w:r>
                              <w:r>
                                <w:rPr>
                                  <w:rFonts w:ascii="Times" w:hAnsi="Times"/>
                                  <w:b/>
                                  <w:sz w:val="32"/>
                                  <w:szCs w:val="32"/>
                                </w:rPr>
                                <w:t xml:space="preserve">  </w:t>
                              </w:r>
                              <w:r>
                                <w:rPr>
                                  <w:rFonts w:ascii="Calibri" w:hAnsi="Calibri"/>
                                  <w:sz w:val="32"/>
                                  <w:szCs w:val="32"/>
                                </w:rPr>
                                <w:t xml:space="preserve">Dairy products contain acidic hormones and pesticide residues, microforms, </w:t>
                              </w:r>
                              <w:proofErr w:type="spellStart"/>
                              <w:r>
                                <w:rPr>
                                  <w:rFonts w:ascii="Calibri" w:hAnsi="Calibri"/>
                                  <w:sz w:val="32"/>
                                  <w:szCs w:val="32"/>
                                </w:rPr>
                                <w:t>mycotoxins</w:t>
                              </w:r>
                              <w:proofErr w:type="spellEnd"/>
                              <w:r>
                                <w:rPr>
                                  <w:rFonts w:ascii="Calibri" w:hAnsi="Calibri"/>
                                  <w:sz w:val="32"/>
                                  <w:szCs w:val="32"/>
                                </w:rPr>
                                <w:t>, and saturated acid fats.  Milk sugar also causes the biological transformation of healthy body cells into bacteria, yeast and mold.  Dairy is known to be the leader of all foods in forming sticky mucus.</w:t>
                              </w:r>
                            </w:p>
                            <w:p w14:paraId="6EAFB5F5" w14:textId="1837EA58" w:rsidR="005A39AB" w:rsidRPr="0076255C" w:rsidRDefault="005A39AB" w:rsidP="009C0E8B">
                              <w:pPr>
                                <w:ind w:left="720"/>
                                <w:rPr>
                                  <w: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Text Box 170"/>
                        <wps:cNvSpPr txBox="1"/>
                        <wps:spPr>
                          <a:xfrm>
                            <a:off x="2209165" y="294005"/>
                            <a:ext cx="4620895" cy="248920"/>
                          </a:xfrm>
                          <a:prstGeom prst="rect">
                            <a:avLst/>
                          </a:prstGeom>
                          <a:noFill/>
                          <a:ln>
                            <a:noFill/>
                          </a:ln>
                          <a:effectLst/>
                          <a:extLst>
                            <a:ext uri="{C572A759-6A51-4108-AA02-DFA0A04FC94B}">
                              <ma14:wrappingTextBoxFlag xmlns:ma14="http://schemas.microsoft.com/office/mac/drawingml/2011/main"/>
                            </a:ext>
                          </a:extLst>
                        </wps:spPr>
                        <wps:linkedTxbx id="13"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1" name="Text Box 171"/>
                        <wps:cNvSpPr txBox="1"/>
                        <wps:spPr>
                          <a:xfrm>
                            <a:off x="2209165" y="541655"/>
                            <a:ext cx="4620895" cy="236220"/>
                          </a:xfrm>
                          <a:prstGeom prst="rect">
                            <a:avLst/>
                          </a:prstGeom>
                          <a:noFill/>
                          <a:ln>
                            <a:noFill/>
                          </a:ln>
                          <a:effectLst/>
                          <a:extLst>
                            <a:ext uri="{C572A759-6A51-4108-AA02-DFA0A04FC94B}">
                              <ma14:wrappingTextBoxFlag xmlns:ma14="http://schemas.microsoft.com/office/mac/drawingml/2011/main"/>
                            </a:ext>
                          </a:extLst>
                        </wps:spPr>
                        <wps:linkedTxbx id="13"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 name="Text Box 172"/>
                        <wps:cNvSpPr txBox="1"/>
                        <wps:spPr>
                          <a:xfrm>
                            <a:off x="2209165" y="776605"/>
                            <a:ext cx="4620895" cy="235585"/>
                          </a:xfrm>
                          <a:prstGeom prst="rect">
                            <a:avLst/>
                          </a:prstGeom>
                          <a:noFill/>
                          <a:ln>
                            <a:noFill/>
                          </a:ln>
                          <a:effectLst/>
                          <a:extLst>
                            <a:ext uri="{C572A759-6A51-4108-AA02-DFA0A04FC94B}">
                              <ma14:wrappingTextBoxFlag xmlns:ma14="http://schemas.microsoft.com/office/mac/drawingml/2011/main"/>
                            </a:ext>
                          </a:extLst>
                        </wps:spPr>
                        <wps:linkedTxbx id="13"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3" name="Text Box 173"/>
                        <wps:cNvSpPr txBox="1"/>
                        <wps:spPr>
                          <a:xfrm>
                            <a:off x="2209165" y="1010920"/>
                            <a:ext cx="4620895" cy="236220"/>
                          </a:xfrm>
                          <a:prstGeom prst="rect">
                            <a:avLst/>
                          </a:prstGeom>
                          <a:noFill/>
                          <a:ln>
                            <a:noFill/>
                          </a:ln>
                          <a:effectLst/>
                          <a:extLst>
                            <a:ext uri="{C572A759-6A51-4108-AA02-DFA0A04FC94B}">
                              <ma14:wrappingTextBoxFlag xmlns:ma14="http://schemas.microsoft.com/office/mac/drawingml/2011/main"/>
                            </a:ext>
                          </a:extLst>
                        </wps:spPr>
                        <wps:linkedTxbx id="13"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4" name="Text Box 174"/>
                        <wps:cNvSpPr txBox="1"/>
                        <wps:spPr>
                          <a:xfrm>
                            <a:off x="2209165" y="1245870"/>
                            <a:ext cx="4620895" cy="235585"/>
                          </a:xfrm>
                          <a:prstGeom prst="rect">
                            <a:avLst/>
                          </a:prstGeom>
                          <a:noFill/>
                          <a:ln>
                            <a:noFill/>
                          </a:ln>
                          <a:effectLst/>
                          <a:extLst>
                            <a:ext uri="{C572A759-6A51-4108-AA02-DFA0A04FC94B}">
                              <ma14:wrappingTextBoxFlag xmlns:ma14="http://schemas.microsoft.com/office/mac/drawingml/2011/main"/>
                            </a:ext>
                          </a:extLst>
                        </wps:spPr>
                        <wps:linkedTxbx id="13"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5" name="Text Box 175"/>
                        <wps:cNvSpPr txBox="1"/>
                        <wps:spPr>
                          <a:xfrm>
                            <a:off x="2209165" y="1480185"/>
                            <a:ext cx="4620895" cy="236220"/>
                          </a:xfrm>
                          <a:prstGeom prst="rect">
                            <a:avLst/>
                          </a:prstGeom>
                          <a:noFill/>
                          <a:ln>
                            <a:noFill/>
                          </a:ln>
                          <a:effectLst/>
                          <a:extLst>
                            <a:ext uri="{C572A759-6A51-4108-AA02-DFA0A04FC94B}">
                              <ma14:wrappingTextBoxFlag xmlns:ma14="http://schemas.microsoft.com/office/mac/drawingml/2011/main"/>
                            </a:ext>
                          </a:extLst>
                        </wps:spPr>
                        <wps:linkedTxbx id="13"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2209165" y="1715135"/>
                            <a:ext cx="4620895" cy="235585"/>
                          </a:xfrm>
                          <a:prstGeom prst="rect">
                            <a:avLst/>
                          </a:prstGeom>
                          <a:noFill/>
                          <a:ln>
                            <a:noFill/>
                          </a:ln>
                          <a:effectLst/>
                          <a:extLst>
                            <a:ext uri="{C572A759-6A51-4108-AA02-DFA0A04FC94B}">
                              <ma14:wrappingTextBoxFlag xmlns:ma14="http://schemas.microsoft.com/office/mac/drawingml/2011/main"/>
                            </a:ext>
                          </a:extLst>
                        </wps:spPr>
                        <wps:linkedTxbx id="13"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91440" y="1949450"/>
                            <a:ext cx="6738620" cy="236220"/>
                          </a:xfrm>
                          <a:prstGeom prst="rect">
                            <a:avLst/>
                          </a:prstGeom>
                          <a:noFill/>
                          <a:ln>
                            <a:noFill/>
                          </a:ln>
                          <a:effectLst/>
                          <a:extLst>
                            <a:ext uri="{C572A759-6A51-4108-AA02-DFA0A04FC94B}">
                              <ma14:wrappingTextBoxFlag xmlns:ma14="http://schemas.microsoft.com/office/mac/drawingml/2011/main"/>
                            </a:ext>
                          </a:extLst>
                        </wps:spPr>
                        <wps:linkedTxbx id="13"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2451100" y="2184400"/>
                            <a:ext cx="4378960" cy="249555"/>
                          </a:xfrm>
                          <a:prstGeom prst="rect">
                            <a:avLst/>
                          </a:prstGeom>
                          <a:noFill/>
                          <a:ln>
                            <a:noFill/>
                          </a:ln>
                          <a:effectLst/>
                          <a:extLst>
                            <a:ext uri="{C572A759-6A51-4108-AA02-DFA0A04FC94B}">
                              <ma14:wrappingTextBoxFlag xmlns:ma14="http://schemas.microsoft.com/office/mac/drawingml/2011/main"/>
                            </a:ext>
                          </a:extLst>
                        </wps:spPr>
                        <wps:linkedTxbx id="13"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9" name="Text Box 179"/>
                        <wps:cNvSpPr txBox="1"/>
                        <wps:spPr>
                          <a:xfrm>
                            <a:off x="2451100" y="2432685"/>
                            <a:ext cx="4378960" cy="248920"/>
                          </a:xfrm>
                          <a:prstGeom prst="rect">
                            <a:avLst/>
                          </a:prstGeom>
                          <a:noFill/>
                          <a:ln>
                            <a:noFill/>
                          </a:ln>
                          <a:effectLst/>
                          <a:extLst>
                            <a:ext uri="{C572A759-6A51-4108-AA02-DFA0A04FC94B}">
                              <ma14:wrappingTextBoxFlag xmlns:ma14="http://schemas.microsoft.com/office/mac/drawingml/2011/main"/>
                            </a:ext>
                          </a:extLst>
                        </wps:spPr>
                        <wps:linkedTxbx id="13"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 name="Text Box 180"/>
                        <wps:cNvSpPr txBox="1"/>
                        <wps:spPr>
                          <a:xfrm>
                            <a:off x="2451100" y="2680335"/>
                            <a:ext cx="4378960" cy="249555"/>
                          </a:xfrm>
                          <a:prstGeom prst="rect">
                            <a:avLst/>
                          </a:prstGeom>
                          <a:noFill/>
                          <a:ln>
                            <a:noFill/>
                          </a:ln>
                          <a:effectLst/>
                          <a:extLst>
                            <a:ext uri="{C572A759-6A51-4108-AA02-DFA0A04FC94B}">
                              <ma14:wrappingTextBoxFlag xmlns:ma14="http://schemas.microsoft.com/office/mac/drawingml/2011/main"/>
                            </a:ext>
                          </a:extLst>
                        </wps:spPr>
                        <wps:linkedTxbx id="13"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 name="Text Box 181"/>
                        <wps:cNvSpPr txBox="1"/>
                        <wps:spPr>
                          <a:xfrm>
                            <a:off x="2451100" y="2928620"/>
                            <a:ext cx="4378960" cy="248920"/>
                          </a:xfrm>
                          <a:prstGeom prst="rect">
                            <a:avLst/>
                          </a:prstGeom>
                          <a:noFill/>
                          <a:ln>
                            <a:noFill/>
                          </a:ln>
                          <a:effectLst/>
                          <a:extLst>
                            <a:ext uri="{C572A759-6A51-4108-AA02-DFA0A04FC94B}">
                              <ma14:wrappingTextBoxFlag xmlns:ma14="http://schemas.microsoft.com/office/mac/drawingml/2011/main"/>
                            </a:ext>
                          </a:extLst>
                        </wps:spPr>
                        <wps:linkedTxbx id="13"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2" name="Text Box 182"/>
                        <wps:cNvSpPr txBox="1"/>
                        <wps:spPr>
                          <a:xfrm>
                            <a:off x="2451100" y="3176270"/>
                            <a:ext cx="4378960" cy="249555"/>
                          </a:xfrm>
                          <a:prstGeom prst="rect">
                            <a:avLst/>
                          </a:prstGeom>
                          <a:noFill/>
                          <a:ln>
                            <a:noFill/>
                          </a:ln>
                          <a:effectLst/>
                          <a:extLst>
                            <a:ext uri="{C572A759-6A51-4108-AA02-DFA0A04FC94B}">
                              <ma14:wrappingTextBoxFlag xmlns:ma14="http://schemas.microsoft.com/office/mac/drawingml/2011/main"/>
                            </a:ext>
                          </a:extLst>
                        </wps:spPr>
                        <wps:linkedTxbx id="13"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3" name="Text Box 183"/>
                        <wps:cNvSpPr txBox="1"/>
                        <wps:spPr>
                          <a:xfrm>
                            <a:off x="2451100" y="3424555"/>
                            <a:ext cx="4378960" cy="249555"/>
                          </a:xfrm>
                          <a:prstGeom prst="rect">
                            <a:avLst/>
                          </a:prstGeom>
                          <a:noFill/>
                          <a:ln>
                            <a:noFill/>
                          </a:ln>
                          <a:effectLst/>
                          <a:extLst>
                            <a:ext uri="{C572A759-6A51-4108-AA02-DFA0A04FC94B}">
                              <ma14:wrappingTextBoxFlag xmlns:ma14="http://schemas.microsoft.com/office/mac/drawingml/2011/main"/>
                            </a:ext>
                          </a:extLst>
                        </wps:spPr>
                        <wps:linkedTxbx id="13"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 name="Text Box 184"/>
                        <wps:cNvSpPr txBox="1"/>
                        <wps:spPr>
                          <a:xfrm>
                            <a:off x="2451100" y="3672840"/>
                            <a:ext cx="4378960" cy="235585"/>
                          </a:xfrm>
                          <a:prstGeom prst="rect">
                            <a:avLst/>
                          </a:prstGeom>
                          <a:noFill/>
                          <a:ln>
                            <a:noFill/>
                          </a:ln>
                          <a:effectLst/>
                          <a:extLst>
                            <a:ext uri="{C572A759-6A51-4108-AA02-DFA0A04FC94B}">
                              <ma14:wrappingTextBoxFlag xmlns:ma14="http://schemas.microsoft.com/office/mac/drawingml/2011/main"/>
                            </a:ext>
                          </a:extLst>
                        </wps:spPr>
                        <wps:linkedTxbx id="13" seq="1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 name="Text Box 185"/>
                        <wps:cNvSpPr txBox="1"/>
                        <wps:spPr>
                          <a:xfrm>
                            <a:off x="2451100" y="3907155"/>
                            <a:ext cx="4378960" cy="236220"/>
                          </a:xfrm>
                          <a:prstGeom prst="rect">
                            <a:avLst/>
                          </a:prstGeom>
                          <a:noFill/>
                          <a:ln>
                            <a:noFill/>
                          </a:ln>
                          <a:effectLst/>
                          <a:extLst>
                            <a:ext uri="{C572A759-6A51-4108-AA02-DFA0A04FC94B}">
                              <ma14:wrappingTextBoxFlag xmlns:ma14="http://schemas.microsoft.com/office/mac/drawingml/2011/main"/>
                            </a:ext>
                          </a:extLst>
                        </wps:spPr>
                        <wps:linkedTxbx id="13" seq="1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 name="Text Box 186"/>
                        <wps:cNvSpPr txBox="1"/>
                        <wps:spPr>
                          <a:xfrm>
                            <a:off x="2451100" y="4142105"/>
                            <a:ext cx="4378960" cy="235585"/>
                          </a:xfrm>
                          <a:prstGeom prst="rect">
                            <a:avLst/>
                          </a:prstGeom>
                          <a:noFill/>
                          <a:ln>
                            <a:noFill/>
                          </a:ln>
                          <a:effectLst/>
                          <a:extLst>
                            <a:ext uri="{C572A759-6A51-4108-AA02-DFA0A04FC94B}">
                              <ma14:wrappingTextBoxFlag xmlns:ma14="http://schemas.microsoft.com/office/mac/drawingml/2011/main"/>
                            </a:ext>
                          </a:extLst>
                        </wps:spPr>
                        <wps:linkedTxbx id="13" seq="1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7" name="Text Box 187"/>
                        <wps:cNvSpPr txBox="1"/>
                        <wps:spPr>
                          <a:xfrm>
                            <a:off x="91440" y="4376420"/>
                            <a:ext cx="6738620" cy="236220"/>
                          </a:xfrm>
                          <a:prstGeom prst="rect">
                            <a:avLst/>
                          </a:prstGeom>
                          <a:noFill/>
                          <a:ln>
                            <a:noFill/>
                          </a:ln>
                          <a:effectLst/>
                          <a:extLst>
                            <a:ext uri="{C572A759-6A51-4108-AA02-DFA0A04FC94B}">
                              <ma14:wrappingTextBoxFlag xmlns:ma14="http://schemas.microsoft.com/office/mac/drawingml/2011/main"/>
                            </a:ext>
                          </a:extLst>
                        </wps:spPr>
                        <wps:linkedTxbx id="13" seq="1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8" name="Text Box 188"/>
                        <wps:cNvSpPr txBox="1"/>
                        <wps:spPr>
                          <a:xfrm>
                            <a:off x="2565400" y="4611370"/>
                            <a:ext cx="4264660" cy="248920"/>
                          </a:xfrm>
                          <a:prstGeom prst="rect">
                            <a:avLst/>
                          </a:prstGeom>
                          <a:noFill/>
                          <a:ln>
                            <a:noFill/>
                          </a:ln>
                          <a:effectLst/>
                          <a:extLst>
                            <a:ext uri="{C572A759-6A51-4108-AA02-DFA0A04FC94B}">
                              <ma14:wrappingTextBoxFlag xmlns:ma14="http://schemas.microsoft.com/office/mac/drawingml/2011/main"/>
                            </a:ext>
                          </a:extLst>
                        </wps:spPr>
                        <wps:linkedTxbx id="13" seq="1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9" name="Text Box 189"/>
                        <wps:cNvSpPr txBox="1"/>
                        <wps:spPr>
                          <a:xfrm>
                            <a:off x="2565400" y="4859020"/>
                            <a:ext cx="4264660" cy="249555"/>
                          </a:xfrm>
                          <a:prstGeom prst="rect">
                            <a:avLst/>
                          </a:prstGeom>
                          <a:noFill/>
                          <a:ln>
                            <a:noFill/>
                          </a:ln>
                          <a:effectLst/>
                          <a:extLst>
                            <a:ext uri="{C572A759-6A51-4108-AA02-DFA0A04FC94B}">
                              <ma14:wrappingTextBoxFlag xmlns:ma14="http://schemas.microsoft.com/office/mac/drawingml/2011/main"/>
                            </a:ext>
                          </a:extLst>
                        </wps:spPr>
                        <wps:linkedTxbx id="13" seq="2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0" name="Text Box 190"/>
                        <wps:cNvSpPr txBox="1"/>
                        <wps:spPr>
                          <a:xfrm>
                            <a:off x="2565400" y="5107305"/>
                            <a:ext cx="4264660" cy="249555"/>
                          </a:xfrm>
                          <a:prstGeom prst="rect">
                            <a:avLst/>
                          </a:prstGeom>
                          <a:noFill/>
                          <a:ln>
                            <a:noFill/>
                          </a:ln>
                          <a:effectLst/>
                          <a:extLst>
                            <a:ext uri="{C572A759-6A51-4108-AA02-DFA0A04FC94B}">
                              <ma14:wrappingTextBoxFlag xmlns:ma14="http://schemas.microsoft.com/office/mac/drawingml/2011/main"/>
                            </a:ext>
                          </a:extLst>
                        </wps:spPr>
                        <wps:linkedTxbx id="13" seq="2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Text Box 191"/>
                        <wps:cNvSpPr txBox="1"/>
                        <wps:spPr>
                          <a:xfrm>
                            <a:off x="2565400" y="5355590"/>
                            <a:ext cx="4264660" cy="248920"/>
                          </a:xfrm>
                          <a:prstGeom prst="rect">
                            <a:avLst/>
                          </a:prstGeom>
                          <a:noFill/>
                          <a:ln>
                            <a:noFill/>
                          </a:ln>
                          <a:effectLst/>
                          <a:extLst>
                            <a:ext uri="{C572A759-6A51-4108-AA02-DFA0A04FC94B}">
                              <ma14:wrappingTextBoxFlag xmlns:ma14="http://schemas.microsoft.com/office/mac/drawingml/2011/main"/>
                            </a:ext>
                          </a:extLst>
                        </wps:spPr>
                        <wps:linkedTxbx id="13" seq="2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 name="Text Box 192"/>
                        <wps:cNvSpPr txBox="1"/>
                        <wps:spPr>
                          <a:xfrm>
                            <a:off x="2565400" y="5603240"/>
                            <a:ext cx="4264660" cy="249555"/>
                          </a:xfrm>
                          <a:prstGeom prst="rect">
                            <a:avLst/>
                          </a:prstGeom>
                          <a:noFill/>
                          <a:ln>
                            <a:noFill/>
                          </a:ln>
                          <a:effectLst/>
                          <a:extLst>
                            <a:ext uri="{C572A759-6A51-4108-AA02-DFA0A04FC94B}">
                              <ma14:wrappingTextBoxFlag xmlns:ma14="http://schemas.microsoft.com/office/mac/drawingml/2011/main"/>
                            </a:ext>
                          </a:extLst>
                        </wps:spPr>
                        <wps:linkedTxbx id="13" seq="2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 name="Text Box 193"/>
                        <wps:cNvSpPr txBox="1"/>
                        <wps:spPr>
                          <a:xfrm>
                            <a:off x="2565400" y="5851525"/>
                            <a:ext cx="4264660" cy="249555"/>
                          </a:xfrm>
                          <a:prstGeom prst="rect">
                            <a:avLst/>
                          </a:prstGeom>
                          <a:noFill/>
                          <a:ln>
                            <a:noFill/>
                          </a:ln>
                          <a:effectLst/>
                          <a:extLst>
                            <a:ext uri="{C572A759-6A51-4108-AA02-DFA0A04FC94B}">
                              <ma14:wrappingTextBoxFlag xmlns:ma14="http://schemas.microsoft.com/office/mac/drawingml/2011/main"/>
                            </a:ext>
                          </a:extLst>
                        </wps:spPr>
                        <wps:linkedTxbx id="13" seq="2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4" name="Text Box 194"/>
                        <wps:cNvSpPr txBox="1"/>
                        <wps:spPr>
                          <a:xfrm>
                            <a:off x="2565400" y="6099810"/>
                            <a:ext cx="4264660" cy="248920"/>
                          </a:xfrm>
                          <a:prstGeom prst="rect">
                            <a:avLst/>
                          </a:prstGeom>
                          <a:noFill/>
                          <a:ln>
                            <a:noFill/>
                          </a:ln>
                          <a:effectLst/>
                          <a:extLst>
                            <a:ext uri="{C572A759-6A51-4108-AA02-DFA0A04FC94B}">
                              <ma14:wrappingTextBoxFlag xmlns:ma14="http://schemas.microsoft.com/office/mac/drawingml/2011/main"/>
                            </a:ext>
                          </a:extLst>
                        </wps:spPr>
                        <wps:linkedTxbx id="13" seq="2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5" name="Text Box 195"/>
                        <wps:cNvSpPr txBox="1"/>
                        <wps:spPr>
                          <a:xfrm>
                            <a:off x="91440" y="6347460"/>
                            <a:ext cx="6738620" cy="178435"/>
                          </a:xfrm>
                          <a:prstGeom prst="rect">
                            <a:avLst/>
                          </a:prstGeom>
                          <a:noFill/>
                          <a:ln>
                            <a:noFill/>
                          </a:ln>
                          <a:effectLst/>
                          <a:extLst>
                            <a:ext uri="{C572A759-6A51-4108-AA02-DFA0A04FC94B}">
                              <ma14:wrappingTextBoxFlag xmlns:ma14="http://schemas.microsoft.com/office/mac/drawingml/2011/main"/>
                            </a:ext>
                          </a:extLst>
                        </wps:spPr>
                        <wps:linkedTxbx id="13" seq="26"/>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6" o:spid="_x0000_s1098" style="position:absolute;margin-left:36pt;margin-top:36pt;width:545pt;height:10in;z-index:251745305;mso-position-horizontal-relative:page;mso-position-vertical-relative:page" coordsize="6921500,914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oz2wHAABCaAAADgAAAGRycy9lMm9Eb2MueG1s7J1dc5s4FIbvd2b/A8O9YyTEl6dOx3Hqzs50&#10;2sw2O70mGGxPAVEgsbM7+9/3SICMDcnWhrRLVjcJFt/n6NGRjl7gzdtdFCoPfpptaDxV0YWmKn7s&#10;0eUmXk3VP24XI1tVstyNl25IY3+qPvqZ+vby11/ebJOJj+mahks/VeAgcTbZJlN1nefJZDzOvLUf&#10;udkFTfwYVgY0jdwcfqar8TJ1t3D0KBxjTTPHW5ouk5R6fpZB6XWxUr3kxw8C38s/BUHm50o4VeHa&#10;cv435X/v2N/x5Rt3skrdZL3xystwz7iKyN3EcFJxqGs3d5X7dNM4VLTxUprRIL/waDSmQbDxfH4P&#10;cDdIO7qb9ym9T/i9rCbbVSLMBKY9stPZh/U+PtykymYJvnNMVYndCJzEz6uwAjDPNllNYKv3afI5&#10;uUnLglXxi93xLkgj9h/uRdlxwz4Kw/q7XPGg0HQwMjSwvwfrHESIBj+46b01+Kexn7d+9y97jvcn&#10;hpN8yHJ2Cex03Oh/afP51TvdxKMF1swRuXPwyLGd2QiZtqOZGF9fme/+BstGLiKTLbg/gcpzC/tf&#10;0d0idFelqdnq77N15HoHNROhMa8TyoMLNQ+xm4VLhhNU//klj5lxhS23CTCQ7d2cfd+pGQFttefz&#10;2k18Xnsy5sDSzbZeeZndrgL3q0ARdyvfjDlZyXdQXl42u6oMCrv6uuaxJM3y9z6NFLYwVVOgFK7T&#10;nbgPYJXCUtUmrDimi00Y8uoSxgcFcMyixOeoF3tzMzdqxNyw8MwynJE5M9CIIM0ezWYaHl0vZtpM&#10;I4u5Q67+GzWiMjc3fP4Y+uyWw/h3PwBOOWGsgLeQ/jxMixrmep4f51U941uzrQIw3Ck7ltuzXQuT&#10;nrKz2IOfmca52DnaxDTlLj667OXX6pKDYnvAo3bfbPGOLh+hSqa0aLuzxFtsoNp8cLP8xk2hsYZm&#10;BQJQ/gn+BCHdTlVaLqnKmqZ/tpWz7QEuWKsqjP6pmn27d1NfVcLfYsCON1EQLfgPAjUHzpHW19zV&#10;18T30ZxyyhW4Or7Its/DajFIafQFKJ2xs8IqN/bg3FM1rxbneRGSIM55/mzGN4L4kLj5h/hz4jES&#10;mU0ZFLe7L26alOTkgPBHWoHeAKjYlu0Z09l9ToMNp2tv1dLa0Oiwdv4HtD7IdBrNDys7r/3BWHOQ&#10;aagKRJXCS7yRYO0aizrExJrtwGoWdTBxDMMo2+EqZlWtzP+yISoa2paQVG+A8t3druge4MpJPwNI&#10;gKaAUYAICwWEsCABbOk8Vq0C43of/pHF7MV7eSL+s7LuAGIHenUcsKIj1kKg7UBDWlQ7SSAMGL6L&#10;wHATf/WXtzUOlcz/VuucSR6HHBAt1MIj7xSV4J7SIa8HRINAaHyWRxgfSR5ZGqEarHXiUcbHV9FB&#10;tXALj8K3EEjP5dGyTPP5+Kgbhi17qH3xKJIaMj4OOj4281XIEr7twCOCfGvZH32qwyoDZJln7yVA&#10;kmqQIYEcNJCkJUAK33YBEhPDLoaiTwIpI2Qx8dULkLyvsU8G/tgUK6QhZEbn4qR5u6cyOpDhbGR0&#10;hG+7AElsDRU90ieBlEPIHoEs51t/zpyHBJIJDnoBUkyk11KswrddgLSQgfTnczoyQvYIpCW7rK9h&#10;0tGyWiKk8O2JQJZzwzCliBziEKMUslSTjqal2zDvWE46yhFknyNIW+L4KnAETWCjwyp8eyKOMGhE&#10;iEnL2Bw/spm0jNWSWodVt2zHrICUKoA+gRTCDZnSGXRKp0WUYwnfdgGS6NhsjCAPgZSigB47rEgo&#10;OSSRQybShnh1HCKhDALbOaqAeog0bU1vDCEPiZRCuT6JFFoOSeSgiWzR6djCt11ipIP5gPG5TquM&#10;kX0SKdQckshBE9mi1LGFbzsQqSPLxI2JSBkj2aNqTz3n1Ek6h4SeQxI5aCJbtDpnP1xWT+zoBH41&#10;xKySyJcjUgg6JJGDJrJFrGML33aJkaaFbfJsqlXKWftMtSKh6JBEDprIFrVOkSHtmNnRHQ3kAcfi&#10;gIMYKWcjeyVSSDokkYMmskWuYwvfdoiRBBGMGo98HBIp5Tp9ZnaEpkMSOWgiW/Q6tvDtiUTu9TpE&#10;t0xSPPG4lwdIvQ5/BdHL5HWEqEPyOGgeWwQ7tvDtiTxiwzSYSIe/tMNESG9kWrFJ4FHJ6rUdcu6j&#10;zwgpVB2SyEET2aLYsYVvuxBpG452HCPJIZFSH9AjkYWt5VNYQ3+xldOi2IGyMxU7tRhpIM3SG6NI&#10;SeSLzX1goeqQMXLIMdJpUexAWQ9EwswGRMkjmfkhkbLX2meMFKoOSeSgiWxR7DjCtx16rYap6bgx&#10;G3lIpOy19kmkVOy8irddOS2KHSjrIUbaBjLw8WykJPLleq1C1SFj5KBjZItixxG+7RAjTc1x7OL5&#10;oP3sx1FmR/Za+4yRUrHzOmJki2IH3ip+Xozcz0aaOrEITHPAcfY8HsxGIssmxaNa8tsJxdc0wFbt&#10;X9Gov7L8qRcmY6HpkBHyZSIk/5wJfKiGe6n8qA77Ek79N//kwP7TP5f/AAAA//8DAFBLAwQUAAYA&#10;CAAAACEAFHFnXN0AAAALAQAADwAAAGRycy9kb3ducmV2LnhtbExP20rDQBB9F/oPyxR8EbtJpa3E&#10;bEoRfRBK0eoHbLPTJJqdjdlNu/69ExDq05yZM5xLvo62FSfsfeNIQTpLQCCVzjRUKfh4f769B+GD&#10;JqNbR6jgBz2si8lVrjPjzvSGp32oBIuQz7SCOoQuk9KXNVrtZ65DYu7oeqsDr30lTa/PLG5bOU+S&#10;pbS6IXaodYePNZZf+8EqiMeN3w5PO/+5e91+x9ULNfHmTqnradw8gAgYw+UZxvgcHQrOdHADGS9a&#10;Bas5Vwl/c+TT5Xg5MFqkjGSRy/8dil8AAAD//wMAUEsBAi0AFAAGAAgAAAAhAOSZw8D7AAAA4QEA&#10;ABMAAAAAAAAAAAAAAAAAAAAAAFtDb250ZW50X1R5cGVzXS54bWxQSwECLQAUAAYACAAAACEAI7Jq&#10;4dcAAACUAQAACwAAAAAAAAAAAAAAAAAsAQAAX3JlbHMvLnJlbHNQSwECLQAUAAYACAAAACEAYvho&#10;z2wHAABCaAAADgAAAAAAAAAAAAAAAAAsAgAAZHJzL2Uyb0RvYy54bWxQSwECLQAUAAYACAAAACEA&#10;FHFnXN0AAAALAQAADwAAAAAAAAAAAAAAAADECQAAZHJzL2Rvd25yZXYueG1sUEsFBgAAAAAEAAQA&#10;8wAAAM4KAAAAAA==&#10;" mv:complextextbox="1">
                <v:shape id="Text Box 83" o:spid="_x0000_s1099" type="#_x0000_t202" style="position:absolute;width:6921500;height:914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5suPwwAA&#10;ANsAAAAPAAAAZHJzL2Rvd25yZXYueG1sRI9Bi8IwFITvwv6H8Bb2pqkKWqpRVHTZg+KuevD4aJ5t&#10;sXkpTdbWf28EweMwM98w03lrSnGj2hWWFfR7EQji1OqCMwWn46Ybg3AeWWNpmRTcycF89tGZYqJt&#10;w390O/hMBAi7BBXk3leJlC7NyaDr2Yo4eBdbG/RB1pnUNTYBbko5iKKRNFhwWMixolVO6fXwbxTQ&#10;tjXHXTxe+/3y8h2d499mqzOlvj7bxQSEp9a/w6/2j1YQD+H5JfwAO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5suPwwAAANsAAAAPAAAAAAAAAAAAAAAAAJcCAABkcnMvZG93&#10;bnJldi54bWxQSwUGAAAAAAQABAD1AAAAhwMAAAAA&#10;" mv:complextextbox="1" filled="f" stroked="f"/>
                <v:shape id="Text Box 169" o:spid="_x0000_s1100" type="#_x0000_t202" style="position:absolute;left:2209165;top:45720;width:4620895;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x3SwwAA&#10;ANwAAAAPAAAAZHJzL2Rvd25yZXYueG1sRE9Na8JAEL0X+h+WKfTWbOohaOoqUioUCmJMDz1Os2Oy&#10;mJ1Ns9sk/ntXELzN433Ocj3ZVgzUe+NYwWuSgiCunDZcK/guty9zED4ga2wdk4IzeVivHh+WmGs3&#10;ckHDIdQihrDPUUETQpdL6auGLPrEdcSRO7reYoiwr6XucYzhtpWzNM2kRcOxocGO3huqTod/q2Dz&#10;w8WH+dv97otjYcpykfJXdlLq+WnavIEINIW7+Ob+1HF+toDrM/ECubo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Ox3SwwAAANwAAAAPAAAAAAAAAAAAAAAAAJcCAABkcnMvZG93&#10;bnJldi54bWxQSwUGAAAAAAQABAD1AAAAhwMAAAAA&#10;" filled="f" stroked="f">
                  <v:textbox style="mso-next-textbox:#Text Box 170" inset="0,0,0,0">
                    <w:txbxContent>
                      <w:p w14:paraId="055470D2" w14:textId="2FCEAC16" w:rsidR="005A39AB" w:rsidRPr="007B6AD7" w:rsidRDefault="005A39AB" w:rsidP="007755DC">
                        <w:pPr>
                          <w:rPr>
                            <w:rFonts w:ascii="Times" w:hAnsi="Times"/>
                            <w:b/>
                            <w:sz w:val="32"/>
                            <w:szCs w:val="32"/>
                          </w:rPr>
                        </w:pPr>
                        <w:r w:rsidRPr="007B6AD7">
                          <w:rPr>
                            <w:rFonts w:ascii="Times" w:hAnsi="Times"/>
                            <w:b/>
                            <w:sz w:val="32"/>
                            <w:szCs w:val="32"/>
                          </w:rPr>
                          <w:t xml:space="preserve">Breathing:  </w:t>
                        </w:r>
                        <w:proofErr w:type="gramStart"/>
                        <w:r w:rsidRPr="007B6AD7">
                          <w:rPr>
                            <w:rFonts w:ascii="Calibri" w:hAnsi="Calibri"/>
                            <w:sz w:val="32"/>
                            <w:szCs w:val="32"/>
                          </w:rPr>
                          <w:t>breathe</w:t>
                        </w:r>
                        <w:proofErr w:type="gramEnd"/>
                        <w:r w:rsidRPr="007B6AD7">
                          <w:rPr>
                            <w:rFonts w:ascii="Calibri" w:hAnsi="Calibri"/>
                            <w:sz w:val="32"/>
                            <w:szCs w:val="32"/>
                          </w:rPr>
                          <w:t xml:space="preserve"> good air all day long… don’t stop breathing</w:t>
                        </w:r>
                      </w:p>
                      <w:p w14:paraId="627D8B43" w14:textId="77777777" w:rsidR="005A39AB" w:rsidRDefault="005A39AB" w:rsidP="007B6AD7">
                        <w:pPr>
                          <w:rPr>
                            <w:rFonts w:ascii="Times" w:hAnsi="Times"/>
                            <w:b/>
                            <w:sz w:val="32"/>
                            <w:szCs w:val="32"/>
                          </w:rPr>
                        </w:pPr>
                      </w:p>
                      <w:p w14:paraId="1FE5927C" w14:textId="77777777" w:rsidR="005A39AB" w:rsidRDefault="005A39AB" w:rsidP="007B6AD7">
                        <w:pPr>
                          <w:rPr>
                            <w:rFonts w:ascii="Times" w:hAnsi="Times"/>
                            <w:b/>
                            <w:sz w:val="32"/>
                            <w:szCs w:val="32"/>
                          </w:rPr>
                        </w:pPr>
                      </w:p>
                      <w:p w14:paraId="45315DFD" w14:textId="77777777" w:rsidR="005A39AB" w:rsidRDefault="005A39AB" w:rsidP="007B6AD7">
                        <w:pPr>
                          <w:rPr>
                            <w:rFonts w:ascii="Times" w:hAnsi="Times"/>
                            <w:b/>
                            <w:sz w:val="32"/>
                            <w:szCs w:val="32"/>
                          </w:rPr>
                        </w:pPr>
                      </w:p>
                      <w:p w14:paraId="11EF7C91" w14:textId="77777777" w:rsidR="005A39AB" w:rsidRDefault="005A39AB" w:rsidP="007B6AD7">
                        <w:pPr>
                          <w:rPr>
                            <w:rFonts w:ascii="Times" w:hAnsi="Times"/>
                            <w:b/>
                            <w:sz w:val="32"/>
                            <w:szCs w:val="32"/>
                          </w:rPr>
                        </w:pPr>
                      </w:p>
                      <w:p w14:paraId="7DAA773D" w14:textId="77777777" w:rsidR="005A39AB" w:rsidRDefault="005A39AB" w:rsidP="007B6AD7">
                        <w:pPr>
                          <w:rPr>
                            <w:rFonts w:ascii="Times" w:hAnsi="Times"/>
                            <w:b/>
                            <w:sz w:val="32"/>
                            <w:szCs w:val="32"/>
                          </w:rPr>
                        </w:pPr>
                      </w:p>
                      <w:p w14:paraId="0FAD4F8E" w14:textId="77777777" w:rsidR="005A39AB" w:rsidRDefault="005A39AB" w:rsidP="007B6AD7">
                        <w:pPr>
                          <w:rPr>
                            <w:rFonts w:ascii="Times" w:hAnsi="Times"/>
                            <w:b/>
                            <w:sz w:val="32"/>
                            <w:szCs w:val="32"/>
                          </w:rPr>
                        </w:pPr>
                      </w:p>
                      <w:p w14:paraId="4D439D9F" w14:textId="77777777" w:rsidR="005A39AB" w:rsidRDefault="005A39AB" w:rsidP="007B6AD7">
                        <w:pPr>
                          <w:rPr>
                            <w:rFonts w:ascii="Times" w:hAnsi="Times"/>
                            <w:b/>
                            <w:sz w:val="32"/>
                            <w:szCs w:val="32"/>
                          </w:rPr>
                        </w:pPr>
                      </w:p>
                      <w:p w14:paraId="7FA0872E" w14:textId="54AC3377" w:rsidR="005A39AB" w:rsidRPr="007B6AD7" w:rsidRDefault="005A39AB" w:rsidP="007B6AD7">
                        <w:pPr>
                          <w:rPr>
                            <w:rFonts w:ascii="Calibri" w:hAnsi="Calibri"/>
                            <w:sz w:val="32"/>
                            <w:szCs w:val="32"/>
                          </w:rPr>
                        </w:pPr>
                        <w:r w:rsidRPr="007B6AD7">
                          <w:rPr>
                            <w:rFonts w:ascii="Times" w:hAnsi="Times"/>
                            <w:b/>
                            <w:sz w:val="32"/>
                            <w:szCs w:val="32"/>
                          </w:rPr>
                          <w:t xml:space="preserve">Green Juice: </w:t>
                        </w:r>
                        <w:r>
                          <w:rPr>
                            <w:rFonts w:ascii="Times" w:hAnsi="Times"/>
                            <w:b/>
                            <w:sz w:val="32"/>
                            <w:szCs w:val="32"/>
                          </w:rPr>
                          <w:t xml:space="preserve"> </w:t>
                        </w:r>
                        <w:r>
                          <w:rPr>
                            <w:rFonts w:ascii="Calibri" w:hAnsi="Calibri"/>
                            <w:sz w:val="32"/>
                            <w:szCs w:val="32"/>
                          </w:rPr>
                          <w:t>When you drink your vegetables your body is receiving a greater concentration of rapidly usable alkaline salts, vitamins, minerals, chlorophyll, and electrons, and can assimilate them more easily and rapidly.  I start every day with a green juice or smoothie.  For added alkalinity have two or three!</w:t>
                        </w:r>
                      </w:p>
                      <w:p w14:paraId="4C6EDD68" w14:textId="77777777" w:rsidR="005A39AB" w:rsidRPr="007B6AD7" w:rsidRDefault="005A39AB" w:rsidP="007B6AD7">
                        <w:pPr>
                          <w:pStyle w:val="ListParagraph"/>
                          <w:numPr>
                            <w:ilvl w:val="0"/>
                            <w:numId w:val="2"/>
                          </w:numPr>
                          <w:rPr>
                            <w:rFonts w:ascii="Times" w:hAnsi="Times"/>
                            <w:b/>
                            <w:sz w:val="32"/>
                            <w:szCs w:val="32"/>
                          </w:rPr>
                        </w:pPr>
                      </w:p>
                      <w:p w14:paraId="7841431C" w14:textId="77777777" w:rsidR="005A39AB" w:rsidRDefault="005A39AB" w:rsidP="007B6AD7">
                        <w:pPr>
                          <w:rPr>
                            <w:rFonts w:ascii="Times" w:hAnsi="Times"/>
                            <w:b/>
                            <w:sz w:val="32"/>
                            <w:szCs w:val="32"/>
                          </w:rPr>
                        </w:pPr>
                      </w:p>
                      <w:p w14:paraId="7AB875E4" w14:textId="77777777" w:rsidR="005A39AB" w:rsidRDefault="005A39AB" w:rsidP="007B6AD7">
                        <w:pPr>
                          <w:rPr>
                            <w:rFonts w:ascii="Times" w:hAnsi="Times"/>
                            <w:b/>
                            <w:sz w:val="32"/>
                            <w:szCs w:val="32"/>
                          </w:rPr>
                        </w:pPr>
                      </w:p>
                      <w:p w14:paraId="118F9B40" w14:textId="77777777" w:rsidR="005A39AB" w:rsidRDefault="005A39AB" w:rsidP="007B6AD7">
                        <w:pPr>
                          <w:rPr>
                            <w:rFonts w:ascii="Times" w:hAnsi="Times"/>
                            <w:b/>
                            <w:sz w:val="32"/>
                            <w:szCs w:val="32"/>
                          </w:rPr>
                        </w:pPr>
                      </w:p>
                      <w:p w14:paraId="5430B59F" w14:textId="2BBCB137" w:rsidR="005A39AB" w:rsidRPr="007B6AD7" w:rsidRDefault="005A39AB" w:rsidP="007B6AD7">
                        <w:pPr>
                          <w:rPr>
                            <w:rFonts w:ascii="Calibri" w:hAnsi="Calibri"/>
                            <w:sz w:val="32"/>
                            <w:szCs w:val="32"/>
                          </w:rPr>
                        </w:pPr>
                        <w:r w:rsidRPr="007B6AD7">
                          <w:rPr>
                            <w:rFonts w:ascii="Times" w:hAnsi="Times"/>
                            <w:b/>
                            <w:sz w:val="32"/>
                            <w:szCs w:val="32"/>
                          </w:rPr>
                          <w:t>Avoid Dairy:</w:t>
                        </w:r>
                        <w:r>
                          <w:rPr>
                            <w:rFonts w:ascii="Times" w:hAnsi="Times"/>
                            <w:b/>
                            <w:sz w:val="32"/>
                            <w:szCs w:val="32"/>
                          </w:rPr>
                          <w:t xml:space="preserve">  </w:t>
                        </w:r>
                        <w:r>
                          <w:rPr>
                            <w:rFonts w:ascii="Calibri" w:hAnsi="Calibri"/>
                            <w:sz w:val="32"/>
                            <w:szCs w:val="32"/>
                          </w:rPr>
                          <w:t xml:space="preserve">Dairy products contain acidic hormones and pesticide residues, microforms, </w:t>
                        </w:r>
                        <w:proofErr w:type="spellStart"/>
                        <w:r>
                          <w:rPr>
                            <w:rFonts w:ascii="Calibri" w:hAnsi="Calibri"/>
                            <w:sz w:val="32"/>
                            <w:szCs w:val="32"/>
                          </w:rPr>
                          <w:t>mycotoxins</w:t>
                        </w:r>
                        <w:proofErr w:type="spellEnd"/>
                        <w:r>
                          <w:rPr>
                            <w:rFonts w:ascii="Calibri" w:hAnsi="Calibri"/>
                            <w:sz w:val="32"/>
                            <w:szCs w:val="32"/>
                          </w:rPr>
                          <w:t>, and saturated acid fats.  Milk sugar also causes the biological transformation of healthy body cells into bacteria, yeast and mold.  Dairy is known to be the leader of all foods in forming sticky mucus.</w:t>
                        </w:r>
                      </w:p>
                      <w:p w14:paraId="6EAFB5F5" w14:textId="1837EA58" w:rsidR="005A39AB" w:rsidRPr="0076255C" w:rsidRDefault="005A39AB" w:rsidP="009C0E8B">
                        <w:pPr>
                          <w:ind w:left="720"/>
                          <w:rPr>
                            <w:b/>
                          </w:rPr>
                        </w:pPr>
                      </w:p>
                    </w:txbxContent>
                  </v:textbox>
                </v:shape>
                <v:shape id="Text Box 170" o:spid="_x0000_s1101" type="#_x0000_t202" style="position:absolute;left:2209165;top:294005;width:4620895;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2CKSxgAA&#10;ANwAAAAPAAAAZHJzL2Rvd25yZXYueG1sRI9Ba8JAEIXvhf6HZYTe6sYetKauIsVCoSDG9NDjNDsm&#10;i9nZmN1q/PfOQehthvfmvW8Wq8G36kx9dIENTMYZKOIqWMe1ge/y4/kVVEzIFtvAZOBKEVbLx4cF&#10;5jZcuKDzPtVKQjjmaKBJqcu1jlVDHuM4dMSiHULvMcna19r2eJFw3+qXLJtqj46locGO3huqjvs/&#10;b2D9w8XGnba/u+JQuLKcZ/w1PRrzNBrWb6ASDenffL/+tII/E3x5Rib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52CKSxgAAANwAAAAPAAAAAAAAAAAAAAAAAJcCAABkcnMv&#10;ZG93bnJldi54bWxQSwUGAAAAAAQABAD1AAAAigMAAAAA&#10;" filled="f" stroked="f">
                  <v:textbox style="mso-next-textbox:#Text Box 171" inset="0,0,0,0">
                    <w:txbxContent/>
                  </v:textbox>
                </v:shape>
                <v:shape id="Text Box 171" o:spid="_x0000_s1102" type="#_x0000_t202" style="position:absolute;left:2209165;top:541655;width:4620895;height:2362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lIcJwwAA&#10;ANwAAAAPAAAAZHJzL2Rvd25yZXYueG1sRE9Na8JAEL0X+h+WEbzVjR60jW5EikJBKI3pweOYHZMl&#10;2dmY3Wr6791Cwds83ues1oNtxZV6bxwrmE4SEMSl04YrBd/F7uUVhA/IGlvHpOCXPKyz56cVptrd&#10;OKfrIVQihrBPUUEdQpdK6cuaLPqJ64gjd3a9xRBhX0nd4y2G21bOkmQuLRqODTV29F5T2Rx+rILN&#10;kfOtuXyevvJzboriLeH9vFFqPBo2SxCBhvAQ/7s/dJy/mML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lIcJwwAAANwAAAAPAAAAAAAAAAAAAAAAAJcCAABkcnMvZG93&#10;bnJldi54bWxQSwUGAAAAAAQABAD1AAAAhwMAAAAA&#10;" filled="f" stroked="f">
                  <v:textbox style="mso-next-textbox:#Text Box 172" inset="0,0,0,0">
                    <w:txbxContent/>
                  </v:textbox>
                </v:shape>
                <v:shape id="Text Box 172" o:spid="_x0000_s1103" type="#_x0000_t202" style="position:absolute;left:2209165;top:776605;width:4620895;height:235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Rhl+wwAA&#10;ANwAAAAPAAAAZHJzL2Rvd25yZXYueG1sRE9Na8JAEL0X+h+WKXhrNvWgNnUjUhQEoTSmhx6n2TFZ&#10;kp1Ns6um/94tCN7m8T5nuRptJ840eONYwUuSgiCunDZcK/gqt88LED4ga+wck4I/8rDKHx+WmGl3&#10;4YLOh1CLGMI+QwVNCH0mpa8asugT1xNH7ugGiyHCoZZ6wEsMt52cpulMWjQcGxrs6b2hqj2crIL1&#10;Nxcb8/vx81kcC1OWrynvZ61Sk6dx/QYi0Bju4pt7p+P8+RT+n4kXyPw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Rhl+wwAAANwAAAAPAAAAAAAAAAAAAAAAAJcCAABkcnMvZG93&#10;bnJldi54bWxQSwUGAAAAAAQABAD1AAAAhwMAAAAA&#10;" filled="f" stroked="f">
                  <v:textbox style="mso-next-textbox:#Text Box 173" inset="0,0,0,0">
                    <w:txbxContent/>
                  </v:textbox>
                </v:shape>
                <v:shape id="Text Box 173" o:spid="_x0000_s1104" type="#_x0000_t202" style="position:absolute;left:2209165;top:1010920;width:4620895;height:2362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CrzlwwAA&#10;ANwAAAAPAAAAZHJzL2Rvd25yZXYueG1sRE9Na8JAEL0X/A/LCL3VjS1Yja4ioiAUpDEePI7ZMVnM&#10;zqbZVdN/7xYK3ubxPme26GwtbtR641jBcJCAIC6cNlwqOOSbtzEIH5A11o5JwS95WMx7LzNMtbtz&#10;Rrd9KEUMYZ+igiqEJpXSFxVZ9APXEEfu7FqLIcK2lLrFewy3tXxPkpG0aDg2VNjQqqLisr9aBcsj&#10;Z2vzszt9Z+fM5Pkk4a/RRanXfrecggjUhaf4373Vcf7nB/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CrzlwwAAANwAAAAPAAAAAAAAAAAAAAAAAJcCAABkcnMvZG93&#10;bnJldi54bWxQSwUGAAAAAAQABAD1AAAAhwMAAAAA&#10;" filled="f" stroked="f">
                  <v:textbox style="mso-next-textbox:#Text Box 174" inset="0,0,0,0">
                    <w:txbxContent/>
                  </v:textbox>
                </v:shape>
                <v:shape id="Text Box 174" o:spid="_x0000_s1105" type="#_x0000_t202" style="position:absolute;left:2209165;top:1245870;width:4620895;height:235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4ySRwwAA&#10;ANwAAAAPAAAAZHJzL2Rvd25yZXYueG1sRE9Na8JAEL0X/A/LCL3VjaVYja4ioiAUpDEePI7ZMVnM&#10;zqbZVdN/7xYK3ubxPme26GwtbtR641jBcJCAIC6cNlwqOOSbtzEIH5A11o5JwS95WMx7LzNMtbtz&#10;Rrd9KEUMYZ+igiqEJpXSFxVZ9APXEEfu7FqLIcK2lLrFewy3tXxPkpG0aDg2VNjQqqLisr9aBcsj&#10;Z2vzszt9Z+fM5Pkk4a/RRanXfrecggjUhaf4373Vcf7nB/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4ySRwwAAANwAAAAPAAAAAAAAAAAAAAAAAJcCAABkcnMvZG93&#10;bnJldi54bWxQSwUGAAAAAAQABAD1AAAAhwMAAAAA&#10;" filled="f" stroked="f">
                  <v:textbox style="mso-next-textbox:#Text Box 175" inset="0,0,0,0">
                    <w:txbxContent/>
                  </v:textbox>
                </v:shape>
                <v:shape id="Text Box 175" o:spid="_x0000_s1106" type="#_x0000_t202" style="position:absolute;left:2209165;top:1480185;width:4620895;height:2362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r4EKwwAA&#10;ANwAAAAPAAAAZHJzL2Rvd25yZXYueG1sRE9Na8JAEL0X/A/LCL3VjYVaja4ioiAUpDEePI7ZMVnM&#10;zqbZVdN/7xYK3ubxPme26GwtbtR641jBcJCAIC6cNlwqOOSbtzEIH5A11o5JwS95WMx7LzNMtbtz&#10;Rrd9KEUMYZ+igiqEJpXSFxVZ9APXEEfu7FqLIcK2lLrFewy3tXxPkpG0aDg2VNjQqqLisr9aBcsj&#10;Z2vzszt9Z+fM5Pkk4a/RRanXfrecggjUhaf4373Vcf7nB/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r4EKwwAAANwAAAAPAAAAAAAAAAAAAAAAAJcCAABkcnMvZG93&#10;bnJldi54bWxQSwUGAAAAAAQABAD1AAAAhwMAAAAA&#10;" filled="f" stroked="f">
                  <v:textbox style="mso-next-textbox:#Text Box 176" inset="0,0,0,0">
                    <w:txbxContent/>
                  </v:textbox>
                </v:shape>
                <v:shape id="Text Box 176" o:spid="_x0000_s1107" type="#_x0000_t202" style="position:absolute;left:2209165;top:1715135;width:4620895;height:235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fR99wgAA&#10;ANwAAAAPAAAAZHJzL2Rvd25yZXYueG1sRE9Na8JAEL0X/A/LFHqrm3qINXUVEQWhUIzx4HGaHZPF&#10;7GzMrpr+e1coeJvH+5zpvLeNuFLnjWMFH8MEBHHptOFKwb5Yv3+C8AFZY+OYFPyRh/ls8DLFTLsb&#10;53TdhUrEEPYZKqhDaDMpfVmTRT90LXHkjq6zGCLsKqk7vMVw28hRkqTSouHYUGNLy5rK0+5iFSwO&#10;nK/M+ed3mx9zUxSThL/Tk1Jvr/3iC0SgPjzF/+6NjvPHKTyeiRfI2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l9H33CAAAA3AAAAA8AAAAAAAAAAAAAAAAAlwIAAGRycy9kb3du&#10;cmV2LnhtbFBLBQYAAAAABAAEAPUAAACGAwAAAAA=&#10;" filled="f" stroked="f">
                  <v:textbox style="mso-next-textbox:#Text Box 177" inset="0,0,0,0">
                    <w:txbxContent/>
                  </v:textbox>
                </v:shape>
                <v:shape id="Text Box 177" o:spid="_x0000_s1108" type="#_x0000_t202" style="position:absolute;left:91440;top:1949450;width:6738620;height:2362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MbrmwgAA&#10;ANwAAAAPAAAAZHJzL2Rvd25yZXYueG1sRE9Ni8IwEL0L+x/CLHjTdD2o2zWKiIIgLNbuYY+zzdgG&#10;m0ltotZ/vxEEb/N4nzNbdLYWV2q9cazgY5iAIC6cNlwq+Mk3gykIH5A11o5JwZ08LOZvvRmm2t04&#10;o+shlCKGsE9RQRVCk0rpi4os+qFriCN3dK3FEGFbSt3iLYbbWo6SZCwtGo4NFTa0qqg4HS5WwfKX&#10;s7U5f//ts2Nm8vwz4d34pFT/vVt+gQjUhZf46d7qOH8ygccz8QI5/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YxuubCAAAA3AAAAA8AAAAAAAAAAAAAAAAAlwIAAGRycy9kb3du&#10;cmV2LnhtbFBLBQYAAAAABAAEAPUAAACGAwAAAAA=&#10;" filled="f" stroked="f">
                  <v:textbox style="mso-next-textbox:#Text Box 178" inset="0,0,0,0">
                    <w:txbxContent/>
                  </v:textbox>
                </v:shape>
                <v:shape id="Text Box 178" o:spid="_x0000_s1109" type="#_x0000_t202" style="position:absolute;left:2451100;top:2184400;width:43789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i6UxgAA&#10;ANwAAAAPAAAAZHJzL2Rvd25yZXYueG1sRI9Ba8JAEIXvhf6HZYTe6sYetKauIsVCoSDG9NDjNDsm&#10;i9nZmN1q/PfOQehthvfmvW8Wq8G36kx9dIENTMYZKOIqWMe1ge/y4/kVVEzIFtvAZOBKEVbLx4cF&#10;5jZcuKDzPtVKQjjmaKBJqcu1jlVDHuM4dMSiHULvMcna19r2eJFw3+qXLJtqj46locGO3huqjvs/&#10;b2D9w8XGnba/u+JQuLKcZ/w1PRrzNBrWb6ASDenffL/+tII/E1p5Rib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Hri6UxgAAANwAAAAPAAAAAAAAAAAAAAAAAJcCAABkcnMv&#10;ZG93bnJldi54bWxQSwUGAAAAAAQABAD1AAAAigMAAAAA&#10;" filled="f" stroked="f">
                  <v:textbox style="mso-next-textbox:#Text Box 179" inset="0,0,0,0">
                    <w:txbxContent/>
                  </v:textbox>
                </v:shape>
                <v:shape id="Text Box 179" o:spid="_x0000_s1110" type="#_x0000_t202" style="position:absolute;left:2451100;top:2432685;width:43789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4osPwwAA&#10;ANwAAAAPAAAAZHJzL2Rvd25yZXYueG1sRE9Na8JAEL0X+h+WEbzVjR60RjciRaEglMb00OOYnSSL&#10;2dmY3Wr6791Cwds83uesN4NtxZV6bxwrmE4SEMSl04ZrBV/F/uUVhA/IGlvHpOCXPGyy56c1ptrd&#10;OKfrMdQihrBPUUETQpdK6cuGLPqJ64gjV7neYoiwr6Xu8RbDbStnSTKXFg3HhgY7emuoPB9/rILt&#10;N+c7c/k4feZVbopimfBhflZqPBq2KxCBhvAQ/7vfdZy/WML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4osPwwAAANwAAAAPAAAAAAAAAAAAAAAAAJcCAABkcnMvZG93&#10;bnJldi54bWxQSwUGAAAAAAQABAD1AAAAhwMAAAAA&#10;" filled="f" stroked="f">
                  <v:textbox style="mso-next-textbox:#Text Box 180" inset="0,0,0,0">
                    <w:txbxContent/>
                  </v:textbox>
                </v:shape>
                <v:shape id="Text Box 180" o:spid="_x0000_s1111" type="#_x0000_t202" style="position:absolute;left:2451100;top:2680335;width:43789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VK1xQAA&#10;ANwAAAAPAAAAZHJzL2Rvd25yZXYueG1sRI9Ba8JAEIXvBf/DMoK3urEHsdFVRCwUCtIYDx7H7Jgs&#10;ZmfT7FbTf985FHqb4b1575vVZvCtulMfXWADs2kGirgK1nFt4FS+PS9AxYRssQ1MBn4owmY9elph&#10;bsODC7ofU60khGOOBpqUulzrWDXkMU5DRyzaNfQek6x9rW2PDwn3rX7Jsrn26FgaGuxo11B1O357&#10;A9szF3v3dbh8FtfCleVr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NUrXFAAAA3AAAAA8AAAAAAAAAAAAAAAAAlwIAAGRycy9k&#10;b3ducmV2LnhtbFBLBQYAAAAABAAEAPUAAACJAwAAAAA=&#10;" filled="f" stroked="f">
                  <v:textbox style="mso-next-textbox:#Text Box 181" inset="0,0,0,0">
                    <w:txbxContent/>
                  </v:textbox>
                </v:shape>
                <v:shape id="Text Box 181" o:spid="_x0000_s1112" type="#_x0000_t202" style="position:absolute;left:2451100;top:2928620;width:43789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QfcuwwAA&#10;ANwAAAAPAAAAZHJzL2Rvd25yZXYueG1sRE9Na8JAEL0X+h+WKXirG3sINroGKRYEoTTGg8dpdkyW&#10;ZGdjdo3pv+8WCr3N433OOp9sJ0YavHGsYDFPQBBXThuuFZzK9+clCB+QNXaOScE3ecg3jw9rzLS7&#10;c0HjMdQihrDPUEETQp9J6auGLPq564kjd3GDxRDhUEs94D2G206+JEkqLRqODQ329NZQ1R5vVsH2&#10;zMXOXD++PotLYcryNeFD2io1e5q2KxCBpvAv/nPvdZy/XMDvM/ECuf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QfcuwwAAANwAAAAPAAAAAAAAAAAAAAAAAJcCAABkcnMvZG93&#10;bnJldi54bWxQSwUGAAAAAAQABAD1AAAAhwMAAAAA&#10;" filled="f" stroked="f">
                  <v:textbox style="mso-next-textbox:#Text Box 182" inset="0,0,0,0">
                    <w:txbxContent/>
                  </v:textbox>
                </v:shape>
                <v:shape id="Text Box 182" o:spid="_x0000_s1113" type="#_x0000_t202" style="position:absolute;left:2451100;top:3176270;width:43789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2lZwQAA&#10;ANwAAAAPAAAAZHJzL2Rvd25yZXYueG1sRE9Ni8IwEL0v+B/CCHtbUz2IVqOIKAgLsrUePI7N2Aab&#10;SW2i1n+/WVjwNo/3OfNlZ2vxoNYbxwqGgwQEceG04VLBMd9+TUD4gKyxdkwKXuRhueh9zDHV7skZ&#10;PQ6hFDGEfYoKqhCaVEpfVGTRD1xDHLmLay2GCNtS6hafMdzWcpQkY2nRcGyosKF1RcX1cLcKVifO&#10;Nua2P/9kl8zk+TTh7/FVqc9+t5qBCNSFt/jfvdNx/mQEf8/EC+Ti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5NpWcEAAADcAAAADwAAAAAAAAAAAAAAAACXAgAAZHJzL2Rvd25y&#10;ZXYueG1sUEsFBgAAAAAEAAQA9QAAAIUDAAAAAA==&#10;" filled="f" stroked="f">
                  <v:textbox style="mso-next-textbox:#Text Box 183" inset="0,0,0,0">
                    <w:txbxContent/>
                  </v:textbox>
                </v:shape>
                <v:shape id="Text Box 183" o:spid="_x0000_s1114" type="#_x0000_t202" style="position:absolute;left:2451100;top:3424555;width:43789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38zCwwAA&#10;ANwAAAAPAAAAZHJzL2Rvd25yZXYueG1sRE9Na8JAEL0X/A/LCN7qpgqiqRuRYkEQijEeepxmx2RJ&#10;djbNbjX9926h4G0e73PWm8G24kq9N44VvEwTEMSl04YrBefi/XkJwgdkja1jUvBLHjbZ6GmNqXY3&#10;zul6CpWIIexTVFCH0KVS+rImi37qOuLIXVxvMUTYV1L3eIvhtpWzJFlIi4ZjQ40dvdVUNqcfq2D7&#10;yfnOfH98HfNLbopilfBh0Sg1GQ/bVxCBhvAQ/7v3Os5fzuHvmXi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38zCwwAAANwAAAAPAAAAAAAAAAAAAAAAAJcCAABkcnMvZG93&#10;bnJldi54bWxQSwUGAAAAAAQABAD1AAAAhwMAAAAA&#10;" filled="f" stroked="f">
                  <v:textbox style="mso-next-textbox:#Text Box 184" inset="0,0,0,0">
                    <w:txbxContent/>
                  </v:textbox>
                </v:shape>
                <v:shape id="Text Box 184" o:spid="_x0000_s1115" type="#_x0000_t202" style="position:absolute;left:2451100;top:3672840;width:4378960;height:235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lS2wwAA&#10;ANwAAAAPAAAAZHJzL2Rvd25yZXYueG1sRE9Na8JAEL0X/A/LCN7qpiKiqRuRYkEQijEeepxmx2RJ&#10;djbNbjX9926h4G0e73PWm8G24kq9N44VvEwTEMSl04YrBefi/XkJwgdkja1jUvBLHjbZ6GmNqXY3&#10;zul6CpWIIexTVFCH0KVS+rImi37qOuLIXVxvMUTYV1L3eIvhtpWzJFlIi4ZjQ40dvdVUNqcfq2D7&#10;yfnOfH98HfNLbopilfBh0Sg1GQ/bVxCBhvAQ/7v3Os5fzuHvmXi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NlS2wwAAANwAAAAPAAAAAAAAAAAAAAAAAJcCAABkcnMvZG93&#10;bnJldi54bWxQSwUGAAAAAAQABAD1AAAAhwMAAAAA&#10;" filled="f" stroked="f">
                  <v:textbox style="mso-next-textbox:#Text Box 185" inset="0,0,0,0">
                    <w:txbxContent/>
                  </v:textbox>
                </v:shape>
                <v:shape id="Text Box 185" o:spid="_x0000_s1116" type="#_x0000_t202" style="position:absolute;left:2451100;top:3907155;width:4378960;height:2362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evEtwwAA&#10;ANwAAAAPAAAAZHJzL2Rvd25yZXYueG1sRE9Na8JAEL0X/A/LCN7qpoKiqRuRYkEQijEeepxmx2RJ&#10;djbNbjX9926h4G0e73PWm8G24kq9N44VvEwTEMSl04YrBefi/XkJwgdkja1jUvBLHjbZ6GmNqXY3&#10;zul6CpWIIexTVFCH0KVS+rImi37qOuLIXVxvMUTYV1L3eIvhtpWzJFlIi4ZjQ40dvdVUNqcfq2D7&#10;yfnOfH98HfNLbopilfBh0Sg1GQ/bVxCBhvAQ/7v3Os5fzuHvmXiBzO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evEtwwAAANwAAAAPAAAAAAAAAAAAAAAAAJcCAABkcnMvZG93&#10;bnJldi54bWxQSwUGAAAAAAQABAD1AAAAhwMAAAAA&#10;" filled="f" stroked="f">
                  <v:textbox style="mso-next-textbox:#Text Box 186" inset="0,0,0,0">
                    <w:txbxContent/>
                  </v:textbox>
                </v:shape>
                <v:shape id="Text Box 186" o:spid="_x0000_s1117" type="#_x0000_t202" style="position:absolute;left:2451100;top:4142105;width:4378960;height:235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qG9awgAA&#10;ANwAAAAPAAAAZHJzL2Rvd25yZXYueG1sRE9Ni8IwEL0v+B/CCN7WdD0U7RpFFgVBkK3dwx5nm7EN&#10;NpPaRK3/fiMI3ubxPme+7G0jrtR541jBxzgBQVw6bbhS8FNs3qcgfEDW2DgmBXfysFwM3uaYaXfj&#10;nK6HUIkYwj5DBXUIbSalL2uy6MeuJY7c0XUWQ4RdJXWHtxhuGzlJklRaNBwbamzpq6bydLhYBatf&#10;ztfmvP/7zo+5KYpZwrv0pNRo2K8+QQTqw0v8dG91nD9N4fFMvEA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ob1rCAAAA3AAAAA8AAAAAAAAAAAAAAAAAlwIAAGRycy9kb3du&#10;cmV2LnhtbFBLBQYAAAAABAAEAPUAAACGAwAAAAA=&#10;" filled="f" stroked="f">
                  <v:textbox style="mso-next-textbox:#Text Box 187" inset="0,0,0,0">
                    <w:txbxContent/>
                  </v:textbox>
                </v:shape>
                <v:shape id="Text Box 187" o:spid="_x0000_s1118" type="#_x0000_t202" style="position:absolute;left:91440;top:4376420;width:6738620;height:2362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5MrBwwAA&#10;ANwAAAAPAAAAZHJzL2Rvd25yZXYueG1sRE9Na8JAEL0L/Q/LFHozm3pQm7qKiEJBkMb00OM0OyaL&#10;2dmYXTX++64geJvH+5zZoreNuFDnjWMF70kKgrh02nCl4KfYDKcgfEDW2DgmBTfysJi/DGaYaXfl&#10;nC77UIkYwj5DBXUIbSalL2uy6BPXEkfu4DqLIcKukrrDawy3jRyl6VhaNBwbamxpVVN53J+tguUv&#10;52tz2v1954fcFMVHytvxUam31375CSJQH57ih/tLx/nTCdyfiRfI+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5MrBwwAAANwAAAAPAAAAAAAAAAAAAAAAAJcCAABkcnMvZG93&#10;bnJldi54bWxQSwUGAAAAAAQABAD1AAAAhwMAAAAA&#10;" filled="f" stroked="f">
                  <v:textbox style="mso-next-textbox:#Text Box 188" inset="0,0,0,0">
                    <w:txbxContent/>
                  </v:textbox>
                </v:shape>
                <v:shape id="Text Box 188" o:spid="_x0000_s1119" type="#_x0000_t202" style="position:absolute;left:2565400;top:4611370;width:42646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e16zxQAA&#10;ANwAAAAPAAAAZHJzL2Rvd25yZXYueG1sRI9Ba8JAEIXvBf/DMoK3urEHsdFVRCwUCtIYDx7H7Jgs&#10;ZmfT7FbTf985FHqb4b1575vVZvCtulMfXWADs2kGirgK1nFt4FS+PS9AxYRssQ1MBn4owmY9elph&#10;bsODC7ofU60khGOOBpqUulzrWDXkMU5DRyzaNfQek6x9rW2PDwn3rX7Jsrn26FgaGuxo11B1O357&#10;A9szF3v3dbh8FtfCleVrxh/zmzGT8bBdgko0pH/z3/W7FfyF0Mo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J7XrPFAAAA3AAAAA8AAAAAAAAAAAAAAAAAlwIAAGRycy9k&#10;b3ducmV2LnhtbFBLBQYAAAAABAAEAPUAAACJAwAAAAA=&#10;" filled="f" stroked="f">
                  <v:textbox style="mso-next-textbox:#Text Box 189" inset="0,0,0,0">
                    <w:txbxContent/>
                  </v:textbox>
                </v:shape>
                <v:shape id="Text Box 189" o:spid="_x0000_s1120" type="#_x0000_t202" style="position:absolute;left:2565400;top:4859020;width:42646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N/sowwAA&#10;ANwAAAAPAAAAZHJzL2Rvd25yZXYueG1sRE9Na8JAEL0X+h+WKfRWN/UgSeoapLQgFIoxHnqcZsdk&#10;SXY2zW41/ntXELzN433OsphsL440euNYwessAUFcO224UbCvPl9SED4ga+wdk4IzeShWjw9LzLU7&#10;cUnHXWhEDGGfo4I2hCGX0tctWfQzNxBH7uBGiyHCsZF6xFMMt72cJ8lCWjQcG1oc6L2lutv9WwXr&#10;Hy4/zN/377Y8lKaqsoS/Fp1Sz0/T+g1EoCncxTf3Rsf5aQbXZ+IFcnU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N/sowwAAANwAAAAPAAAAAAAAAAAAAAAAAJcCAABkcnMvZG93&#10;bnJldi54bWxQSwUGAAAAAAQABAD1AAAAhwMAAAAA&#10;" filled="f" stroked="f">
                  <v:textbox style="mso-next-textbox:#Text Box 190" inset="0,0,0,0">
                    <w:txbxContent/>
                  </v:textbox>
                </v:shape>
                <v:shape id="Text Box 190" o:spid="_x0000_s1121" type="#_x0000_t202" style="position:absolute;left:2565400;top:5107305;width:42646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1MRoxQAA&#10;ANwAAAAPAAAAZHJzL2Rvd25yZXYueG1sRI9Ba8JAEIXvBf/DMoK3urEHqdFVRCwUCtIYDx7H7Jgs&#10;ZmfT7FbTf985FHqb4b1575vVZvCtulMfXWADs2kGirgK1nFt4FS+Pb+CignZYhuYDPxQhM169LTC&#10;3IYHF3Q/plpJCMccDTQpdbnWsWrIY5yGjli0a+g9Jln7WtseHxLuW/2SZXPt0bE0NNjRrqHqdvz2&#10;BrZnLvbu63D5LK6FK8tFxh/zmzGT8bBdgko0pH/z3/W7FfyF4Ms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UxGjFAAAA3AAAAA8AAAAAAAAAAAAAAAAAlwIAAGRycy9k&#10;b3ducmV2LnhtbFBLBQYAAAAABAAEAPUAAACJAwAAAAA=&#10;" filled="f" stroked="f">
                  <v:textbox style="mso-next-textbox:#Text Box 191" inset="0,0,0,0">
                    <w:txbxContent/>
                  </v:textbox>
                </v:shape>
                <v:shape id="Text Box 191" o:spid="_x0000_s1122" type="#_x0000_t202" style="position:absolute;left:2565400;top:5355590;width:42646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GHzwQAA&#10;ANwAAAAPAAAAZHJzL2Rvd25yZXYueG1sRE9Ni8IwEL0L/ocwgjdN9SDaNYrICguCWOthj2MztsFm&#10;0m2yWv+9ERb2No/3Oct1Z2txp9Ybxwom4wQEceG04VLBOd+N5iB8QNZYOyYFT/KwXvV7S0y1e3BG&#10;91MoRQxhn6KCKoQmldIXFVn0Y9cQR+7qWoshwraUusVHDLe1nCbJTFo0HBsqbGhbUXE7/VoFm2/O&#10;Ps3P4XLMrpnJ80XC+9lNqeGg23yACNSFf/Gf+0vH+YsJvJ+JF8jV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5phh88EAAADcAAAADwAAAAAAAAAAAAAAAACXAgAAZHJzL2Rvd25y&#10;ZXYueG1sUEsFBgAAAAAEAAQA9QAAAIUDAAAAAA==&#10;" filled="f" stroked="f">
                  <v:textbox style="mso-next-textbox:#Text Box 192" inset="0,0,0,0">
                    <w:txbxContent/>
                  </v:textbox>
                </v:shape>
                <v:shape id="Text Box 192" o:spid="_x0000_s1123" type="#_x0000_t202" style="position:absolute;left:2565400;top:5603240;width:42646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v+EwwAA&#10;ANwAAAAPAAAAZHJzL2Rvd25yZXYueG1sRE9Na8JAEL0X/A/LFHqrm3qQJroGKRaEgjTGg8dpdkyW&#10;ZGfT7Griv+8WCr3N433OOp9sJ240eONYwcs8AUFcOW24VnAq359fQfiArLFzTAru5CHfzB7WmGk3&#10;ckG3Y6hFDGGfoYImhD6T0lcNWfRz1xNH7uIGiyHCoZZ6wDGG204ukmQpLRqODQ329NZQ1R6vVsH2&#10;zMXOfB++PotLYcoyTfhj2Sr19DhtVyACTeFf/Ofe6zg/XcDvM/ECuf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Sv+EwwAAANwAAAAPAAAAAAAAAAAAAAAAAJcCAABkcnMvZG93&#10;bnJldi54bWxQSwUGAAAAAAQABAD1AAAAhwMAAAAA&#10;" filled="f" stroked="f">
                  <v:textbox style="mso-next-textbox:#Text Box 193" inset="0,0,0,0">
                    <w:txbxContent/>
                  </v:textbox>
                </v:shape>
                <v:shape id="Text Box 193" o:spid="_x0000_s1124" type="#_x0000_t202" style="position:absolute;left:2565400;top:5851525;width:42646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BlofwgAA&#10;ANwAAAAPAAAAZHJzL2Rvd25yZXYueG1sRE9Ni8IwEL0v+B/CLHhb01WQtWsUEQVBWKz14HG2Gdtg&#10;M6lN1PrvN8KCt3m8z5nOO1uLG7XeOFbwOUhAEBdOGy4VHPL1xxcIH5A11o5JwYM8zGe9tymm2t05&#10;o9s+lCKGsE9RQRVCk0rpi4os+oFriCN3cq3FEGFbSt3iPYbbWg6TZCwtGo4NFTa0rKg4769WweLI&#10;2cpcfn532SkzeT5JeDs+K9V/7xbfIAJ14SX+d290nD8ZwfOZeIG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kGWh/CAAAA3AAAAA8AAAAAAAAAAAAAAAAAlwIAAGRycy9kb3du&#10;cmV2LnhtbFBLBQYAAAAABAAEAPUAAACGAwAAAAA=&#10;" filled="f" stroked="f">
                  <v:textbox style="mso-next-textbox:#Text Box 194" inset="0,0,0,0">
                    <w:txbxContent/>
                  </v:textbox>
                </v:shape>
                <v:shape id="Text Box 194" o:spid="_x0000_s1125" type="#_x0000_t202" style="position:absolute;left:2565400;top:6099810;width:42646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78JrwgAA&#10;ANwAAAAPAAAAZHJzL2Rvd25yZXYueG1sRE9Ni8IwEL0v+B/CLHhb0xWRtWsUEQVBWKz14HG2Gdtg&#10;M6lN1PrvN8KCt3m8z5nOO1uLG7XeOFbwOUhAEBdOGy4VHPL1xxcIH5A11o5JwYM8zGe9tymm2t05&#10;o9s+lCKGsE9RQRVCk0rpi4os+oFriCN3cq3FEGFbSt3iPYbbWg6TZCwtGo4NFTa0rKg4769WweLI&#10;2cpcfn532SkzeT5JeDs+K9V/7xbfIAJ14SX+d290nD8ZwfOZeIG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bvwmvCAAAA3AAAAA8AAAAAAAAAAAAAAAAAlwIAAGRycy9kb3du&#10;cmV2LnhtbFBLBQYAAAAABAAEAPUAAACGAwAAAAA=&#10;" filled="f" stroked="f">
                  <v:textbox style="mso-next-textbox:#Text Box 195" inset="0,0,0,0">
                    <w:txbxContent/>
                  </v:textbox>
                </v:shape>
                <v:shape id="Text Box 195" o:spid="_x0000_s1126" type="#_x0000_t202" style="position:absolute;left:91440;top:6347460;width:673862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2fwwgAA&#10;ANwAAAAPAAAAZHJzL2Rvd25yZXYueG1sRE9Ni8IwEL0v+B/CLHhb0xWUtWsUEQVBWKz14HG2Gdtg&#10;M6lN1PrvN8KCt3m8z5nOO1uLG7XeOFbwOUhAEBdOGy4VHPL1xxcIH5A11o5JwYM8zGe9tymm2t05&#10;o9s+lCKGsE9RQRVCk0rpi4os+oFriCN3cq3FEGFbSt3iPYbbWg6TZCwtGo4NFTa0rKg4769WweLI&#10;2cpcfn532SkzeT5JeDs+K9V/7xbfIAJ14SX+d290nD8ZwfOZeIG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jZ/DCAAAA3AAAAA8AAAAAAAAAAAAAAAAAlwIAAGRycy9kb3du&#10;cmV2LnhtbFBLBQYAAAAABAAEAPUAAACGAwAAAAA=&#10;" filled="f" stroked="f">
                  <v:textbox inset="0,0,0,0">
                    <w:txbxContent/>
                  </v:textbox>
                </v:shape>
                <w10:wrap type="through" anchorx="page" anchory="page"/>
              </v:group>
            </w:pict>
          </mc:Fallback>
        </mc:AlternateContent>
      </w:r>
      <w:r w:rsidR="007755DC">
        <w:rPr>
          <w:noProof/>
        </w:rPr>
        <w:drawing>
          <wp:anchor distT="0" distB="0" distL="114300" distR="114300" simplePos="0" relativeHeight="251747353" behindDoc="0" locked="0" layoutInCell="1" allowOverlap="1" wp14:anchorId="54D1A5A2" wp14:editId="57347F68">
            <wp:simplePos x="0" y="0"/>
            <wp:positionH relativeFrom="page">
              <wp:posOffset>457200</wp:posOffset>
            </wp:positionH>
            <wp:positionV relativeFrom="page">
              <wp:posOffset>2692400</wp:posOffset>
            </wp:positionV>
            <wp:extent cx="2362200" cy="2002790"/>
            <wp:effectExtent l="0" t="0" r="0" b="3810"/>
            <wp:wrapThrough wrapText="bothSides">
              <wp:wrapPolygon edited="0">
                <wp:start x="0" y="0"/>
                <wp:lineTo x="0" y="21367"/>
                <wp:lineTo x="21368" y="21367"/>
                <wp:lineTo x="21368"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drink2.jpg"/>
                    <pic:cNvPicPr/>
                  </pic:nvPicPr>
                  <pic:blipFill>
                    <a:blip r:embed="rId23">
                      <a:extLst>
                        <a:ext uri="{28A0092B-C50C-407E-A947-70E740481C1C}">
                          <a14:useLocalDpi xmlns:a14="http://schemas.microsoft.com/office/drawing/2010/main" val="0"/>
                        </a:ext>
                      </a:extLst>
                    </a:blip>
                    <a:stretch>
                      <a:fillRect/>
                    </a:stretch>
                  </pic:blipFill>
                  <pic:spPr>
                    <a:xfrm>
                      <a:off x="0" y="0"/>
                      <a:ext cx="2362200" cy="2002790"/>
                    </a:xfrm>
                    <a:prstGeom prst="rect">
                      <a:avLst/>
                    </a:prstGeom>
                  </pic:spPr>
                </pic:pic>
              </a:graphicData>
            </a:graphic>
            <wp14:sizeRelH relativeFrom="margin">
              <wp14:pctWidth>0</wp14:pctWidth>
            </wp14:sizeRelH>
            <wp14:sizeRelV relativeFrom="margin">
              <wp14:pctHeight>0</wp14:pctHeight>
            </wp14:sizeRelV>
          </wp:anchor>
        </w:drawing>
      </w:r>
      <w:r w:rsidR="007755DC">
        <w:rPr>
          <w:noProof/>
        </w:rPr>
        <w:drawing>
          <wp:anchor distT="0" distB="0" distL="114300" distR="114300" simplePos="0" relativeHeight="251746329" behindDoc="0" locked="0" layoutInCell="1" allowOverlap="1" wp14:anchorId="272A9186" wp14:editId="14089ADE">
            <wp:simplePos x="0" y="0"/>
            <wp:positionH relativeFrom="page">
              <wp:posOffset>520700</wp:posOffset>
            </wp:positionH>
            <wp:positionV relativeFrom="page">
              <wp:posOffset>457200</wp:posOffset>
            </wp:positionV>
            <wp:extent cx="2060596" cy="1778000"/>
            <wp:effectExtent l="0" t="0" r="0" b="0"/>
            <wp:wrapThrough wrapText="bothSides">
              <wp:wrapPolygon edited="0">
                <wp:start x="0" y="0"/>
                <wp:lineTo x="0" y="21291"/>
                <wp:lineTo x="21300" y="21291"/>
                <wp:lineTo x="21300"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tation.jpg"/>
                    <pic:cNvPicPr/>
                  </pic:nvPicPr>
                  <pic:blipFill>
                    <a:blip r:embed="rId24">
                      <a:extLst>
                        <a:ext uri="{28A0092B-C50C-407E-A947-70E740481C1C}">
                          <a14:useLocalDpi xmlns:a14="http://schemas.microsoft.com/office/drawing/2010/main" val="0"/>
                        </a:ext>
                      </a:extLst>
                    </a:blip>
                    <a:stretch>
                      <a:fillRect/>
                    </a:stretch>
                  </pic:blipFill>
                  <pic:spPr>
                    <a:xfrm>
                      <a:off x="0" y="0"/>
                      <a:ext cx="2060596" cy="1778000"/>
                    </a:xfrm>
                    <a:prstGeom prst="rect">
                      <a:avLst/>
                    </a:prstGeom>
                  </pic:spPr>
                </pic:pic>
              </a:graphicData>
            </a:graphic>
            <wp14:sizeRelH relativeFrom="margin">
              <wp14:pctWidth>0</wp14:pctWidth>
            </wp14:sizeRelH>
            <wp14:sizeRelV relativeFrom="margin">
              <wp14:pctHeight>0</wp14:pctHeight>
            </wp14:sizeRelV>
          </wp:anchor>
        </w:drawing>
      </w:r>
      <w:r w:rsidR="007D7E7E">
        <w:br w:type="page"/>
      </w:r>
      <w:r w:rsidR="00E70C53">
        <w:rPr>
          <w:noProof/>
        </w:rPr>
        <w:lastRenderedPageBreak/>
        <w:drawing>
          <wp:anchor distT="0" distB="0" distL="114300" distR="114300" simplePos="0" relativeHeight="251756569" behindDoc="0" locked="0" layoutInCell="1" allowOverlap="1" wp14:anchorId="6BE82D20" wp14:editId="2929E136">
            <wp:simplePos x="0" y="0"/>
            <wp:positionH relativeFrom="page">
              <wp:posOffset>643890</wp:posOffset>
            </wp:positionH>
            <wp:positionV relativeFrom="page">
              <wp:posOffset>5473700</wp:posOffset>
            </wp:positionV>
            <wp:extent cx="1269365" cy="1117600"/>
            <wp:effectExtent l="0" t="0" r="635" b="0"/>
            <wp:wrapThrough wrapText="bothSides">
              <wp:wrapPolygon edited="0">
                <wp:start x="0" y="0"/>
                <wp:lineTo x="0" y="21109"/>
                <wp:lineTo x="21179" y="21109"/>
                <wp:lineTo x="21179"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jpg"/>
                    <pic:cNvPicPr/>
                  </pic:nvPicPr>
                  <pic:blipFill>
                    <a:blip r:embed="rId25">
                      <a:extLst>
                        <a:ext uri="{28A0092B-C50C-407E-A947-70E740481C1C}">
                          <a14:useLocalDpi xmlns:a14="http://schemas.microsoft.com/office/drawing/2010/main" val="0"/>
                        </a:ext>
                      </a:extLst>
                    </a:blip>
                    <a:stretch>
                      <a:fillRect/>
                    </a:stretch>
                  </pic:blipFill>
                  <pic:spPr>
                    <a:xfrm>
                      <a:off x="0" y="0"/>
                      <a:ext cx="1269365" cy="1117600"/>
                    </a:xfrm>
                    <a:prstGeom prst="rect">
                      <a:avLst/>
                    </a:prstGeom>
                  </pic:spPr>
                </pic:pic>
              </a:graphicData>
            </a:graphic>
            <wp14:sizeRelH relativeFrom="margin">
              <wp14:pctWidth>0</wp14:pctWidth>
            </wp14:sizeRelH>
            <wp14:sizeRelV relativeFrom="margin">
              <wp14:pctHeight>0</wp14:pctHeight>
            </wp14:sizeRelV>
          </wp:anchor>
        </w:drawing>
      </w:r>
      <w:r w:rsidR="00913D73">
        <w:rPr>
          <w:noProof/>
        </w:rPr>
        <w:drawing>
          <wp:anchor distT="0" distB="0" distL="114300" distR="114300" simplePos="0" relativeHeight="251757593" behindDoc="0" locked="0" layoutInCell="1" allowOverlap="1" wp14:anchorId="0CB88CC4" wp14:editId="46B18EB0">
            <wp:simplePos x="0" y="0"/>
            <wp:positionH relativeFrom="page">
              <wp:posOffset>529589</wp:posOffset>
            </wp:positionH>
            <wp:positionV relativeFrom="page">
              <wp:posOffset>7111999</wp:posOffset>
            </wp:positionV>
            <wp:extent cx="1571625" cy="1571625"/>
            <wp:effectExtent l="0" t="0" r="3175" b="3175"/>
            <wp:wrapThrough wrapText="bothSides">
              <wp:wrapPolygon edited="0">
                <wp:start x="0" y="0"/>
                <wp:lineTo x="0" y="21295"/>
                <wp:lineTo x="21295" y="21295"/>
                <wp:lineTo x="21295"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ch.jpg"/>
                    <pic:cNvPicPr/>
                  </pic:nvPicPr>
                  <pic:blipFill>
                    <a:blip r:embed="rId26">
                      <a:extLst>
                        <a:ext uri="{28A0092B-C50C-407E-A947-70E740481C1C}">
                          <a14:useLocalDpi xmlns:a14="http://schemas.microsoft.com/office/drawing/2010/main" val="0"/>
                        </a:ext>
                      </a:extLst>
                    </a:blip>
                    <a:stretch>
                      <a:fillRect/>
                    </a:stretch>
                  </pic:blipFill>
                  <pic:spPr>
                    <a:xfrm>
                      <a:off x="0" y="0"/>
                      <a:ext cx="1571625" cy="1571625"/>
                    </a:xfrm>
                    <a:prstGeom prst="rect">
                      <a:avLst/>
                    </a:prstGeom>
                  </pic:spPr>
                </pic:pic>
              </a:graphicData>
            </a:graphic>
            <wp14:sizeRelH relativeFrom="margin">
              <wp14:pctWidth>0</wp14:pctWidth>
            </wp14:sizeRelH>
            <wp14:sizeRelV relativeFrom="margin">
              <wp14:pctHeight>0</wp14:pctHeight>
            </wp14:sizeRelV>
          </wp:anchor>
        </w:drawing>
      </w:r>
      <w:r w:rsidR="00F63D7C">
        <w:rPr>
          <w:noProof/>
        </w:rPr>
        <mc:AlternateContent>
          <mc:Choice Requires="wpg">
            <w:drawing>
              <wp:anchor distT="0" distB="0" distL="114300" distR="114300" simplePos="0" relativeHeight="251752473" behindDoc="0" locked="0" layoutInCell="1" allowOverlap="1" wp14:anchorId="30684A7A" wp14:editId="7755482D">
                <wp:simplePos x="0" y="0"/>
                <wp:positionH relativeFrom="page">
                  <wp:posOffset>456565</wp:posOffset>
                </wp:positionH>
                <wp:positionV relativeFrom="page">
                  <wp:posOffset>457200</wp:posOffset>
                </wp:positionV>
                <wp:extent cx="6858000" cy="9144000"/>
                <wp:effectExtent l="0" t="0" r="0" b="0"/>
                <wp:wrapThrough wrapText="bothSides">
                  <wp:wrapPolygon edited="0">
                    <wp:start x="80" y="0"/>
                    <wp:lineTo x="80" y="21540"/>
                    <wp:lineTo x="21440" y="21540"/>
                    <wp:lineTo x="21440" y="0"/>
                    <wp:lineTo x="80" y="0"/>
                  </wp:wrapPolygon>
                </wp:wrapThrough>
                <wp:docPr id="227" name="Group 227"/>
                <wp:cNvGraphicFramePr/>
                <a:graphic xmlns:a="http://schemas.openxmlformats.org/drawingml/2006/main">
                  <a:graphicData uri="http://schemas.microsoft.com/office/word/2010/wordprocessingGroup">
                    <wpg:wgp>
                      <wpg:cNvGrpSpPr/>
                      <wpg:grpSpPr>
                        <a:xfrm>
                          <a:off x="0" y="0"/>
                          <a:ext cx="6858000" cy="9144000"/>
                          <a:chOff x="0" y="0"/>
                          <a:chExt cx="6858000" cy="9144000"/>
                        </a:xfrm>
                        <a:extLst>
                          <a:ext uri="{0CCBE362-F206-4b92-989A-16890622DB6E}">
                            <ma14:wrappingTextBoxFlag xmlns:ma14="http://schemas.microsoft.com/office/mac/drawingml/2011/main" val="1"/>
                          </a:ext>
                        </a:extLst>
                      </wpg:grpSpPr>
                      <wps:wsp>
                        <wps:cNvPr id="139" name="Text Box 139"/>
                        <wps:cNvSpPr txBox="1"/>
                        <wps:spPr>
                          <a:xfrm>
                            <a:off x="0" y="0"/>
                            <a:ext cx="6858000" cy="91440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91440" y="45720"/>
                            <a:ext cx="6675120" cy="236220"/>
                          </a:xfrm>
                          <a:prstGeom prst="rect">
                            <a:avLst/>
                          </a:prstGeom>
                          <a:noFill/>
                          <a:ln>
                            <a:noFill/>
                          </a:ln>
                          <a:effectLst/>
                          <a:extLst>
                            <a:ext uri="{C572A759-6A51-4108-AA02-DFA0A04FC94B}">
                              <ma14:wrappingTextBoxFlag xmlns:ma14="http://schemas.microsoft.com/office/mac/drawingml/2011/main"/>
                            </a:ext>
                          </a:extLst>
                        </wps:spPr>
                        <wps:txbx id="14">
                          <w:txbxContent>
                            <w:p w14:paraId="75419BE6" w14:textId="77777777" w:rsidR="005A39AB" w:rsidRPr="007B6AD7" w:rsidRDefault="005A39AB" w:rsidP="005B41D3">
                              <w:pPr>
                                <w:rPr>
                                  <w:rFonts w:ascii="Times" w:hAnsi="Times"/>
                                  <w:b/>
                                  <w:sz w:val="32"/>
                                  <w:szCs w:val="32"/>
                                </w:rPr>
                              </w:pPr>
                            </w:p>
                            <w:p w14:paraId="7106B3DF" w14:textId="77777777" w:rsidR="005A39AB" w:rsidRPr="007B6AD7" w:rsidRDefault="005A39AB" w:rsidP="005B41D3">
                              <w:pPr>
                                <w:pStyle w:val="ListParagraph"/>
                                <w:numPr>
                                  <w:ilvl w:val="0"/>
                                  <w:numId w:val="2"/>
                                </w:numPr>
                                <w:rPr>
                                  <w:rFonts w:ascii="Times" w:hAnsi="Times"/>
                                  <w:b/>
                                  <w:sz w:val="32"/>
                                  <w:szCs w:val="32"/>
                                </w:rPr>
                              </w:pPr>
                            </w:p>
                            <w:p w14:paraId="292F72D1" w14:textId="77777777" w:rsidR="005A39AB" w:rsidRDefault="005A39AB" w:rsidP="005B41D3">
                              <w:pPr>
                                <w:rPr>
                                  <w:rFonts w:ascii="Calibri" w:hAnsi="Calibri"/>
                                  <w:sz w:val="32"/>
                                  <w:szCs w:val="32"/>
                                </w:rPr>
                              </w:pPr>
                              <w:r w:rsidRPr="007B6AD7">
                                <w:rPr>
                                  <w:rFonts w:ascii="Times" w:hAnsi="Times"/>
                                  <w:b/>
                                  <w:sz w:val="32"/>
                                  <w:szCs w:val="32"/>
                                </w:rPr>
                                <w:t>Food Combine:</w:t>
                              </w:r>
                              <w:r>
                                <w:rPr>
                                  <w:rFonts w:ascii="Times" w:hAnsi="Times"/>
                                  <w:b/>
                                  <w:sz w:val="32"/>
                                  <w:szCs w:val="32"/>
                                </w:rPr>
                                <w:t xml:space="preserve">  </w:t>
                              </w:r>
                              <w:r>
                                <w:rPr>
                                  <w:rFonts w:ascii="Calibri" w:hAnsi="Calibri"/>
                                  <w:sz w:val="32"/>
                                  <w:szCs w:val="32"/>
                                </w:rPr>
                                <w:t>To ensure proper alkalization of food in your elementary canal, food combining is an important consideration.  Here are the basics:</w:t>
                              </w:r>
                            </w:p>
                            <w:p w14:paraId="1C5478B2" w14:textId="77777777" w:rsidR="005A39AB" w:rsidRPr="007B6AD7" w:rsidRDefault="005A39AB" w:rsidP="005B41D3">
                              <w:pPr>
                                <w:rPr>
                                  <w:rFonts w:ascii="Calibri" w:hAnsi="Calibri"/>
                                  <w:sz w:val="32"/>
                                  <w:szCs w:val="32"/>
                                </w:rPr>
                              </w:pPr>
                            </w:p>
                            <w:p w14:paraId="0A30A1EC" w14:textId="6C97BF2D" w:rsidR="005A39AB" w:rsidRPr="002E24CE" w:rsidRDefault="005A39AB" w:rsidP="002E24CE">
                              <w:pPr>
                                <w:widowControl w:val="0"/>
                                <w:tabs>
                                  <w:tab w:val="left" w:pos="220"/>
                                  <w:tab w:val="left" w:pos="720"/>
                                </w:tabs>
                                <w:autoSpaceDE w:val="0"/>
                                <w:autoSpaceDN w:val="0"/>
                                <w:adjustRightInd w:val="0"/>
                                <w:spacing w:after="240"/>
                                <w:ind w:left="720"/>
                                <w:rPr>
                                  <w:rFonts w:ascii="Calibri" w:hAnsi="Calibri" w:cs="Times"/>
                                </w:rPr>
                              </w:pPr>
                              <w:r w:rsidRPr="007B6AD7">
                                <w:rPr>
                                  <w:rFonts w:ascii="Times" w:hAnsi="Times" w:cs="Times"/>
                                  <w:b/>
                                </w:rPr>
                                <w:t>Fruits:</w:t>
                              </w:r>
                              <w:r>
                                <w:rPr>
                                  <w:rFonts w:ascii="Times" w:hAnsi="Times" w:cs="Times"/>
                                  <w:b/>
                                </w:rPr>
                                <w:t xml:space="preserve">  </w:t>
                              </w:r>
                              <w:r w:rsidRPr="00094C9C">
                                <w:rPr>
                                  <w:rFonts w:ascii="Calibri" w:hAnsi="Calibri" w:cs="Times"/>
                                </w:rPr>
                                <w:t xml:space="preserve">Eat high sugar acidic fruit on its own-and only in moderation.  </w:t>
                              </w:r>
                              <w:proofErr w:type="gramStart"/>
                              <w:r w:rsidRPr="00094C9C">
                                <w:rPr>
                                  <w:rFonts w:ascii="Calibri" w:hAnsi="Calibri" w:cs="Times"/>
                                </w:rPr>
                                <w:t>They</w:t>
                              </w:r>
                              <w:proofErr w:type="gramEnd"/>
                              <w:r w:rsidRPr="00094C9C">
                                <w:rPr>
                                  <w:rFonts w:ascii="Calibri" w:hAnsi="Calibri" w:cs="Times"/>
                                </w:rPr>
                                <w:t xml:space="preserve"> are </w:t>
                              </w:r>
                              <w:proofErr w:type="gramStart"/>
                              <w:r w:rsidRPr="00094C9C">
                                <w:rPr>
                                  <w:rFonts w:ascii="Calibri" w:hAnsi="Calibri" w:cs="Times"/>
                                </w:rPr>
                                <w:t>not a friend to alkalinity</w:t>
                              </w:r>
                              <w:proofErr w:type="gramEnd"/>
                              <w:r w:rsidRPr="00094C9C">
                                <w:rPr>
                                  <w:rFonts w:ascii="Calibri" w:hAnsi="Calibri" w:cs="Times"/>
                                </w:rPr>
                                <w:t xml:space="preserve">.  The exceptions are Alkalizing Fruits: lemon, lime, grapefruit, raw tomato, </w:t>
                              </w:r>
                              <w:proofErr w:type="gramStart"/>
                              <w:r w:rsidRPr="00094C9C">
                                <w:rPr>
                                  <w:rFonts w:ascii="Calibri" w:hAnsi="Calibri" w:cs="Times"/>
                                </w:rPr>
                                <w:t>avocado</w:t>
                              </w:r>
                              <w:proofErr w:type="gramEnd"/>
                              <w:r w:rsidRPr="00094C9C">
                                <w:rPr>
                                  <w:rFonts w:ascii="Calibri" w:hAnsi="Calibri" w:cs="Times"/>
                                </w:rPr>
                                <w:t>, red, yellow green and orange peppers.  Enjoy as many as you would like.</w:t>
                              </w:r>
                            </w:p>
                            <w:p w14:paraId="148E00A9" w14:textId="77777777" w:rsidR="005A39AB" w:rsidRDefault="005A39AB" w:rsidP="005B41D3">
                              <w:pPr>
                                <w:widowControl w:val="0"/>
                                <w:tabs>
                                  <w:tab w:val="left" w:pos="220"/>
                                  <w:tab w:val="left" w:pos="720"/>
                                </w:tabs>
                                <w:autoSpaceDE w:val="0"/>
                                <w:autoSpaceDN w:val="0"/>
                                <w:adjustRightInd w:val="0"/>
                                <w:spacing w:after="240"/>
                                <w:ind w:left="720"/>
                                <w:rPr>
                                  <w:rFonts w:ascii="Times" w:hAnsi="Times" w:cs="Times"/>
                                  <w:b/>
                                </w:rPr>
                              </w:pPr>
                            </w:p>
                            <w:p w14:paraId="75535A2F"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cs="Times"/>
                                </w:rPr>
                              </w:pPr>
                              <w:r w:rsidRPr="007B6AD7">
                                <w:rPr>
                                  <w:rFonts w:ascii="Times" w:hAnsi="Times" w:cs="Times"/>
                                  <w:b/>
                                </w:rPr>
                                <w:t>Vegetables:</w:t>
                              </w:r>
                              <w:r>
                                <w:rPr>
                                  <w:rFonts w:ascii="Times" w:hAnsi="Times" w:cs="Times"/>
                                  <w:b/>
                                </w:rPr>
                                <w:t xml:space="preserve">  </w:t>
                              </w:r>
                              <w:r>
                                <w:rPr>
                                  <w:rFonts w:ascii="Calibri" w:hAnsi="Calibri" w:cs="Times"/>
                                </w:rPr>
                                <w:t>eat all the vegetables you would like.  Get creative with green salads and finger foods.  Vegetables may be eaten with either Protein meals of Starch meals or alone.</w:t>
                              </w:r>
                            </w:p>
                            <w:p w14:paraId="390DD49D"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rPr>
                              </w:pPr>
                            </w:p>
                            <w:p w14:paraId="62A25B35" w14:textId="77777777" w:rsidR="005A39AB" w:rsidRPr="00094C9C" w:rsidRDefault="005A39AB" w:rsidP="005B41D3">
                              <w:pPr>
                                <w:widowControl w:val="0"/>
                                <w:tabs>
                                  <w:tab w:val="left" w:pos="220"/>
                                  <w:tab w:val="left" w:pos="720"/>
                                </w:tabs>
                                <w:autoSpaceDE w:val="0"/>
                                <w:autoSpaceDN w:val="0"/>
                                <w:adjustRightInd w:val="0"/>
                                <w:spacing w:after="240"/>
                                <w:ind w:left="720"/>
                                <w:rPr>
                                  <w:rFonts w:ascii="Calibri" w:hAnsi="Calibri"/>
                                </w:rPr>
                              </w:pPr>
                            </w:p>
                            <w:p w14:paraId="19B7B9D5"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rPr>
                              </w:pPr>
                              <w:r w:rsidRPr="007B6AD7">
                                <w:rPr>
                                  <w:rFonts w:ascii="Times" w:hAnsi="Times" w:cs="Times"/>
                                  <w:b/>
                                </w:rPr>
                                <w:t>Healthy Alkalizing Mono &amp; Polyunsaturated Oils</w:t>
                              </w:r>
                              <w:r w:rsidRPr="007B6AD7">
                                <w:rPr>
                                  <w:rFonts w:ascii="Times" w:hAnsi="Times"/>
                                  <w:b/>
                                </w:rPr>
                                <w:t>:</w:t>
                              </w:r>
                              <w:r>
                                <w:rPr>
                                  <w:rFonts w:ascii="Times" w:hAnsi="Times"/>
                                  <w:b/>
                                </w:rPr>
                                <w:t xml:space="preserve">  </w:t>
                              </w:r>
                              <w:r>
                                <w:rPr>
                                  <w:rFonts w:ascii="Calibri" w:hAnsi="Calibri"/>
                                </w:rPr>
                                <w:t>Use these with alkaline vegetables, alkalizing fruit, starches, seeds, nuts and avocados.  I use Omega 3-6-9 Essential Oil Blend.</w:t>
                              </w:r>
                            </w:p>
                            <w:p w14:paraId="52CE9394"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rPr>
                              </w:pPr>
                            </w:p>
                            <w:p w14:paraId="70DB731C" w14:textId="77777777" w:rsidR="00E70C53" w:rsidRPr="00094C9C" w:rsidRDefault="00E70C53" w:rsidP="005B41D3">
                              <w:pPr>
                                <w:widowControl w:val="0"/>
                                <w:tabs>
                                  <w:tab w:val="left" w:pos="220"/>
                                  <w:tab w:val="left" w:pos="720"/>
                                </w:tabs>
                                <w:autoSpaceDE w:val="0"/>
                                <w:autoSpaceDN w:val="0"/>
                                <w:adjustRightInd w:val="0"/>
                                <w:spacing w:after="240"/>
                                <w:ind w:left="720"/>
                                <w:rPr>
                                  <w:rFonts w:ascii="Calibri" w:hAnsi="Calibri"/>
                                </w:rPr>
                              </w:pPr>
                            </w:p>
                            <w:p w14:paraId="0888E075"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cs="Times"/>
                                </w:rPr>
                              </w:pPr>
                              <w:r w:rsidRPr="007B6AD7">
                                <w:rPr>
                                  <w:rFonts w:ascii="Times" w:hAnsi="Times" w:cs="Times"/>
                                  <w:b/>
                                </w:rPr>
                                <w:t>Protein Meal</w:t>
                              </w:r>
                              <w:r>
                                <w:rPr>
                                  <w:rFonts w:ascii="Times" w:hAnsi="Times" w:cs="Times"/>
                                  <w:b/>
                                </w:rPr>
                                <w:t xml:space="preserve">:  </w:t>
                              </w:r>
                              <w:r>
                                <w:rPr>
                                  <w:rFonts w:ascii="Calibri" w:hAnsi="Calibri" w:cs="Times"/>
                                </w:rPr>
                                <w:t xml:space="preserve">Eat protein with all the vegetables and/or all the alkalizing fruits you would like. </w:t>
                              </w:r>
                              <w:proofErr w:type="gramStart"/>
                              <w:r>
                                <w:rPr>
                                  <w:rFonts w:ascii="Calibri" w:hAnsi="Calibri" w:cs="Times"/>
                                </w:rPr>
                                <w:t>i</w:t>
                              </w:r>
                              <w:proofErr w:type="gramEnd"/>
                              <w:r>
                                <w:rPr>
                                  <w:rFonts w:ascii="Calibri" w:hAnsi="Calibri" w:cs="Times"/>
                                </w:rPr>
                                <w:t>.e.: a piece of grass feed beef or organic chicken with a big green salad with broccoli and green beans.</w:t>
                              </w:r>
                            </w:p>
                            <w:p w14:paraId="089E633E"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rPr>
                              </w:pPr>
                            </w:p>
                            <w:p w14:paraId="3F51E890"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rPr>
                              </w:pPr>
                            </w:p>
                            <w:p w14:paraId="2C48CAB3" w14:textId="77777777" w:rsidR="005A39AB" w:rsidRPr="00094C9C" w:rsidRDefault="005A39AB" w:rsidP="005B41D3">
                              <w:pPr>
                                <w:widowControl w:val="0"/>
                                <w:tabs>
                                  <w:tab w:val="left" w:pos="220"/>
                                  <w:tab w:val="left" w:pos="720"/>
                                </w:tabs>
                                <w:autoSpaceDE w:val="0"/>
                                <w:autoSpaceDN w:val="0"/>
                                <w:adjustRightInd w:val="0"/>
                                <w:spacing w:after="240"/>
                                <w:ind w:left="720"/>
                                <w:rPr>
                                  <w:rFonts w:ascii="Calibri" w:hAnsi="Calibri"/>
                                </w:rPr>
                              </w:pPr>
                            </w:p>
                            <w:p w14:paraId="0617ACB1" w14:textId="77777777" w:rsidR="005A39AB" w:rsidRPr="00094C9C" w:rsidRDefault="005A39AB" w:rsidP="005B41D3">
                              <w:pPr>
                                <w:widowControl w:val="0"/>
                                <w:tabs>
                                  <w:tab w:val="left" w:pos="220"/>
                                  <w:tab w:val="left" w:pos="720"/>
                                </w:tabs>
                                <w:autoSpaceDE w:val="0"/>
                                <w:autoSpaceDN w:val="0"/>
                                <w:adjustRightInd w:val="0"/>
                                <w:spacing w:after="240"/>
                                <w:ind w:left="720"/>
                                <w:rPr>
                                  <w:rFonts w:ascii="Calibri" w:hAnsi="Calibri"/>
                                </w:rPr>
                              </w:pPr>
                              <w:r w:rsidRPr="007B6AD7">
                                <w:rPr>
                                  <w:rFonts w:ascii="Times" w:hAnsi="Times"/>
                                  <w:b/>
                                </w:rPr>
                                <w:t>Starch Meal</w:t>
                              </w:r>
                              <w:proofErr w:type="gramStart"/>
                              <w:r>
                                <w:rPr>
                                  <w:rFonts w:ascii="Times" w:hAnsi="Times"/>
                                  <w:b/>
                                </w:rPr>
                                <w:t>:</w:t>
                              </w:r>
                              <w:r>
                                <w:rPr>
                                  <w:rFonts w:ascii="Calibri" w:hAnsi="Calibri"/>
                                </w:rPr>
                                <w:t xml:space="preserve">   Eat</w:t>
                              </w:r>
                              <w:proofErr w:type="gramEnd"/>
                              <w:r>
                                <w:rPr>
                                  <w:rFonts w:ascii="Calibri" w:hAnsi="Calibri"/>
                                </w:rPr>
                                <w:t xml:space="preserve"> starch with all the vegetables or alkalizing fruits you would like.  </w:t>
                              </w:r>
                              <w:proofErr w:type="gramStart"/>
                              <w:r>
                                <w:rPr>
                                  <w:rFonts w:ascii="Calibri" w:hAnsi="Calibri"/>
                                </w:rPr>
                                <w:t>i</w:t>
                              </w:r>
                              <w:proofErr w:type="gramEnd"/>
                              <w:r>
                                <w:rPr>
                                  <w:rFonts w:ascii="Calibri" w:hAnsi="Calibri"/>
                                </w:rPr>
                                <w:t xml:space="preserve">.e.: quinoa with </w:t>
                              </w:r>
                              <w:proofErr w:type="spellStart"/>
                              <w:r>
                                <w:rPr>
                                  <w:rFonts w:ascii="Calibri" w:hAnsi="Calibri"/>
                                </w:rPr>
                                <w:t>tomoato</w:t>
                              </w:r>
                              <w:proofErr w:type="spellEnd"/>
                              <w:r>
                                <w:rPr>
                                  <w:rFonts w:ascii="Calibri" w:hAnsi="Calibri"/>
                                </w:rPr>
                                <w:t xml:space="preserve">, cucumber, avocado, salsa, red onion, hemp seeds, broccoli, red bell pepper, squeeze of lime, and omega oil (one of my </w:t>
                              </w:r>
                              <w:proofErr w:type="spellStart"/>
                              <w:r>
                                <w:rPr>
                                  <w:rFonts w:ascii="Calibri" w:hAnsi="Calibri"/>
                                </w:rPr>
                                <w:t>fav</w:t>
                              </w:r>
                              <w:proofErr w:type="spellEnd"/>
                              <w:r>
                                <w:rPr>
                                  <w:rFonts w:ascii="Calibri" w:hAnsi="Calibri"/>
                                </w:rPr>
                                <w:t xml:space="preserve"> meals!)</w:t>
                              </w:r>
                            </w:p>
                            <w:p w14:paraId="2110D910" w14:textId="77777777" w:rsidR="005A39AB" w:rsidRDefault="005A39AB" w:rsidP="005B41D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 name="Text Box 198"/>
                        <wps:cNvSpPr txBox="1"/>
                        <wps:spPr>
                          <a:xfrm>
                            <a:off x="91440" y="280670"/>
                            <a:ext cx="6675120" cy="235585"/>
                          </a:xfrm>
                          <a:prstGeom prst="rect">
                            <a:avLst/>
                          </a:prstGeom>
                          <a:noFill/>
                          <a:ln>
                            <a:noFill/>
                          </a:ln>
                          <a:effectLst/>
                          <a:extLst>
                            <a:ext uri="{C572A759-6A51-4108-AA02-DFA0A04FC94B}">
                              <ma14:wrappingTextBoxFlag xmlns:ma14="http://schemas.microsoft.com/office/mac/drawingml/2011/main"/>
                            </a:ext>
                          </a:extLst>
                        </wps:spPr>
                        <wps:linkedTxbx id="14"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9" name="Text Box 199"/>
                        <wps:cNvSpPr txBox="1"/>
                        <wps:spPr>
                          <a:xfrm>
                            <a:off x="91440" y="514985"/>
                            <a:ext cx="6675120" cy="497205"/>
                          </a:xfrm>
                          <a:prstGeom prst="rect">
                            <a:avLst/>
                          </a:prstGeom>
                          <a:noFill/>
                          <a:ln>
                            <a:noFill/>
                          </a:ln>
                          <a:effectLst/>
                          <a:extLst>
                            <a:ext uri="{C572A759-6A51-4108-AA02-DFA0A04FC94B}">
                              <ma14:wrappingTextBoxFlag xmlns:ma14="http://schemas.microsoft.com/office/mac/drawingml/2011/main"/>
                            </a:ext>
                          </a:extLst>
                        </wps:spPr>
                        <wps:linkedTxbx id="14"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0" name="Text Box 200"/>
                        <wps:cNvSpPr txBox="1"/>
                        <wps:spPr>
                          <a:xfrm>
                            <a:off x="1736090" y="1010920"/>
                            <a:ext cx="5030470" cy="249555"/>
                          </a:xfrm>
                          <a:prstGeom prst="rect">
                            <a:avLst/>
                          </a:prstGeom>
                          <a:noFill/>
                          <a:ln>
                            <a:noFill/>
                          </a:ln>
                          <a:effectLst/>
                          <a:extLst>
                            <a:ext uri="{C572A759-6A51-4108-AA02-DFA0A04FC94B}">
                              <ma14:wrappingTextBoxFlag xmlns:ma14="http://schemas.microsoft.com/office/mac/drawingml/2011/main"/>
                            </a:ext>
                          </a:extLst>
                        </wps:spPr>
                        <wps:linkedTxbx id="14"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1" name="Text Box 201"/>
                        <wps:cNvSpPr txBox="1"/>
                        <wps:spPr>
                          <a:xfrm>
                            <a:off x="1736090" y="1259205"/>
                            <a:ext cx="5030470" cy="187325"/>
                          </a:xfrm>
                          <a:prstGeom prst="rect">
                            <a:avLst/>
                          </a:prstGeom>
                          <a:noFill/>
                          <a:ln>
                            <a:noFill/>
                          </a:ln>
                          <a:effectLst/>
                          <a:extLst>
                            <a:ext uri="{C572A759-6A51-4108-AA02-DFA0A04FC94B}">
                              <ma14:wrappingTextBoxFlag xmlns:ma14="http://schemas.microsoft.com/office/mac/drawingml/2011/main"/>
                            </a:ext>
                          </a:extLst>
                        </wps:spPr>
                        <wps:linkedTxbx id="14"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2" name="Text Box 202"/>
                        <wps:cNvSpPr txBox="1"/>
                        <wps:spPr>
                          <a:xfrm>
                            <a:off x="1736090" y="1445260"/>
                            <a:ext cx="5030470" cy="187325"/>
                          </a:xfrm>
                          <a:prstGeom prst="rect">
                            <a:avLst/>
                          </a:prstGeom>
                          <a:noFill/>
                          <a:ln>
                            <a:noFill/>
                          </a:ln>
                          <a:effectLst/>
                          <a:extLst>
                            <a:ext uri="{C572A759-6A51-4108-AA02-DFA0A04FC94B}">
                              <ma14:wrappingTextBoxFlag xmlns:ma14="http://schemas.microsoft.com/office/mac/drawingml/2011/main"/>
                            </a:ext>
                          </a:extLst>
                        </wps:spPr>
                        <wps:linkedTxbx id="14"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3" name="Text Box 203"/>
                        <wps:cNvSpPr txBox="1"/>
                        <wps:spPr>
                          <a:xfrm>
                            <a:off x="1736090" y="1631315"/>
                            <a:ext cx="5030470" cy="187325"/>
                          </a:xfrm>
                          <a:prstGeom prst="rect">
                            <a:avLst/>
                          </a:prstGeom>
                          <a:noFill/>
                          <a:ln>
                            <a:noFill/>
                          </a:ln>
                          <a:effectLst/>
                          <a:extLst>
                            <a:ext uri="{C572A759-6A51-4108-AA02-DFA0A04FC94B}">
                              <ma14:wrappingTextBoxFlag xmlns:ma14="http://schemas.microsoft.com/office/mac/drawingml/2011/main"/>
                            </a:ext>
                          </a:extLst>
                        </wps:spPr>
                        <wps:linkedTxbx id="14"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 name="Text Box 204"/>
                        <wps:cNvSpPr txBox="1"/>
                        <wps:spPr>
                          <a:xfrm>
                            <a:off x="1736090" y="1817370"/>
                            <a:ext cx="5030470" cy="339725"/>
                          </a:xfrm>
                          <a:prstGeom prst="rect">
                            <a:avLst/>
                          </a:prstGeom>
                          <a:noFill/>
                          <a:ln>
                            <a:noFill/>
                          </a:ln>
                          <a:effectLst/>
                          <a:extLst>
                            <a:ext uri="{C572A759-6A51-4108-AA02-DFA0A04FC94B}">
                              <ma14:wrappingTextBoxFlag xmlns:ma14="http://schemas.microsoft.com/office/mac/drawingml/2011/main"/>
                            </a:ext>
                          </a:extLst>
                        </wps:spPr>
                        <wps:linkedTxbx id="14"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Text Box 205"/>
                        <wps:cNvSpPr txBox="1"/>
                        <wps:spPr>
                          <a:xfrm>
                            <a:off x="1736090" y="2155825"/>
                            <a:ext cx="5030470" cy="329565"/>
                          </a:xfrm>
                          <a:prstGeom prst="rect">
                            <a:avLst/>
                          </a:prstGeom>
                          <a:noFill/>
                          <a:ln>
                            <a:noFill/>
                          </a:ln>
                          <a:effectLst/>
                          <a:extLst>
                            <a:ext uri="{C572A759-6A51-4108-AA02-DFA0A04FC94B}">
                              <ma14:wrappingTextBoxFlag xmlns:ma14="http://schemas.microsoft.com/office/mac/drawingml/2011/main"/>
                            </a:ext>
                          </a:extLst>
                        </wps:spPr>
                        <wps:linkedTxbx id="14"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6" name="Text Box 206"/>
                        <wps:cNvSpPr txBox="1"/>
                        <wps:spPr>
                          <a:xfrm>
                            <a:off x="1736090" y="2484120"/>
                            <a:ext cx="5030470" cy="187325"/>
                          </a:xfrm>
                          <a:prstGeom prst="rect">
                            <a:avLst/>
                          </a:prstGeom>
                          <a:noFill/>
                          <a:ln>
                            <a:noFill/>
                          </a:ln>
                          <a:effectLst/>
                          <a:extLst>
                            <a:ext uri="{C572A759-6A51-4108-AA02-DFA0A04FC94B}">
                              <ma14:wrappingTextBoxFlag xmlns:ma14="http://schemas.microsoft.com/office/mac/drawingml/2011/main"/>
                            </a:ext>
                          </a:extLst>
                        </wps:spPr>
                        <wps:linkedTxbx id="14"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7" name="Text Box 207"/>
                        <wps:cNvSpPr txBox="1"/>
                        <wps:spPr>
                          <a:xfrm>
                            <a:off x="1736090" y="2670175"/>
                            <a:ext cx="5030470" cy="187325"/>
                          </a:xfrm>
                          <a:prstGeom prst="rect">
                            <a:avLst/>
                          </a:prstGeom>
                          <a:noFill/>
                          <a:ln>
                            <a:noFill/>
                          </a:ln>
                          <a:effectLst/>
                          <a:extLst>
                            <a:ext uri="{C572A759-6A51-4108-AA02-DFA0A04FC94B}">
                              <ma14:wrappingTextBoxFlag xmlns:ma14="http://schemas.microsoft.com/office/mac/drawingml/2011/main"/>
                            </a:ext>
                          </a:extLst>
                        </wps:spPr>
                        <wps:linkedTxbx id="14"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 name="Text Box 208"/>
                        <wps:cNvSpPr txBox="1"/>
                        <wps:spPr>
                          <a:xfrm>
                            <a:off x="1736090" y="2856230"/>
                            <a:ext cx="5030470" cy="339725"/>
                          </a:xfrm>
                          <a:prstGeom prst="rect">
                            <a:avLst/>
                          </a:prstGeom>
                          <a:noFill/>
                          <a:ln>
                            <a:noFill/>
                          </a:ln>
                          <a:effectLst/>
                          <a:extLst>
                            <a:ext uri="{C572A759-6A51-4108-AA02-DFA0A04FC94B}">
                              <ma14:wrappingTextBoxFlag xmlns:ma14="http://schemas.microsoft.com/office/mac/drawingml/2011/main"/>
                            </a:ext>
                          </a:extLst>
                        </wps:spPr>
                        <wps:linkedTxbx id="14"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9" name="Text Box 209"/>
                        <wps:cNvSpPr txBox="1"/>
                        <wps:spPr>
                          <a:xfrm>
                            <a:off x="1736090" y="3194685"/>
                            <a:ext cx="5030470" cy="339725"/>
                          </a:xfrm>
                          <a:prstGeom prst="rect">
                            <a:avLst/>
                          </a:prstGeom>
                          <a:noFill/>
                          <a:ln>
                            <a:noFill/>
                          </a:ln>
                          <a:effectLst/>
                          <a:extLst>
                            <a:ext uri="{C572A759-6A51-4108-AA02-DFA0A04FC94B}">
                              <ma14:wrappingTextBoxFlag xmlns:ma14="http://schemas.microsoft.com/office/mac/drawingml/2011/main"/>
                            </a:ext>
                          </a:extLst>
                        </wps:spPr>
                        <wps:linkedTxbx id="14"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0" name="Text Box 210"/>
                        <wps:cNvSpPr txBox="1"/>
                        <wps:spPr>
                          <a:xfrm>
                            <a:off x="91440" y="3568700"/>
                            <a:ext cx="6675120" cy="339725"/>
                          </a:xfrm>
                          <a:prstGeom prst="rect">
                            <a:avLst/>
                          </a:prstGeom>
                          <a:noFill/>
                          <a:ln>
                            <a:noFill/>
                          </a:ln>
                          <a:effectLst/>
                          <a:extLst>
                            <a:ext uri="{C572A759-6A51-4108-AA02-DFA0A04FC94B}">
                              <ma14:wrappingTextBoxFlag xmlns:ma14="http://schemas.microsoft.com/office/mac/drawingml/2011/main"/>
                            </a:ext>
                          </a:extLst>
                        </wps:spPr>
                        <wps:linkedTxbx id="14"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1" name="Text Box 211"/>
                        <wps:cNvSpPr txBox="1"/>
                        <wps:spPr>
                          <a:xfrm>
                            <a:off x="1715135" y="3907155"/>
                            <a:ext cx="5051425" cy="187325"/>
                          </a:xfrm>
                          <a:prstGeom prst="rect">
                            <a:avLst/>
                          </a:prstGeom>
                          <a:noFill/>
                          <a:ln>
                            <a:noFill/>
                          </a:ln>
                          <a:effectLst/>
                          <a:extLst>
                            <a:ext uri="{C572A759-6A51-4108-AA02-DFA0A04FC94B}">
                              <ma14:wrappingTextBoxFlag xmlns:ma14="http://schemas.microsoft.com/office/mac/drawingml/2011/main"/>
                            </a:ext>
                          </a:extLst>
                        </wps:spPr>
                        <wps:linkedTxbx id="14"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2" name="Text Box 212"/>
                        <wps:cNvSpPr txBox="1"/>
                        <wps:spPr>
                          <a:xfrm>
                            <a:off x="1715135" y="4093210"/>
                            <a:ext cx="5051425" cy="187325"/>
                          </a:xfrm>
                          <a:prstGeom prst="rect">
                            <a:avLst/>
                          </a:prstGeom>
                          <a:noFill/>
                          <a:ln>
                            <a:noFill/>
                          </a:ln>
                          <a:effectLst/>
                          <a:extLst>
                            <a:ext uri="{C572A759-6A51-4108-AA02-DFA0A04FC94B}">
                              <ma14:wrappingTextBoxFlag xmlns:ma14="http://schemas.microsoft.com/office/mac/drawingml/2011/main"/>
                            </a:ext>
                          </a:extLst>
                        </wps:spPr>
                        <wps:linkedTxbx id="14" seq="1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3" name="Text Box 213"/>
                        <wps:cNvSpPr txBox="1"/>
                        <wps:spPr>
                          <a:xfrm>
                            <a:off x="1715135" y="4279265"/>
                            <a:ext cx="5051425" cy="339725"/>
                          </a:xfrm>
                          <a:prstGeom prst="rect">
                            <a:avLst/>
                          </a:prstGeom>
                          <a:noFill/>
                          <a:ln>
                            <a:noFill/>
                          </a:ln>
                          <a:effectLst/>
                          <a:extLst>
                            <a:ext uri="{C572A759-6A51-4108-AA02-DFA0A04FC94B}">
                              <ma14:wrappingTextBoxFlag xmlns:ma14="http://schemas.microsoft.com/office/mac/drawingml/2011/main"/>
                            </a:ext>
                          </a:extLst>
                        </wps:spPr>
                        <wps:linkedTxbx id="14" seq="1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4" name="Text Box 214"/>
                        <wps:cNvSpPr txBox="1"/>
                        <wps:spPr>
                          <a:xfrm>
                            <a:off x="1715135" y="4617720"/>
                            <a:ext cx="5051425" cy="339725"/>
                          </a:xfrm>
                          <a:prstGeom prst="rect">
                            <a:avLst/>
                          </a:prstGeom>
                          <a:noFill/>
                          <a:ln>
                            <a:noFill/>
                          </a:ln>
                          <a:effectLst/>
                          <a:extLst>
                            <a:ext uri="{C572A759-6A51-4108-AA02-DFA0A04FC94B}">
                              <ma14:wrappingTextBoxFlag xmlns:ma14="http://schemas.microsoft.com/office/mac/drawingml/2011/main"/>
                            </a:ext>
                          </a:extLst>
                        </wps:spPr>
                        <wps:linkedTxbx id="14" seq="1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5" name="Text Box 215"/>
                        <wps:cNvSpPr txBox="1"/>
                        <wps:spPr>
                          <a:xfrm>
                            <a:off x="1546225" y="4956175"/>
                            <a:ext cx="5220335" cy="339725"/>
                          </a:xfrm>
                          <a:prstGeom prst="rect">
                            <a:avLst/>
                          </a:prstGeom>
                          <a:noFill/>
                          <a:ln>
                            <a:noFill/>
                          </a:ln>
                          <a:effectLst/>
                          <a:extLst>
                            <a:ext uri="{C572A759-6A51-4108-AA02-DFA0A04FC94B}">
                              <ma14:wrappingTextBoxFlag xmlns:ma14="http://schemas.microsoft.com/office/mac/drawingml/2011/main"/>
                            </a:ext>
                          </a:extLst>
                        </wps:spPr>
                        <wps:linkedTxbx id="14" seq="1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6" name="Text Box 216"/>
                        <wps:cNvSpPr txBox="1"/>
                        <wps:spPr>
                          <a:xfrm>
                            <a:off x="1546225" y="5294630"/>
                            <a:ext cx="5220335" cy="187325"/>
                          </a:xfrm>
                          <a:prstGeom prst="rect">
                            <a:avLst/>
                          </a:prstGeom>
                          <a:noFill/>
                          <a:ln>
                            <a:noFill/>
                          </a:ln>
                          <a:effectLst/>
                          <a:extLst>
                            <a:ext uri="{C572A759-6A51-4108-AA02-DFA0A04FC94B}">
                              <ma14:wrappingTextBoxFlag xmlns:ma14="http://schemas.microsoft.com/office/mac/drawingml/2011/main"/>
                            </a:ext>
                          </a:extLst>
                        </wps:spPr>
                        <wps:linkedTxbx id="14" seq="1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 name="Text Box 217"/>
                        <wps:cNvSpPr txBox="1"/>
                        <wps:spPr>
                          <a:xfrm>
                            <a:off x="1546225" y="5480685"/>
                            <a:ext cx="5220335" cy="187325"/>
                          </a:xfrm>
                          <a:prstGeom prst="rect">
                            <a:avLst/>
                          </a:prstGeom>
                          <a:noFill/>
                          <a:ln>
                            <a:noFill/>
                          </a:ln>
                          <a:effectLst/>
                          <a:extLst>
                            <a:ext uri="{C572A759-6A51-4108-AA02-DFA0A04FC94B}">
                              <ma14:wrappingTextBoxFlag xmlns:ma14="http://schemas.microsoft.com/office/mac/drawingml/2011/main"/>
                            </a:ext>
                          </a:extLst>
                        </wps:spPr>
                        <wps:linkedTxbx id="14" seq="2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8" name="Text Box 218"/>
                        <wps:cNvSpPr txBox="1"/>
                        <wps:spPr>
                          <a:xfrm>
                            <a:off x="1546225" y="5666740"/>
                            <a:ext cx="5220335" cy="339725"/>
                          </a:xfrm>
                          <a:prstGeom prst="rect">
                            <a:avLst/>
                          </a:prstGeom>
                          <a:noFill/>
                          <a:ln>
                            <a:noFill/>
                          </a:ln>
                          <a:effectLst/>
                          <a:extLst>
                            <a:ext uri="{C572A759-6A51-4108-AA02-DFA0A04FC94B}">
                              <ma14:wrappingTextBoxFlag xmlns:ma14="http://schemas.microsoft.com/office/mac/drawingml/2011/main"/>
                            </a:ext>
                          </a:extLst>
                        </wps:spPr>
                        <wps:linkedTxbx id="14" seq="2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9" name="Text Box 219"/>
                        <wps:cNvSpPr txBox="1"/>
                        <wps:spPr>
                          <a:xfrm>
                            <a:off x="1546225" y="6005195"/>
                            <a:ext cx="5220335" cy="339725"/>
                          </a:xfrm>
                          <a:prstGeom prst="rect">
                            <a:avLst/>
                          </a:prstGeom>
                          <a:noFill/>
                          <a:ln>
                            <a:noFill/>
                          </a:ln>
                          <a:effectLst/>
                          <a:extLst>
                            <a:ext uri="{C572A759-6A51-4108-AA02-DFA0A04FC94B}">
                              <ma14:wrappingTextBoxFlag xmlns:ma14="http://schemas.microsoft.com/office/mac/drawingml/2011/main"/>
                            </a:ext>
                          </a:extLst>
                        </wps:spPr>
                        <wps:linkedTxbx id="14" seq="2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0" name="Text Box 220"/>
                        <wps:cNvSpPr txBox="1"/>
                        <wps:spPr>
                          <a:xfrm>
                            <a:off x="91440" y="6343650"/>
                            <a:ext cx="6675120" cy="339725"/>
                          </a:xfrm>
                          <a:prstGeom prst="rect">
                            <a:avLst/>
                          </a:prstGeom>
                          <a:noFill/>
                          <a:ln>
                            <a:noFill/>
                          </a:ln>
                          <a:effectLst/>
                          <a:extLst>
                            <a:ext uri="{C572A759-6A51-4108-AA02-DFA0A04FC94B}">
                              <ma14:wrappingTextBoxFlag xmlns:ma14="http://schemas.microsoft.com/office/mac/drawingml/2011/main"/>
                            </a:ext>
                          </a:extLst>
                        </wps:spPr>
                        <wps:linkedTxbx id="14" seq="2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1" name="Text Box 221"/>
                        <wps:cNvSpPr txBox="1"/>
                        <wps:spPr>
                          <a:xfrm>
                            <a:off x="1736090" y="6682105"/>
                            <a:ext cx="5030470" cy="339725"/>
                          </a:xfrm>
                          <a:prstGeom prst="rect">
                            <a:avLst/>
                          </a:prstGeom>
                          <a:noFill/>
                          <a:ln>
                            <a:noFill/>
                          </a:ln>
                          <a:effectLst/>
                          <a:extLst>
                            <a:ext uri="{C572A759-6A51-4108-AA02-DFA0A04FC94B}">
                              <ma14:wrappingTextBoxFlag xmlns:ma14="http://schemas.microsoft.com/office/mac/drawingml/2011/main"/>
                            </a:ext>
                          </a:extLst>
                        </wps:spPr>
                        <wps:linkedTxbx id="14" seq="2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2" name="Text Box 222"/>
                        <wps:cNvSpPr txBox="1"/>
                        <wps:spPr>
                          <a:xfrm>
                            <a:off x="1736090" y="7020560"/>
                            <a:ext cx="5030470" cy="187325"/>
                          </a:xfrm>
                          <a:prstGeom prst="rect">
                            <a:avLst/>
                          </a:prstGeom>
                          <a:noFill/>
                          <a:ln>
                            <a:noFill/>
                          </a:ln>
                          <a:effectLst/>
                          <a:extLst>
                            <a:ext uri="{C572A759-6A51-4108-AA02-DFA0A04FC94B}">
                              <ma14:wrappingTextBoxFlag xmlns:ma14="http://schemas.microsoft.com/office/mac/drawingml/2011/main"/>
                            </a:ext>
                          </a:extLst>
                        </wps:spPr>
                        <wps:linkedTxbx id="14" seq="2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3" name="Text Box 223"/>
                        <wps:cNvSpPr txBox="1"/>
                        <wps:spPr>
                          <a:xfrm>
                            <a:off x="1736090" y="7206615"/>
                            <a:ext cx="5030470" cy="187325"/>
                          </a:xfrm>
                          <a:prstGeom prst="rect">
                            <a:avLst/>
                          </a:prstGeom>
                          <a:noFill/>
                          <a:ln>
                            <a:noFill/>
                          </a:ln>
                          <a:effectLst/>
                          <a:extLst>
                            <a:ext uri="{C572A759-6A51-4108-AA02-DFA0A04FC94B}">
                              <ma14:wrappingTextBoxFlag xmlns:ma14="http://schemas.microsoft.com/office/mac/drawingml/2011/main"/>
                            </a:ext>
                          </a:extLst>
                        </wps:spPr>
                        <wps:linkedTxbx id="14" seq="2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4" name="Text Box 224"/>
                        <wps:cNvSpPr txBox="1"/>
                        <wps:spPr>
                          <a:xfrm>
                            <a:off x="1736090" y="7392670"/>
                            <a:ext cx="5030470" cy="187325"/>
                          </a:xfrm>
                          <a:prstGeom prst="rect">
                            <a:avLst/>
                          </a:prstGeom>
                          <a:noFill/>
                          <a:ln>
                            <a:noFill/>
                          </a:ln>
                          <a:effectLst/>
                          <a:extLst>
                            <a:ext uri="{C572A759-6A51-4108-AA02-DFA0A04FC94B}">
                              <ma14:wrappingTextBoxFlag xmlns:ma14="http://schemas.microsoft.com/office/mac/drawingml/2011/main"/>
                            </a:ext>
                          </a:extLst>
                        </wps:spPr>
                        <wps:linkedTxbx id="14" seq="2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5" name="Text Box 225"/>
                        <wps:cNvSpPr txBox="1"/>
                        <wps:spPr>
                          <a:xfrm>
                            <a:off x="1736090" y="7578725"/>
                            <a:ext cx="5030470" cy="339725"/>
                          </a:xfrm>
                          <a:prstGeom prst="rect">
                            <a:avLst/>
                          </a:prstGeom>
                          <a:noFill/>
                          <a:ln>
                            <a:noFill/>
                          </a:ln>
                          <a:effectLst/>
                          <a:extLst>
                            <a:ext uri="{C572A759-6A51-4108-AA02-DFA0A04FC94B}">
                              <ma14:wrappingTextBoxFlag xmlns:ma14="http://schemas.microsoft.com/office/mac/drawingml/2011/main"/>
                            </a:ext>
                          </a:extLst>
                        </wps:spPr>
                        <wps:linkedTxbx id="14" seq="2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 name="Text Box 226"/>
                        <wps:cNvSpPr txBox="1"/>
                        <wps:spPr>
                          <a:xfrm>
                            <a:off x="1736090" y="7917180"/>
                            <a:ext cx="5030470" cy="177800"/>
                          </a:xfrm>
                          <a:prstGeom prst="rect">
                            <a:avLst/>
                          </a:prstGeom>
                          <a:noFill/>
                          <a:ln>
                            <a:noFill/>
                          </a:ln>
                          <a:effectLst/>
                          <a:extLst>
                            <a:ext uri="{C572A759-6A51-4108-AA02-DFA0A04FC94B}">
                              <ma14:wrappingTextBoxFlag xmlns:ma14="http://schemas.microsoft.com/office/mac/drawingml/2011/main"/>
                            </a:ext>
                          </a:extLst>
                        </wps:spPr>
                        <wps:linkedTxbx id="14" seq="29"/>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7" o:spid="_x0000_s1127" style="position:absolute;margin-left:35.95pt;margin-top:36pt;width:540pt;height:10in;z-index:251752473;mso-position-horizontal-relative:page;mso-position-vertical-relative:page" coordsize="6858000,914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Dcc8YHAAD3cgAADgAAAGRycy9lMm9Eb2MueG1s7J1dc5s4FIbvd2b/A8O9ayRAgKdOx0mazs50&#10;2sw2O70mGGxP+SqQ2Nmd/e97JEAQG7d1INmle25sEN+SHp1XOgfx+s0uCpV7P8s3STxXyStNVfzY&#10;S5abeDVX/7i5mtiqkhduvHTDJPbn6oOfq2/Ofv3l9Tad+TRZJ+HSzxQ4SZzPtulcXRdFOptOc2/t&#10;R27+Kkn9GDYGSRa5Baxmq+kyc7dw9iicUk1j022SLdMs8fw8h9TLcqN6Js4fBL5XfAyC3C+UcK7C&#10;vRXiNxO/t/x3evbana0yN11vvOo23CfcReRuYrioPNWlW7jKXbY5OFW08bIkT4LilZdE0yQINp4v&#10;ngGehmh7T/MuS+5S8Syr2XaVymyCrN3Lpyef1vtwf50pm+VcpdRSldiNoJDEdRWeANmzTVcz2Otd&#10;ln5Kr7MqYVWu8SfeBVnE/+FZlJ3I2AeZsf6uUDxIZLZpaxrkvwfbHGIYfEVkvbeG8jk4zlu//c6R&#10;0+bCcJH3ecFvgV9OZPpf2sXF+Vud0ckV1djEuHXoxLGdxYQw29EYpZfn7O3fkLORS4zZFoo/hcpz&#10;A8efJ7ur0F1VWc03/1heR673qGYSMhV1Qrl3oeYR/rBwy3CB+l/c8pRnrszLbQoM5E0x5z92aU5A&#10;V+35tHZTX9SenBdgVcxEd+pi5s+rwAMrPE0UrNiRF7NS7GBDdeP8vnJI7FvarTJLs7x45yeRwhfm&#10;agacwp26M/ce8qXMq3oXnhwnV5swFBUmjB8lwDnLFF/AXh4tMvqgTlyYFl1YpjNhC5NMDKLZk8VC&#10;o5PLq4W20IyrC8c4/2/UiTq7RcYXD6HPHzmMf/cDIFUwxhNEG+lfhFlZx1zP8+Oirmlib75XABl3&#10;yoHV/vzQMktPOVgeIa6cxIU8ONrESSaKeO+2l1/qWw7K/QGQ1nPzxdtk+QBVMkvK1jtPvasNVJv3&#10;bl5cuxk019CwgAkqPsJPECbbuZpUS6qyTrI/u9L5/oAXbFUVzv9czb/euZmvKuFvMYAnGimwF2LF&#10;gJoD18jaW27bW+K76CIRnCtwd2KR71+E9WKQJdFn4HTBrwqb3NiDa8/Vol68KEqjBJbO8xcLsRNY&#10;iNQt3sefUo+TyPOUQ3Gz++xmaUVOAQx/SGrUDwAq9+VHxsnirkiCjaCrydUqt6HZ4S39S7Q/jjQz&#10;TfsDaU9rf6piAqtSlpFoInizJqwOs0zCC45bHQrWAJbLtqW2WXUb879shsqs6DBJ7ean2N3uhDwg&#10;el1E/waOUIglihwrQR4slAjCAuLXIR7rNoFT3TL/DgjyUuW18LPrsoUdTzH/DX7U1phVaboj/Jmm&#10;bSJ/UFKVNPwh/sJN/MVf3rQoVHL/a0uYIY2jNoYdYtx5qhhvaDSJ4ZSwlZ2iA2toOKBokEbebRqC&#10;Rlq3n0jjiGmE8aQD28jToKGujOgptpFYOtMcOCOITwJjO06pPhsgTU3XDLCZpTw1HNNEIIcCEsXq&#10;z9BXhNa5A0gxXtAXSGoCj4K3I0AS29IpAjkUkEbdiqKFHLWFpB1ASvVzYu/xkYU0DJOyvQ7kIwuJ&#10;QNZer0Ekq2jaeCuKQI4aSL0DSKl++gDJdKITtJBd/tpjzr5eIzoMLeRP4N6gmtEBpFQ/fYC0wV7u&#10;D7E+spC6DqM6KFmHkqzSJ4UWctQW0uwAUqqfHkBSAh6NkrcjfUidOiZDIIcCUnqpEMhRA8k6gJTq&#10;pw+Qhm1wfz/IsCNAYh9y0D6kdFQhkKMG8jAih2pS/fQBEkICiIV9yBfrQxLprEIiR03kYZAO1aT8&#10;6UOkbTKqf8tEYidyUBNJpLcKiRw1kYeBOlST+qcHkTpxDHg94huiFYkclkjprkIix0wkaJ39QFba&#10;6J8TiWxC53ST2Vb9dlJnJCvyOCyP0luFPI6ax45YnUb9nMgjsYhJdBi5heA53dFg7cBCQowrDL6K&#10;4Dkc1hmWSOmuQiJHTWRHsA6R6qcHkYbm6JWtbQ+0IpHwLvezxAaUcRgYrTPydx8pvER3qFml/ulD&#10;JLUcWroajxCJqnVYGykdVmgjR20jO8J1iNQ/fYhkxOJvje85I1s2EokclkjpsUIiR01kR7xOo39O&#10;JdI04LX/sh8Jb1gBk/v9SJgUQOcdTT5HABI5LJHSY4VEjprIjoAdIvVPDyJNCr6PA29km0gc2RmW&#10;SOmxQiJHTWRHxA6R+qcPkQbM43HgjUQi+Sx9zzKyU/YQcGRn9CM7HRE7ROqfPkQyxixjvx/ZJhJV&#10;66A2kmLEzk8xdwDpiNiBtCdO5tHqRzJNM4mD/cgXi2ql0meFqnXMqhW0zoH3o9E/J9rIJmKH6YbO&#10;zD0LCUazmfsRLeSwFlJ6rJDHUfPYEbHTqJ8TeWxP5sGYDeEB+xayPd0VEjkskdJjhUSOmsiOiJ1G&#10;/fQg0tJgtiucXqfzMwnPM64jWj8c1xn7uA7tiNiBtCf2IltTQkJsAGM4v84LEik9VmgjR20jOyJ2&#10;qNQ/fWykDiF035xgB72Rw6pW6bFCIkdNZEfETjkvDtc/fYg0Lbua0aod1dqaNhn7kcMSKT1WSOSo&#10;ieyI2KFS//Qh0oE3s+y9sdZHk9BB1Ct86o0LZPzcV/kJuDIrvvOdnWPf+aDSY4VEPg+R4ht88HVF&#10;UWGrL0Hyzze218VXsprvVZ79AwAA//8DAFBLAwQUAAYACAAAACEAUhi0FN4AAAALAQAADwAAAGRy&#10;cy9kb3ducmV2LnhtbExPQU7DMBC8I/UP1lbigqiTolIIcaoKwQGpqqDwADfeJqHxOo2d1vyezQlO&#10;uzszmp3JV9G24oy9bxwpSGcJCKTSmYYqBV+fr7cPIHzQZHTrCBX8oIdVMbnKdWbchT7wvAuVYBPy&#10;mVZQh9BlUvqyRqv9zHVIzB1cb3Xgs6+k6fWFzW0r50lyL61uiD/UusPnGsvjbrAK4mHtN8PL1n9v&#10;3zenuHyjJt7cKXU9jesnEAFj+BPDGJ+jQ8GZ9m4g40WrYJk+spLnnCuNfLoYkT1vi5QxWeTyf4fi&#10;FwAA//8DAFBLAQItABQABgAIAAAAIQDkmcPA+wAAAOEBAAATAAAAAAAAAAAAAAAAAAAAAABbQ29u&#10;dGVudF9UeXBlc10ueG1sUEsBAi0AFAAGAAgAAAAhACOyauHXAAAAlAEAAAsAAAAAAAAAAAAAAAAA&#10;LAEAAF9yZWxzLy5yZWxzUEsBAi0AFAAGAAgAAAAhADiw3HPGBwAA93IAAA4AAAAAAAAAAAAAAAAA&#10;LAIAAGRycy9lMm9Eb2MueG1sUEsBAi0AFAAGAAgAAAAhAFIYtBTeAAAACwEAAA8AAAAAAAAAAAAA&#10;AAAAHgoAAGRycy9kb3ducmV2LnhtbFBLBQYAAAAABAAEAPMAAAApCwAAAAA=&#10;" mv:complextextbox="1">
                <v:shape id="Text Box 139" o:spid="_x0000_s1128" type="#_x0000_t202" style="position:absolute;width:6858000;height:914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90VfwgAA&#10;ANwAAAAPAAAAZHJzL2Rvd25yZXYueG1sRE9Na8JAEL0L/Q/LFLzppgqapq6iouLB0lY9eByyYxLM&#10;zobsauK/dwWht3m8z5nMWlOKG9WusKzgox+BIE6tLjhTcDysezEI55E1lpZJwZ0czKZvnQkm2jb8&#10;R7e9z0QIYZeggtz7KpHSpTkZdH1bEQfubGuDPsA6k7rGJoSbUg6iaCQNFhwacqxomVN62V+NAtq1&#10;5vAdj1f+Z3HeRKf4t9npTKnuezv/AuGp9f/il3urw/zhJzyfCRfI6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j3RV/CAAAA3AAAAA8AAAAAAAAAAAAAAAAAlwIAAGRycy9kb3du&#10;cmV2LnhtbFBLBQYAAAAABAAEAPUAAACGAwAAAAA=&#10;" mv:complextextbox="1" filled="f" stroked="f"/>
                <v:shape id="Text Box 197" o:spid="_x0000_s1129" type="#_x0000_t202" style="position:absolute;left:91440;top:45720;width:6675120;height:2362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VwcwwAA&#10;ANwAAAAPAAAAZHJzL2Rvd25yZXYueG1sRE9Na8JAEL0X+h+WEbzVjR60RjciRaEglMb00OOYnSSL&#10;2dmY3Wr6791Cwds83uesN4NtxZV6bxwrmE4SEMSl04ZrBV/F/uUVhA/IGlvHpOCXPGyy56c1ptrd&#10;OKfrMdQihrBPUUETQpdK6cuGLPqJ64gjV7neYoiwr6Xu8RbDbStnSTKXFg3HhgY7emuoPB9/rILt&#10;N+c7c/k4feZVbopimfBhflZqPBq2KxCBhvAQ/7vfdZy/XMDfM/ECm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PVwcwwAAANwAAAAPAAAAAAAAAAAAAAAAAJcCAABkcnMvZG93&#10;bnJldi54bWxQSwUGAAAAAAQABAD1AAAAhwMAAAAA&#10;" filled="f" stroked="f">
                  <v:textbox style="mso-next-textbox:#Text Box 198" inset="0,0,0,0">
                    <w:txbxContent>
                      <w:p w14:paraId="75419BE6" w14:textId="77777777" w:rsidR="005A39AB" w:rsidRPr="007B6AD7" w:rsidRDefault="005A39AB" w:rsidP="005B41D3">
                        <w:pPr>
                          <w:rPr>
                            <w:rFonts w:ascii="Times" w:hAnsi="Times"/>
                            <w:b/>
                            <w:sz w:val="32"/>
                            <w:szCs w:val="32"/>
                          </w:rPr>
                        </w:pPr>
                      </w:p>
                      <w:p w14:paraId="7106B3DF" w14:textId="77777777" w:rsidR="005A39AB" w:rsidRPr="007B6AD7" w:rsidRDefault="005A39AB" w:rsidP="005B41D3">
                        <w:pPr>
                          <w:pStyle w:val="ListParagraph"/>
                          <w:numPr>
                            <w:ilvl w:val="0"/>
                            <w:numId w:val="2"/>
                          </w:numPr>
                          <w:rPr>
                            <w:rFonts w:ascii="Times" w:hAnsi="Times"/>
                            <w:b/>
                            <w:sz w:val="32"/>
                            <w:szCs w:val="32"/>
                          </w:rPr>
                        </w:pPr>
                      </w:p>
                      <w:p w14:paraId="292F72D1" w14:textId="77777777" w:rsidR="005A39AB" w:rsidRDefault="005A39AB" w:rsidP="005B41D3">
                        <w:pPr>
                          <w:rPr>
                            <w:rFonts w:ascii="Calibri" w:hAnsi="Calibri"/>
                            <w:sz w:val="32"/>
                            <w:szCs w:val="32"/>
                          </w:rPr>
                        </w:pPr>
                        <w:r w:rsidRPr="007B6AD7">
                          <w:rPr>
                            <w:rFonts w:ascii="Times" w:hAnsi="Times"/>
                            <w:b/>
                            <w:sz w:val="32"/>
                            <w:szCs w:val="32"/>
                          </w:rPr>
                          <w:t>Food Combine:</w:t>
                        </w:r>
                        <w:r>
                          <w:rPr>
                            <w:rFonts w:ascii="Times" w:hAnsi="Times"/>
                            <w:b/>
                            <w:sz w:val="32"/>
                            <w:szCs w:val="32"/>
                          </w:rPr>
                          <w:t xml:space="preserve">  </w:t>
                        </w:r>
                        <w:r>
                          <w:rPr>
                            <w:rFonts w:ascii="Calibri" w:hAnsi="Calibri"/>
                            <w:sz w:val="32"/>
                            <w:szCs w:val="32"/>
                          </w:rPr>
                          <w:t>To ensure proper alkalization of food in your elementary canal, food combining is an important consideration.  Here are the basics:</w:t>
                        </w:r>
                      </w:p>
                      <w:p w14:paraId="1C5478B2" w14:textId="77777777" w:rsidR="005A39AB" w:rsidRPr="007B6AD7" w:rsidRDefault="005A39AB" w:rsidP="005B41D3">
                        <w:pPr>
                          <w:rPr>
                            <w:rFonts w:ascii="Calibri" w:hAnsi="Calibri"/>
                            <w:sz w:val="32"/>
                            <w:szCs w:val="32"/>
                          </w:rPr>
                        </w:pPr>
                      </w:p>
                      <w:p w14:paraId="0A30A1EC" w14:textId="6C97BF2D" w:rsidR="005A39AB" w:rsidRPr="002E24CE" w:rsidRDefault="005A39AB" w:rsidP="002E24CE">
                        <w:pPr>
                          <w:widowControl w:val="0"/>
                          <w:tabs>
                            <w:tab w:val="left" w:pos="220"/>
                            <w:tab w:val="left" w:pos="720"/>
                          </w:tabs>
                          <w:autoSpaceDE w:val="0"/>
                          <w:autoSpaceDN w:val="0"/>
                          <w:adjustRightInd w:val="0"/>
                          <w:spacing w:after="240"/>
                          <w:ind w:left="720"/>
                          <w:rPr>
                            <w:rFonts w:ascii="Calibri" w:hAnsi="Calibri" w:cs="Times"/>
                          </w:rPr>
                        </w:pPr>
                        <w:r w:rsidRPr="007B6AD7">
                          <w:rPr>
                            <w:rFonts w:ascii="Times" w:hAnsi="Times" w:cs="Times"/>
                            <w:b/>
                          </w:rPr>
                          <w:t>Fruits:</w:t>
                        </w:r>
                        <w:r>
                          <w:rPr>
                            <w:rFonts w:ascii="Times" w:hAnsi="Times" w:cs="Times"/>
                            <w:b/>
                          </w:rPr>
                          <w:t xml:space="preserve">  </w:t>
                        </w:r>
                        <w:r w:rsidRPr="00094C9C">
                          <w:rPr>
                            <w:rFonts w:ascii="Calibri" w:hAnsi="Calibri" w:cs="Times"/>
                          </w:rPr>
                          <w:t xml:space="preserve">Eat high sugar acidic fruit on its own-and only in moderation.  </w:t>
                        </w:r>
                        <w:proofErr w:type="gramStart"/>
                        <w:r w:rsidRPr="00094C9C">
                          <w:rPr>
                            <w:rFonts w:ascii="Calibri" w:hAnsi="Calibri" w:cs="Times"/>
                          </w:rPr>
                          <w:t>They</w:t>
                        </w:r>
                        <w:proofErr w:type="gramEnd"/>
                        <w:r w:rsidRPr="00094C9C">
                          <w:rPr>
                            <w:rFonts w:ascii="Calibri" w:hAnsi="Calibri" w:cs="Times"/>
                          </w:rPr>
                          <w:t xml:space="preserve"> are </w:t>
                        </w:r>
                        <w:proofErr w:type="gramStart"/>
                        <w:r w:rsidRPr="00094C9C">
                          <w:rPr>
                            <w:rFonts w:ascii="Calibri" w:hAnsi="Calibri" w:cs="Times"/>
                          </w:rPr>
                          <w:t>not a friend to alkalinity</w:t>
                        </w:r>
                        <w:proofErr w:type="gramEnd"/>
                        <w:r w:rsidRPr="00094C9C">
                          <w:rPr>
                            <w:rFonts w:ascii="Calibri" w:hAnsi="Calibri" w:cs="Times"/>
                          </w:rPr>
                          <w:t xml:space="preserve">.  The exceptions are Alkalizing Fruits: lemon, lime, grapefruit, raw tomato, </w:t>
                        </w:r>
                        <w:proofErr w:type="gramStart"/>
                        <w:r w:rsidRPr="00094C9C">
                          <w:rPr>
                            <w:rFonts w:ascii="Calibri" w:hAnsi="Calibri" w:cs="Times"/>
                          </w:rPr>
                          <w:t>avocado</w:t>
                        </w:r>
                        <w:proofErr w:type="gramEnd"/>
                        <w:r w:rsidRPr="00094C9C">
                          <w:rPr>
                            <w:rFonts w:ascii="Calibri" w:hAnsi="Calibri" w:cs="Times"/>
                          </w:rPr>
                          <w:t>, red, yellow green and orange peppers.  Enjoy as many as you would like.</w:t>
                        </w:r>
                      </w:p>
                      <w:p w14:paraId="148E00A9" w14:textId="77777777" w:rsidR="005A39AB" w:rsidRDefault="005A39AB" w:rsidP="005B41D3">
                        <w:pPr>
                          <w:widowControl w:val="0"/>
                          <w:tabs>
                            <w:tab w:val="left" w:pos="220"/>
                            <w:tab w:val="left" w:pos="720"/>
                          </w:tabs>
                          <w:autoSpaceDE w:val="0"/>
                          <w:autoSpaceDN w:val="0"/>
                          <w:adjustRightInd w:val="0"/>
                          <w:spacing w:after="240"/>
                          <w:ind w:left="720"/>
                          <w:rPr>
                            <w:rFonts w:ascii="Times" w:hAnsi="Times" w:cs="Times"/>
                            <w:b/>
                          </w:rPr>
                        </w:pPr>
                      </w:p>
                      <w:p w14:paraId="75535A2F"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cs="Times"/>
                          </w:rPr>
                        </w:pPr>
                        <w:r w:rsidRPr="007B6AD7">
                          <w:rPr>
                            <w:rFonts w:ascii="Times" w:hAnsi="Times" w:cs="Times"/>
                            <w:b/>
                          </w:rPr>
                          <w:t>Vegetables:</w:t>
                        </w:r>
                        <w:r>
                          <w:rPr>
                            <w:rFonts w:ascii="Times" w:hAnsi="Times" w:cs="Times"/>
                            <w:b/>
                          </w:rPr>
                          <w:t xml:space="preserve">  </w:t>
                        </w:r>
                        <w:r>
                          <w:rPr>
                            <w:rFonts w:ascii="Calibri" w:hAnsi="Calibri" w:cs="Times"/>
                          </w:rPr>
                          <w:t>eat all the vegetables you would like.  Get creative with green salads and finger foods.  Vegetables may be eaten with either Protein meals of Starch meals or alone.</w:t>
                        </w:r>
                      </w:p>
                      <w:p w14:paraId="390DD49D"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rPr>
                        </w:pPr>
                      </w:p>
                      <w:p w14:paraId="62A25B35" w14:textId="77777777" w:rsidR="005A39AB" w:rsidRPr="00094C9C" w:rsidRDefault="005A39AB" w:rsidP="005B41D3">
                        <w:pPr>
                          <w:widowControl w:val="0"/>
                          <w:tabs>
                            <w:tab w:val="left" w:pos="220"/>
                            <w:tab w:val="left" w:pos="720"/>
                          </w:tabs>
                          <w:autoSpaceDE w:val="0"/>
                          <w:autoSpaceDN w:val="0"/>
                          <w:adjustRightInd w:val="0"/>
                          <w:spacing w:after="240"/>
                          <w:ind w:left="720"/>
                          <w:rPr>
                            <w:rFonts w:ascii="Calibri" w:hAnsi="Calibri"/>
                          </w:rPr>
                        </w:pPr>
                      </w:p>
                      <w:p w14:paraId="19B7B9D5"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rPr>
                        </w:pPr>
                        <w:r w:rsidRPr="007B6AD7">
                          <w:rPr>
                            <w:rFonts w:ascii="Times" w:hAnsi="Times" w:cs="Times"/>
                            <w:b/>
                          </w:rPr>
                          <w:t>Healthy Alkalizing Mono &amp; Polyunsaturated Oils</w:t>
                        </w:r>
                        <w:r w:rsidRPr="007B6AD7">
                          <w:rPr>
                            <w:rFonts w:ascii="Times" w:hAnsi="Times"/>
                            <w:b/>
                          </w:rPr>
                          <w:t>:</w:t>
                        </w:r>
                        <w:r>
                          <w:rPr>
                            <w:rFonts w:ascii="Times" w:hAnsi="Times"/>
                            <w:b/>
                          </w:rPr>
                          <w:t xml:space="preserve">  </w:t>
                        </w:r>
                        <w:r>
                          <w:rPr>
                            <w:rFonts w:ascii="Calibri" w:hAnsi="Calibri"/>
                          </w:rPr>
                          <w:t>Use these with alkaline vegetables, alkalizing fruit, starches, seeds, nuts and avocados.  I use Omega 3-6-9 Essential Oil Blend.</w:t>
                        </w:r>
                      </w:p>
                      <w:p w14:paraId="52CE9394"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rPr>
                        </w:pPr>
                      </w:p>
                      <w:p w14:paraId="70DB731C" w14:textId="77777777" w:rsidR="00E70C53" w:rsidRPr="00094C9C" w:rsidRDefault="00E70C53" w:rsidP="005B41D3">
                        <w:pPr>
                          <w:widowControl w:val="0"/>
                          <w:tabs>
                            <w:tab w:val="left" w:pos="220"/>
                            <w:tab w:val="left" w:pos="720"/>
                          </w:tabs>
                          <w:autoSpaceDE w:val="0"/>
                          <w:autoSpaceDN w:val="0"/>
                          <w:adjustRightInd w:val="0"/>
                          <w:spacing w:after="240"/>
                          <w:ind w:left="720"/>
                          <w:rPr>
                            <w:rFonts w:ascii="Calibri" w:hAnsi="Calibri"/>
                          </w:rPr>
                        </w:pPr>
                      </w:p>
                      <w:p w14:paraId="0888E075"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cs="Times"/>
                          </w:rPr>
                        </w:pPr>
                        <w:r w:rsidRPr="007B6AD7">
                          <w:rPr>
                            <w:rFonts w:ascii="Times" w:hAnsi="Times" w:cs="Times"/>
                            <w:b/>
                          </w:rPr>
                          <w:t>Protein Meal</w:t>
                        </w:r>
                        <w:r>
                          <w:rPr>
                            <w:rFonts w:ascii="Times" w:hAnsi="Times" w:cs="Times"/>
                            <w:b/>
                          </w:rPr>
                          <w:t xml:space="preserve">:  </w:t>
                        </w:r>
                        <w:r>
                          <w:rPr>
                            <w:rFonts w:ascii="Calibri" w:hAnsi="Calibri" w:cs="Times"/>
                          </w:rPr>
                          <w:t xml:space="preserve">Eat protein with all the vegetables and/or all the alkalizing fruits you would like. </w:t>
                        </w:r>
                        <w:proofErr w:type="gramStart"/>
                        <w:r>
                          <w:rPr>
                            <w:rFonts w:ascii="Calibri" w:hAnsi="Calibri" w:cs="Times"/>
                          </w:rPr>
                          <w:t>i</w:t>
                        </w:r>
                        <w:proofErr w:type="gramEnd"/>
                        <w:r>
                          <w:rPr>
                            <w:rFonts w:ascii="Calibri" w:hAnsi="Calibri" w:cs="Times"/>
                          </w:rPr>
                          <w:t>.e.: a piece of grass feed beef or organic chicken with a big green salad with broccoli and green beans.</w:t>
                        </w:r>
                      </w:p>
                      <w:p w14:paraId="089E633E"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rPr>
                        </w:pPr>
                      </w:p>
                      <w:p w14:paraId="3F51E890" w14:textId="77777777" w:rsidR="005A39AB" w:rsidRDefault="005A39AB" w:rsidP="005B41D3">
                        <w:pPr>
                          <w:widowControl w:val="0"/>
                          <w:tabs>
                            <w:tab w:val="left" w:pos="220"/>
                            <w:tab w:val="left" w:pos="720"/>
                          </w:tabs>
                          <w:autoSpaceDE w:val="0"/>
                          <w:autoSpaceDN w:val="0"/>
                          <w:adjustRightInd w:val="0"/>
                          <w:spacing w:after="240"/>
                          <w:ind w:left="720"/>
                          <w:rPr>
                            <w:rFonts w:ascii="Calibri" w:hAnsi="Calibri"/>
                          </w:rPr>
                        </w:pPr>
                      </w:p>
                      <w:p w14:paraId="2C48CAB3" w14:textId="77777777" w:rsidR="005A39AB" w:rsidRPr="00094C9C" w:rsidRDefault="005A39AB" w:rsidP="005B41D3">
                        <w:pPr>
                          <w:widowControl w:val="0"/>
                          <w:tabs>
                            <w:tab w:val="left" w:pos="220"/>
                            <w:tab w:val="left" w:pos="720"/>
                          </w:tabs>
                          <w:autoSpaceDE w:val="0"/>
                          <w:autoSpaceDN w:val="0"/>
                          <w:adjustRightInd w:val="0"/>
                          <w:spacing w:after="240"/>
                          <w:ind w:left="720"/>
                          <w:rPr>
                            <w:rFonts w:ascii="Calibri" w:hAnsi="Calibri"/>
                          </w:rPr>
                        </w:pPr>
                      </w:p>
                      <w:p w14:paraId="0617ACB1" w14:textId="77777777" w:rsidR="005A39AB" w:rsidRPr="00094C9C" w:rsidRDefault="005A39AB" w:rsidP="005B41D3">
                        <w:pPr>
                          <w:widowControl w:val="0"/>
                          <w:tabs>
                            <w:tab w:val="left" w:pos="220"/>
                            <w:tab w:val="left" w:pos="720"/>
                          </w:tabs>
                          <w:autoSpaceDE w:val="0"/>
                          <w:autoSpaceDN w:val="0"/>
                          <w:adjustRightInd w:val="0"/>
                          <w:spacing w:after="240"/>
                          <w:ind w:left="720"/>
                          <w:rPr>
                            <w:rFonts w:ascii="Calibri" w:hAnsi="Calibri"/>
                          </w:rPr>
                        </w:pPr>
                        <w:r w:rsidRPr="007B6AD7">
                          <w:rPr>
                            <w:rFonts w:ascii="Times" w:hAnsi="Times"/>
                            <w:b/>
                          </w:rPr>
                          <w:t>Starch Meal</w:t>
                        </w:r>
                        <w:proofErr w:type="gramStart"/>
                        <w:r>
                          <w:rPr>
                            <w:rFonts w:ascii="Times" w:hAnsi="Times"/>
                            <w:b/>
                          </w:rPr>
                          <w:t>:</w:t>
                        </w:r>
                        <w:r>
                          <w:rPr>
                            <w:rFonts w:ascii="Calibri" w:hAnsi="Calibri"/>
                          </w:rPr>
                          <w:t xml:space="preserve">   Eat</w:t>
                        </w:r>
                        <w:proofErr w:type="gramEnd"/>
                        <w:r>
                          <w:rPr>
                            <w:rFonts w:ascii="Calibri" w:hAnsi="Calibri"/>
                          </w:rPr>
                          <w:t xml:space="preserve"> starch with all the vegetables or alkalizing fruits you would like.  </w:t>
                        </w:r>
                        <w:proofErr w:type="gramStart"/>
                        <w:r>
                          <w:rPr>
                            <w:rFonts w:ascii="Calibri" w:hAnsi="Calibri"/>
                          </w:rPr>
                          <w:t>i</w:t>
                        </w:r>
                        <w:proofErr w:type="gramEnd"/>
                        <w:r>
                          <w:rPr>
                            <w:rFonts w:ascii="Calibri" w:hAnsi="Calibri"/>
                          </w:rPr>
                          <w:t xml:space="preserve">.e.: quinoa with </w:t>
                        </w:r>
                        <w:proofErr w:type="spellStart"/>
                        <w:r>
                          <w:rPr>
                            <w:rFonts w:ascii="Calibri" w:hAnsi="Calibri"/>
                          </w:rPr>
                          <w:t>tomoato</w:t>
                        </w:r>
                        <w:proofErr w:type="spellEnd"/>
                        <w:r>
                          <w:rPr>
                            <w:rFonts w:ascii="Calibri" w:hAnsi="Calibri"/>
                          </w:rPr>
                          <w:t xml:space="preserve">, cucumber, avocado, salsa, red onion, hemp seeds, broccoli, red bell pepper, squeeze of lime, and omega oil (one of my </w:t>
                        </w:r>
                        <w:proofErr w:type="spellStart"/>
                        <w:r>
                          <w:rPr>
                            <w:rFonts w:ascii="Calibri" w:hAnsi="Calibri"/>
                          </w:rPr>
                          <w:t>fav</w:t>
                        </w:r>
                        <w:proofErr w:type="spellEnd"/>
                        <w:r>
                          <w:rPr>
                            <w:rFonts w:ascii="Calibri" w:hAnsi="Calibri"/>
                          </w:rPr>
                          <w:t xml:space="preserve"> meals!)</w:t>
                        </w:r>
                      </w:p>
                      <w:p w14:paraId="2110D910" w14:textId="77777777" w:rsidR="005A39AB" w:rsidRDefault="005A39AB" w:rsidP="005B41D3"/>
                    </w:txbxContent>
                  </v:textbox>
                </v:shape>
                <v:shape id="Text Box 198" o:spid="_x0000_s1130" type="#_x0000_t202" style="position:absolute;left:91440;top:280670;width:6675120;height:235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oshuxQAA&#10;ANwAAAAPAAAAZHJzL2Rvd25yZXYueG1sRI9Ba8JAEIXvBf/DMoK3urEHqdFVRCwUCtIYDx7H7Jgs&#10;ZmfT7FbTf985FHqb4b1575vVZvCtulMfXWADs2kGirgK1nFt4FS+Pb+CignZYhuYDPxQhM169LTC&#10;3IYHF3Q/plpJCMccDTQpdbnWsWrIY5yGjli0a+g9Jln7WtseHxLuW/2SZXPt0bE0NNjRrqHqdvz2&#10;BrZnLvbu63D5LK6FK8tFxh/zmzGT8bBdgko0pH/z3/W7FfyF0MozMoFe/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eiyG7FAAAA3AAAAA8AAAAAAAAAAAAAAAAAlwIAAGRycy9k&#10;b3ducmV2LnhtbFBLBQYAAAAABAAEAPUAAACJAwAAAAA=&#10;" filled="f" stroked="f">
                  <v:textbox style="mso-next-textbox:#Text Box 199" inset="0,0,0,0">
                    <w:txbxContent/>
                  </v:textbox>
                </v:shape>
                <v:shape id="Text Box 199" o:spid="_x0000_s1131" type="#_x0000_t202" style="position:absolute;left:91440;top:514985;width:6675120;height:497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7m31wwAA&#10;ANwAAAAPAAAAZHJzL2Rvd25yZXYueG1sRE9Na8JAEL0L/Q/LFHozG3sITXQVkRYKhWKMB49jdkwW&#10;s7NpdhvTf+8WCr3N433OajPZTow0eONYwSJJQRDXThtuFByrt/kLCB+QNXaOScEPedisH2YrLLS7&#10;cUnjITQihrAvUEEbQl9I6euWLPrE9cSRu7jBYohwaKQe8BbDbSef0zSTFg3HhhZ72rVUXw/fVsH2&#10;xOWr+fo878tLaaoqT/kjuyr19DhtlyACTeFf/Od+13F+nsPvM/ECub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7m31wwAAANwAAAAPAAAAAAAAAAAAAAAAAJcCAABkcnMvZG93&#10;bnJldi54bWxQSwUGAAAAAAQABAD1AAAAhwMAAAAA&#10;" filled="f" stroked="f">
                  <v:textbox style="mso-next-textbox:#Text Box 200" inset="0,0,0,0">
                    <w:txbxContent/>
                  </v:textbox>
                </v:shape>
                <v:shape id="Text Box 200" o:spid="_x0000_s1132" type="#_x0000_t202" style="position:absolute;left:1736090;top:1010920;width:503047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zCTwwAA&#10;ANwAAAAPAAAAZHJzL2Rvd25yZXYueG1sRI9Bi8IwFITvC/6H8ARva6oHcatRRFwQBLHWg8dn82yD&#10;zUu3iVr/vVlY2OMwM98w82Vna/Gg1hvHCkbDBARx4bThUsEp//6cgvABWWPtmBS8yMNy0fuYY6rd&#10;kzN6HEMpIoR9igqqEJpUSl9UZNEPXUMcvatrLYYo21LqFp8Rbms5TpKJtGg4LlTY0Lqi4na8WwWr&#10;M2cb87O/HLJrZvL8K+Hd5KbUoN+tZiACdeE//NfeagWRCL9n4hGQi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zCTwwAAANwAAAAPAAAAAAAAAAAAAAAAAJcCAABkcnMvZG93&#10;bnJldi54bWxQSwUGAAAAAAQABAD1AAAAhwMAAAAA&#10;" filled="f" stroked="f">
                  <v:textbox style="mso-next-textbox:#Text Box 201" inset="0,0,0,0">
                    <w:txbxContent/>
                  </v:textbox>
                </v:shape>
                <v:shape id="Text Box 201" o:spid="_x0000_s1133" type="#_x0000_t202" style="position:absolute;left:1736090;top:1259205;width:5030470;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5UIxQAA&#10;ANwAAAAPAAAAZHJzL2Rvd25yZXYueG1sRI9Ba8JAFITvQv/D8gredFcPUqMbkdJCoSCN8eDxNfuS&#10;LGbfptmtpv++Wyh4HGbmG2a7G10nrjQE61nDYq5AEFfeWG40nMrX2ROIEJENdp5Jww8F2OUPky1m&#10;xt+4oOsxNiJBOGSooY2xz6QMVUsOw9z3xMmr/eAwJjk00gx4S3DXyaVSK+nQclposafnlqrL8dtp&#10;2J+5eLFfh8+Poi5sWa4Vv68uWk8fx/0GRKQx3sP/7TejYakW8HcmHQGZ/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3lQjFAAAA3AAAAA8AAAAAAAAAAAAAAAAAlwIAAGRycy9k&#10;b3ducmV2LnhtbFBLBQYAAAAABAAEAPUAAACJAwAAAAA=&#10;" filled="f" stroked="f">
                  <v:textbox style="mso-next-textbox:#Text Box 202" inset="0,0,0,0">
                    <w:txbxContent/>
                  </v:textbox>
                </v:shape>
                <v:shape id="Text Box 202" o:spid="_x0000_s1134" type="#_x0000_t202" style="position:absolute;left:1736090;top:1445260;width:5030470;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ZQt/xQAA&#10;ANwAAAAPAAAAZHJzL2Rvd25yZXYueG1sRI9BawIxFITvBf9DeIK3mnQPYrdGkaIgCOK6PfT4unnu&#10;Bjcv6ybq9t83hUKPw8x8wyxWg2vFnfpgPWt4mSoQxJU3lmsNH+X2eQ4iRGSDrWfS8E0BVsvR0wJz&#10;4x9c0P0Ua5EgHHLU0MTY5VKGqiGHYeo74uSdfe8wJtnX0vT4SHDXykypmXRoOS002NF7Q9XldHMa&#10;1p9cbOz18HUszoUty1fF+9lF68l4WL+BiDTE//Bfe2c0ZCqD3zPpCMjl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VlC3/FAAAA3AAAAA8AAAAAAAAAAAAAAAAAlwIAAGRycy9k&#10;b3ducmV2LnhtbFBLBQYAAAAABAAEAPUAAACJAwAAAAA=&#10;" filled="f" stroked="f">
                  <v:textbox style="mso-next-textbox:#Text Box 203" inset="0,0,0,0">
                    <w:txbxContent/>
                  </v:textbox>
                </v:shape>
                <v:shape id="Text Box 203" o:spid="_x0000_s1135" type="#_x0000_t202" style="position:absolute;left:1736090;top:1631315;width:5030470;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Ka7kxQAA&#10;ANwAAAAPAAAAZHJzL2Rvd25yZXYueG1sRI9BawIxFITvBf9DeIK3mlRB6tYoIi0IQum6Hnp83Tx3&#10;g5uXdRN1/fdNoeBxmJlvmMWqd424UhesZw0vYwWCuPTGcqXhUHw8v4IIEdlg45k03CnAajl4WmBm&#10;/I1zuu5jJRKEQ4Ya6hjbTMpQ1uQwjH1LnLyj7xzGJLtKmg5vCe4aOVFqJh1aTgs1trSpqTztL07D&#10;+pvzd3v+/PnKj7ktirni3eyk9WjYr99AROrjI/zf3hoNEzWFvzPpCM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opruTFAAAA3AAAAA8AAAAAAAAAAAAAAAAAlwIAAGRycy9k&#10;b3ducmV2LnhtbFBLBQYAAAAABAAEAPUAAACJAwAAAAA=&#10;" filled="f" stroked="f">
                  <v:textbox style="mso-next-textbox:#Text Box 204" inset="0,0,0,0">
                    <w:txbxContent/>
                  </v:textbox>
                </v:shape>
                <v:shape id="Text Box 204" o:spid="_x0000_s1136" type="#_x0000_t202" style="position:absolute;left:1736090;top:1817370;width:5030470;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DaQxQAA&#10;ANwAAAAPAAAAZHJzL2Rvd25yZXYueG1sRI9BawIxFITvBf9DeIK3mlRE6tYoIi0IQum6Hnp83Tx3&#10;g5uXdRN1/fdNoeBxmJlvmMWqd424UhesZw0vYwWCuPTGcqXhUHw8v4IIEdlg45k03CnAajl4WmBm&#10;/I1zuu5jJRKEQ4Ya6hjbTMpQ1uQwjH1LnLyj7xzGJLtKmg5vCe4aOVFqJh1aTgs1trSpqTztL07D&#10;+pvzd3v+/PnKj7ktirni3eyk9WjYr99AROrjI/zf3hoNEzWFvzPpCM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ANpDFAAAA3AAAAA8AAAAAAAAAAAAAAAAAlwIAAGRycy9k&#10;b3ducmV2LnhtbFBLBQYAAAAABAAEAPUAAACJAwAAAAA=&#10;" filled="f" stroked="f">
                  <v:textbox style="mso-next-textbox:#Text Box 205" inset="0,0,0,0">
                    <w:txbxContent/>
                  </v:textbox>
                </v:shape>
                <v:shape id="Text Box 205" o:spid="_x0000_s1137" type="#_x0000_t202" style="position:absolute;left:1736090;top:2155825;width:5030470;height:329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jJMLxQAA&#10;ANwAAAAPAAAAZHJzL2Rvd25yZXYueG1sRI9BawIxFITvBf9DeIK3mlRQ6tYoIi0IQum6Hnp83Tx3&#10;g5uXdRN1/fdNoeBxmJlvmMWqd424UhesZw0vYwWCuPTGcqXhUHw8v4IIEdlg45k03CnAajl4WmBm&#10;/I1zuu5jJRKEQ4Ya6hjbTMpQ1uQwjH1LnLyj7xzGJLtKmg5vCe4aOVFqJh1aTgs1trSpqTztL07D&#10;+pvzd3v+/PnKj7ktirni3eyk9WjYr99AROrjI/zf3hoNEzWFvzPpCM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qMkwvFAAAA3AAAAA8AAAAAAAAAAAAAAAAAlwIAAGRycy9k&#10;b3ducmV2LnhtbFBLBQYAAAAABAAEAPUAAACJAwAAAAA=&#10;" filled="f" stroked="f">
                  <v:textbox style="mso-next-textbox:#Text Box 206" inset="0,0,0,0">
                    <w:txbxContent/>
                  </v:textbox>
                </v:shape>
                <v:shape id="Text Box 206" o:spid="_x0000_s1138" type="#_x0000_t202" style="position:absolute;left:1736090;top:2484120;width:5030470;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g18xQAA&#10;ANwAAAAPAAAAZHJzL2Rvd25yZXYueG1sRI9BawIxFITvBf9DeEJvNdHD0q5GEbFQKJSu20OPz81z&#10;N7h5WTeprv/eCEKPw8x8wyxWg2vFmfpgPWuYThQI4soby7WGn/L95RVEiMgGW8+k4UoBVsvR0wJz&#10;4y9c0HkXa5EgHHLU0MTY5VKGqiGHYeI74uQdfO8wJtnX0vR4SXDXyplSmXRoOS002NGmoeq4+3Ma&#10;1r9cbO3pa/9dHApblm+KP7Oj1s/jYT0HEWmI/+FH+8NomKkM7mfSEZ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peDXzFAAAA3AAAAA8AAAAAAAAAAAAAAAAAlwIAAGRycy9k&#10;b3ducmV2LnhtbFBLBQYAAAAABAAEAPUAAACJAwAAAAA=&#10;" filled="f" stroked="f">
                  <v:textbox style="mso-next-textbox:#Text Box 207" inset="0,0,0,0">
                    <w:txbxContent/>
                  </v:textbox>
                </v:shape>
                <v:shape id="Text Box 207" o:spid="_x0000_s1139" type="#_x0000_t202" style="position:absolute;left:1736090;top:2670175;width:5030470;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EqjnxQAA&#10;ANwAAAAPAAAAZHJzL2Rvd25yZXYueG1sRI9BawIxFITvQv9DeIXeNKkHrVujiCgUCsV1PfT4unnu&#10;Bjcv6ybV7b83QsHjMDPfMPNl7xpxoS5YzxpeRwoEcemN5UrDodgO30CEiGyw8Uwa/ijAcvE0mGNm&#10;/JVzuuxjJRKEQ4Ya6hjbTMpQ1uQwjHxLnLyj7xzGJLtKmg6vCe4aOVZqIh1aTgs1trSuqTztf52G&#10;1TfnG3v++tnlx9wWxUzx5+Sk9ctzv3oHEamPj/B/+8NoGKsp3M+kIyA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USqOfFAAAA3AAAAA8AAAAAAAAAAAAAAAAAlwIAAGRycy9k&#10;b3ducmV2LnhtbFBLBQYAAAAABAAEAPUAAACJAwAAAAA=&#10;" filled="f" stroked="f">
                  <v:textbox style="mso-next-textbox:#Text Box 208" inset="0,0,0,0">
                    <w:txbxContent/>
                  </v:textbox>
                </v:shape>
                <v:shape id="Text Box 208" o:spid="_x0000_s1140" type="#_x0000_t202" style="position:absolute;left:1736090;top:2856230;width:5030470;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TyVwQAA&#10;ANwAAAAPAAAAZHJzL2Rvd25yZXYueG1sRE/Pa8IwFL4P9j+EJ3hbEz2Iq0aRsYEgyGo9eHxrnm2w&#10;eemaqPW/Xw7Cjh/f7+V6cK24UR+sZw2TTIEgrryxXGs4ll9vcxAhIhtsPZOGBwVYr15flpgbf+eC&#10;bodYixTCIUcNTYxdLmWoGnIYMt8RJ+7se4cxwb6Wpsd7CnetnCo1kw4tp4YGO/poqLocrk7D5sTF&#10;p/3d/3wX58KW5bvi3eyi9Xg0bBYgIg3xX/x0b42GqUpr05l0BOTq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I08lcEAAADcAAAADwAAAAAAAAAAAAAAAACXAgAAZHJzL2Rvd25y&#10;ZXYueG1sUEsFBgAAAAAEAAQA9QAAAIUDAAAAAA==&#10;" filled="f" stroked="f">
                  <v:textbox style="mso-next-textbox:#Text Box 209" inset="0,0,0,0">
                    <w:txbxContent/>
                  </v:textbox>
                </v:shape>
                <v:shape id="Text Box 209" o:spid="_x0000_s1141" type="#_x0000_t202" style="position:absolute;left:1736090;top:3194685;width:5030470;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wZkOxQAA&#10;ANwAAAAPAAAAZHJzL2Rvd25yZXYueG1sRI9Ba8JAFITvBf/D8gq91d16kBrdiBSFQqEY48Hja/Yl&#10;Wcy+jdmtpv/eLRR6HGbmG2a1Hl0nrjQE61nDy1SBIK68sdxoOJa751cQISIb7DyThh8KsM4nDyvM&#10;jL9xQddDbESCcMhQQxtjn0kZqpYchqnviZNX+8FhTHJopBnwluCukzOl5tKh5bTQYk9vLVXnw7fT&#10;sDlxsbWXz699URe2LBeKP+ZnrZ8ex80SRKQx/of/2u9Gw0wt4PdMOgIyv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vBmQ7FAAAA3AAAAA8AAAAAAAAAAAAAAAAAlwIAAGRycy9k&#10;b3ducmV2LnhtbFBLBQYAAAAABAAEAPUAAACJAwAAAAA=&#10;" filled="f" stroked="f">
                  <v:textbox style="mso-next-textbox:#Text Box 210" inset="0,0,0,0">
                    <w:txbxContent/>
                  </v:textbox>
                </v:shape>
                <v:shape id="Text Box 210" o:spid="_x0000_s1142" type="#_x0000_t202" style="position:absolute;left:91440;top:3568700;width:6675120;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qZOwQAA&#10;ANwAAAAPAAAAZHJzL2Rvd25yZXYueG1sRE9Ni8IwEL0L+x/CCN5sqgfRrlFEVlgQFms9eJxtxjbY&#10;TGqT1e6/NwfB4+N9L9e9bcSdOm8cK5gkKQji0mnDlYJTsRvPQfiArLFxTAr+ycN69TFYYqbdg3O6&#10;H0MlYgj7DBXUIbSZlL6syaJPXEscuYvrLIYIu0rqDh8x3DZymqYzadFwbKixpW1N5fX4ZxVszpx/&#10;mdvP7yG/5KYoFinvZ1elRsN+8wkiUB/e4pf7WyuYTuL8eCYeAbl6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yKmTsEAAADcAAAADwAAAAAAAAAAAAAAAACXAgAAZHJzL2Rvd25y&#10;ZXYueG1sUEsFBgAAAAAEAAQA9QAAAIUDAAAAAA==&#10;" filled="f" stroked="f">
                  <v:textbox style="mso-next-textbox:#Text Box 211" inset="0,0,0,0">
                    <w:txbxContent/>
                  </v:textbox>
                </v:shape>
                <v:shape id="Text Box 211" o:spid="_x0000_s1143" type="#_x0000_t202" style="position:absolute;left:1715135;top:3907155;width:5051425;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gPVxQAA&#10;ANwAAAAPAAAAZHJzL2Rvd25yZXYueG1sRI9Ba8JAFITvgv9heYI33cSDtNFNkNJCoSCN8eDxNftM&#10;FrNv0+xW4793C4Ueh5n5htkWo+3ElQZvHCtIlwkI4tppw42CY/W2eALhA7LGzjEpuJOHIp9Otphp&#10;d+OSrofQiAhhn6GCNoQ+k9LXLVn0S9cTR+/sBoshyqGResBbhNtOrpJkLS0ajgst9vTSUn05/FgF&#10;uxOXr+Z7//VZnktTVc8Jf6wvSs1n424DItAY/sN/7XetYJWm8HsmHgG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BuA9XFAAAA3AAAAA8AAAAAAAAAAAAAAAAAlwIAAGRycy9k&#10;b3ducmV2LnhtbFBLBQYAAAAABAAEAPUAAACJAwAAAAA=&#10;" filled="f" stroked="f">
                  <v:textbox style="mso-next-textbox:#Text Box 212" inset="0,0,0,0">
                    <w:txbxContent/>
                  </v:textbox>
                </v:shape>
                <v:shape id="Text Box 212" o:spid="_x0000_s1144" type="#_x0000_t202" style="position:absolute;left:1715135;top:4093210;width:5051425;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J2ixAAA&#10;ANwAAAAPAAAAZHJzL2Rvd25yZXYueG1sRI9Ba8JAFITvBf/D8gRvdWMO0kZXEVEQBGmMB4/P7DNZ&#10;zL6N2VXTf98tFHocZuYbZr7sbSOe1HnjWMFknIAgLp02XCk4Fdv3DxA+IGtsHJOCb/KwXAze5php&#10;9+KcnsdQiQhhn6GCOoQ2k9KXNVn0Y9cSR+/qOoshyq6SusNXhNtGpkkylRYNx4UaW1rXVN6OD6tg&#10;deZ8Y+6Hy1d+zU1RfCa8n96UGg371QxEoD78h//aO60gnaTweyYe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LydosQAAADcAAAADwAAAAAAAAAAAAAAAACXAgAAZHJzL2Rv&#10;d25yZXYueG1sUEsFBgAAAAAEAAQA9QAAAIgDAAAAAA==&#10;" filled="f" stroked="f">
                  <v:textbox style="mso-next-textbox:#Text Box 213" inset="0,0,0,0">
                    <w:txbxContent/>
                  </v:textbox>
                </v:shape>
                <v:shape id="Text Box 213" o:spid="_x0000_s1145" type="#_x0000_t202" style="position:absolute;left:1715135;top:4279265;width:5051425;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8Dg5xAAA&#10;ANwAAAAPAAAAZHJzL2Rvd25yZXYueG1sRI9Ba8JAFITvgv9heYI33aggGl1FikJBKI3pocdn9pks&#10;Zt+m2a3Gf98tCB6HmfmGWW87W4sbtd44VjAZJyCIC6cNlwq+8sNoAcIHZI21Y1LwIA/bTb+3xlS7&#10;O2d0O4VSRAj7FBVUITSplL6oyKIfu4Y4ehfXWgxRtqXULd4j3NZymiRzadFwXKiwobeKiuvp1yrY&#10;fXO2Nz8f58/skpk8XyZ8nF+VGg663QpEoC68ws/2u1Ywncz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A4OcQAAADcAAAADwAAAAAAAAAAAAAAAACXAgAAZHJzL2Rv&#10;d25yZXYueG1sUEsFBgAAAAAEAAQA9QAAAIgDAAAAAA==&#10;" filled="f" stroked="f">
                  <v:textbox style="mso-next-textbox:#Text Box 214" inset="0,0,0,0">
                    <w:txbxContent/>
                  </v:textbox>
                </v:shape>
                <v:shape id="Text Box 214" o:spid="_x0000_s1146" type="#_x0000_t202" style="position:absolute;left:1715135;top:4617720;width:5051425;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aBNxAAA&#10;ANwAAAAPAAAAZHJzL2Rvd25yZXYueG1sRI9Ba8JAFITvgv9heYI33SgiGl1FikJBKI3pocdn9pks&#10;Zt+m2a3Gf98tCB6HmfmGWW87W4sbtd44VjAZJyCIC6cNlwq+8sNoAcIHZI21Y1LwIA/bTb+3xlS7&#10;O2d0O4VSRAj7FBVUITSplL6oyKIfu4Y4ehfXWgxRtqXULd4j3NZymiRzadFwXKiwobeKiuvp1yrY&#10;fXO2Nz8f58/skpk8XyZ8nF+VGg663QpEoC68ws/2u1Ywncz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BmgTcQAAADcAAAADwAAAAAAAAAAAAAAAACXAgAAZHJzL2Rv&#10;d25yZXYueG1sUEsFBgAAAAAEAAQA9QAAAIgDAAAAAA==&#10;" filled="f" stroked="f">
                  <v:textbox style="mso-next-textbox:#Text Box 215" inset="0,0,0,0">
                    <w:txbxContent/>
                  </v:textbox>
                </v:shape>
                <v:shape id="Text Box 215" o:spid="_x0000_s1147" type="#_x0000_t202" style="position:absolute;left:1546225;top:4956175;width:5220335;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VQXWxAAA&#10;ANwAAAAPAAAAZHJzL2Rvd25yZXYueG1sRI9Ba8JAFITvgv9heYI33SgoGl1FikJBKI3pocdn9pks&#10;Zt+m2a3Gf98tCB6HmfmGWW87W4sbtd44VjAZJyCIC6cNlwq+8sNoAcIHZI21Y1LwIA/bTb+3xlS7&#10;O2d0O4VSRAj7FBVUITSplL6oyKIfu4Y4ehfXWgxRtqXULd4j3NZymiRzadFwXKiwobeKiuvp1yrY&#10;fXO2Nz8f58/skpk8XyZ8nF+VGg663QpEoC68ws/2u1Ywncz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1UF1sQAAADcAAAADwAAAAAAAAAAAAAAAACXAgAAZHJzL2Rv&#10;d25yZXYueG1sUEsFBgAAAAAEAAQA9QAAAIgDAAAAAA==&#10;" filled="f" stroked="f">
                  <v:textbox style="mso-next-textbox:#Text Box 216" inset="0,0,0,0">
                    <w:txbxContent/>
                  </v:textbox>
                </v:shape>
                <v:shape id="Text Box 216" o:spid="_x0000_s1148" type="#_x0000_t202" style="position:absolute;left:1546225;top:5294630;width:5220335;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5uhxAAA&#10;ANwAAAAPAAAAZHJzL2Rvd25yZXYueG1sRI9Ba8JAFITvBf/D8gRvdaOH0EZXEVEQBGmMB4/P7DNZ&#10;zL6N2VXTf98tFHocZuYbZr7sbSOe1HnjWMFknIAgLp02XCk4Fdv3DxA+IGtsHJOCb/KwXAze5php&#10;9+KcnsdQiQhhn6GCOoQ2k9KXNVn0Y9cSR+/qOoshyq6SusNXhNtGTpMklRYNx4UaW1rXVN6OD6tg&#10;deZ8Y+6Hy1d+zU1RfCa8T29KjYb9agYiUB/+w3/tnVYwnaTweyYe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4ebocQAAADcAAAADwAAAAAAAAAAAAAAAACXAgAAZHJzL2Rv&#10;d25yZXYueG1sUEsFBgAAAAAEAAQA9QAAAIgDAAAAAA==&#10;" filled="f" stroked="f">
                  <v:textbox style="mso-next-textbox:#Text Box 217" inset="0,0,0,0">
                    <w:txbxContent/>
                  </v:textbox>
                </v:shape>
                <v:shape id="Text Box 217" o:spid="_x0000_s1149" type="#_x0000_t202" style="position:absolute;left:1546225;top:5480685;width:5220335;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yz46xQAA&#10;ANwAAAAPAAAAZHJzL2Rvd25yZXYueG1sRI9Ba8JAFITvQv/D8gq96UYPtqZuRKQFoSCN8eDxNftM&#10;lmTfxuyq8d93CwWPw8x8wyxXg23FlXpvHCuYThIQxKXThisFh+Jz/AbCB2SNrWNScCcPq+xptMRU&#10;uxvndN2HSkQI+xQV1CF0qZS+rMmin7iOOHon11sMUfaV1D3eIty2cpYkc2nRcFyosaNNTWWzv1gF&#10;6yPnH+a8+/nOT7kpikXCX/NGqZfnYf0OItAQHuH/9lYrmE1f4e9MPAIy+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DLPjrFAAAA3AAAAA8AAAAAAAAAAAAAAAAAlwIAAGRycy9k&#10;b3ducmV2LnhtbFBLBQYAAAAABAAEAPUAAACJAwAAAAA=&#10;" filled="f" stroked="f">
                  <v:textbox style="mso-next-textbox:#Text Box 218" inset="0,0,0,0">
                    <w:txbxContent/>
                  </v:textbox>
                </v:shape>
                <v:shape id="Text Box 218" o:spid="_x0000_s1150" type="#_x0000_t202" style="position:absolute;left:1546225;top:5666740;width:5220335;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VKpIwQAA&#10;ANwAAAAPAAAAZHJzL2Rvd25yZXYueG1sRE9Ni8IwEL0L+x/CCN5sqgfRrlFEVlgQFms9eJxtxjbY&#10;TGqT1e6/NwfB4+N9L9e9bcSdOm8cK5gkKQji0mnDlYJTsRvPQfiArLFxTAr+ycN69TFYYqbdg3O6&#10;H0MlYgj7DBXUIbSZlL6syaJPXEscuYvrLIYIu0rqDh8x3DZymqYzadFwbKixpW1N5fX4ZxVszpx/&#10;mdvP7yG/5KYoFinvZ1elRsN+8wkiUB/e4pf7WyuYTuLaeCYeAbl6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SqSMEAAADcAAAADwAAAAAAAAAAAAAAAACXAgAAZHJzL2Rvd25y&#10;ZXYueG1sUEsFBgAAAAAEAAQA9QAAAIUDAAAAAA==&#10;" filled="f" stroked="f">
                  <v:textbox style="mso-next-textbox:#Text Box 219" inset="0,0,0,0">
                    <w:txbxContent/>
                  </v:textbox>
                </v:shape>
                <v:shape id="Text Box 219" o:spid="_x0000_s1151" type="#_x0000_t202" style="position:absolute;left:1546225;top:6005195;width:5220335;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GA/TxAAA&#10;ANwAAAAPAAAAZHJzL2Rvd25yZXYueG1sRI9Bi8IwFITvwv6H8ARvmupB1moUkRUWBLHWg8dn82yD&#10;zUttslr/vVlY2OMwM98wi1Vna/Gg1hvHCsajBARx4bThUsEp3w4/QfiArLF2TApe5GG1/OgtMNXu&#10;yRk9jqEUEcI+RQVVCE0qpS8qsuhHriGO3tW1FkOUbSl1i88It7WcJMlUWjQcFypsaFNRcTv+WAXr&#10;M2df5r6/HLJrZvJ8lvBuelNq0O/WcxCBuvAf/mt/awWT8Qx+z8QjIJd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hgP08QAAADcAAAADwAAAAAAAAAAAAAAAACXAgAAZHJzL2Rv&#10;d25yZXYueG1sUEsFBgAAAAAEAAQA9QAAAIgDAAAAAA==&#10;" filled="f" stroked="f">
                  <v:textbox style="mso-next-textbox:#Text Box 220" inset="0,0,0,0">
                    <w:txbxContent/>
                  </v:textbox>
                </v:shape>
                <v:shape id="Text Box 220" o:spid="_x0000_s1152" type="#_x0000_t202" style="position:absolute;left:91440;top:6343650;width:6675120;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mzzwwAA&#10;ANwAAAAPAAAAZHJzL2Rvd25yZXYueG1sRE89a8MwEN0L+Q/iCtlquR5C61gxoaQQCJQ6zpDxal1s&#10;YevkWkri/vtqKHR8vO+inO0gbjR541jBc5KCIG6cNtwqONXvTy8gfEDWODgmBT/kodwsHgrMtbtz&#10;RbdjaEUMYZ+jgi6EMZfSNx1Z9IkbiSN3cZPFEOHUSj3hPYbbQWZpupIWDceGDkd666jpj1erYHvm&#10;ame+P74+q0tl6vo15cOqV2r5OG/XIALN4V/8595rBVkW58cz8QjI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TmzzwwAAANwAAAAPAAAAAAAAAAAAAAAAAJcCAABkcnMvZG93&#10;bnJldi54bWxQSwUGAAAAAAQABAD1AAAAhwMAAAAA&#10;" filled="f" stroked="f">
                  <v:textbox style="mso-next-textbox:#Text Box 221" inset="0,0,0,0">
                    <w:txbxContent/>
                  </v:textbox>
                </v:shape>
                <v:shape id="Text Box 221" o:spid="_x0000_s1153" type="#_x0000_t202" style="position:absolute;left:1736090;top:6682105;width:5030470;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sloxAAA&#10;ANwAAAAPAAAAZHJzL2Rvd25yZXYueG1sRI9Ba8JAFITvBf/D8gRvdWMO0kZXEVEQBGmMB4/P7DNZ&#10;zL6N2VXTf98tFHocZuYbZr7sbSOe1HnjWMFknIAgLp02XCk4Fdv3DxA+IGtsHJOCb/KwXAze5php&#10;9+KcnsdQiQhhn6GCOoQ2k9KXNVn0Y9cSR+/qOoshyq6SusNXhNtGpkkylRYNx4UaW1rXVN6OD6tg&#10;deZ8Y+6Hy1d+zU1RfCa8n96UGg371QxEoD78h//aO60gTSfweyYe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gLJaMQAAADcAAAADwAAAAAAAAAAAAAAAACXAgAAZHJzL2Rv&#10;d25yZXYueG1sUEsFBgAAAAAEAAQA9QAAAIgDAAAAAA==&#10;" filled="f" stroked="f">
                  <v:textbox style="mso-next-textbox:#Text Box 222" inset="0,0,0,0">
                    <w:txbxContent/>
                  </v:textbox>
                </v:shape>
                <v:shape id="Text Box 222" o:spid="_x0000_s1154" type="#_x0000_t202" style="position:absolute;left:1736090;top:7020560;width:5030470;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0FcfxAAA&#10;ANwAAAAPAAAAZHJzL2Rvd25yZXYueG1sRI9Ba8JAFITvBf/D8gRvzcYcpI2uImKhIEhjPHh8Zp/J&#10;YvZtzK6a/vtuodDjMDPfMIvVYFvxoN4bxwqmSQqCuHLacK3gWH68voHwAVlj65gUfJOH1XL0ssBc&#10;uycX9DiEWkQI+xwVNCF0uZS+asiiT1xHHL2L6y2GKPta6h6fEW5bmaXpTFo0HBca7GjTUHU93K2C&#10;9YmLrbntz1/FpTBl+Z7ybnZVajIe1nMQgYbwH/5rf2oFWZbB75l4BOTy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BXH8QAAADcAAAADwAAAAAAAAAAAAAAAACXAgAAZHJzL2Rv&#10;d25yZXYueG1sUEsFBgAAAAAEAAQA9QAAAIgDAAAAAA==&#10;" filled="f" stroked="f">
                  <v:textbox style="mso-next-textbox:#Text Box 223" inset="0,0,0,0">
                    <w:txbxContent/>
                  </v:textbox>
                </v:shape>
                <v:shape id="Text Box 223" o:spid="_x0000_s1155" type="#_x0000_t202" style="position:absolute;left:1736090;top:7206615;width:5030470;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PKExQAA&#10;ANwAAAAPAAAAZHJzL2Rvd25yZXYueG1sRI9Ba8JAFITvBf/D8oTe6sYUpEZXEWlBKBRjPHh8Zp/J&#10;YvZtzK6a/vuuUPA4zMw3zHzZ20bcqPPGsYLxKAFBXDptuFKwL77ePkD4gKyxcUwKfsnDcjF4mWOm&#10;3Z1zuu1CJSKEfYYK6hDaTEpf1mTRj1xLHL2T6yyGKLtK6g7vEW4bmSbJRFo0HBdqbGldU3neXa2C&#10;1YHzT3P5OW7zU26KYprw9+Ss1OuwX81ABOrDM/zf3mgFa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Gc8oTFAAAA3AAAAA8AAAAAAAAAAAAAAAAAlwIAAGRycy9k&#10;b3ducmV2LnhtbFBLBQYAAAAABAAEAPUAAACJAwAAAAA=&#10;" filled="f" stroked="f">
                  <v:textbox style="mso-next-textbox:#Text Box 224" inset="0,0,0,0">
                    <w:txbxContent/>
                  </v:textbox>
                </v:shape>
                <v:shape id="Text Box 224" o:spid="_x0000_s1156" type="#_x0000_t202" style="position:absolute;left:1736090;top:7392670;width:5030470;height:187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WrwxQAA&#10;ANwAAAAPAAAAZHJzL2Rvd25yZXYueG1sRI9Ba8JAFITvBf/D8oTe6sZQpEZXEWlBKBRjPHh8Zp/J&#10;YvZtzK6a/vuuUPA4zMw3zHzZ20bcqPPGsYLxKAFBXDptuFKwL77ePkD4gKyxcUwKfsnDcjF4mWOm&#10;3Z1zuu1CJSKEfYYK6hDaTEpf1mTRj1xLHL2T6yyGKLtK6g7vEW4bmSbJRFo0HBdqbGldU3neXa2C&#10;1YHzT3P5OW7zU26KYprw9+Ss1OuwX81ABOrDM/zf3mgFa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51avDFAAAA3AAAAA8AAAAAAAAAAAAAAAAAlwIAAGRycy9k&#10;b3ducmV2LnhtbFBLBQYAAAAABAAEAPUAAACJAwAAAAA=&#10;" filled="f" stroked="f">
                  <v:textbox style="mso-next-textbox:#Text Box 225" inset="0,0,0,0">
                    <w:txbxContent/>
                  </v:textbox>
                </v:shape>
                <v:shape id="Text Box 225" o:spid="_x0000_s1157" type="#_x0000_t202" style="position:absolute;left:1736090;top:7578725;width:5030470;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c9rxQAA&#10;ANwAAAAPAAAAZHJzL2Rvd25yZXYueG1sRI9Ba8JAFITvBf/D8oTe6sZApUZXEWlBKBRjPHh8Zp/J&#10;YvZtzK6a/vuuUPA4zMw3zHzZ20bcqPPGsYLxKAFBXDptuFKwL77ePkD4gKyxcUwKfsnDcjF4mWOm&#10;3Z1zuu1CJSKEfYYK6hDaTEpf1mTRj1xLHL2T6yyGKLtK6g7vEW4bmSbJRFo0HBdqbGldU3neXa2C&#10;1YHzT3P5OW7zU26KYprw9+Ss1OuwX81ABOrDM/zf3mgFa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E5z2vFAAAA3AAAAA8AAAAAAAAAAAAAAAAAlwIAAGRycy9k&#10;b3ducmV2LnhtbFBLBQYAAAAABAAEAPUAAACJAwAAAAA=&#10;" filled="f" stroked="f">
                  <v:textbox style="mso-next-textbox:#Text Box 226" inset="0,0,0,0">
                    <w:txbxContent/>
                  </v:textbox>
                </v:shape>
                <v:shape id="Text Box 226" o:spid="_x0000_s1158" type="#_x0000_t202" style="position:absolute;left:1736090;top:7917180;width:5030470;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61EcxAAA&#10;ANwAAAAPAAAAZHJzL2Rvd25yZXYueG1sRI9Ba8JAFITvhf6H5RV6qxtzCJq6ioiFglCM8eDxNftM&#10;FrNvY3bV9N93BcHjMDPfMLPFYFtxpd4bxwrGowQEceW04VrBvvz6mIDwAVlj65gU/JGHxfz1ZYa5&#10;djcu6LoLtYgQ9jkqaELocil91ZBFP3IdcfSOrrcYouxrqXu8RbhtZZokmbRoOC402NGqoeq0u1gF&#10;ywMXa3P++d0Wx8KU5TThTXZS6v1tWH6CCDSEZ/jR/tYK0jSD+5l4BOT8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etRHMQAAADcAAAADwAAAAAAAAAAAAAAAACXAgAAZHJzL2Rv&#10;d25yZXYueG1sUEsFBgAAAAAEAAQA9QAAAIgDAAAAAA==&#10;" filled="f" stroked="f">
                  <v:textbox inset="0,0,0,0">
                    <w:txbxContent/>
                  </v:textbox>
                </v:shape>
                <w10:wrap type="through" anchorx="page" anchory="page"/>
              </v:group>
            </w:pict>
          </mc:Fallback>
        </mc:AlternateContent>
      </w:r>
      <w:r w:rsidR="00913D73">
        <w:rPr>
          <w:noProof/>
        </w:rPr>
        <w:drawing>
          <wp:anchor distT="0" distB="0" distL="114300" distR="114300" simplePos="0" relativeHeight="251755545" behindDoc="0" locked="0" layoutInCell="1" allowOverlap="1" wp14:anchorId="64802172" wp14:editId="52CE8618">
            <wp:simplePos x="0" y="0"/>
            <wp:positionH relativeFrom="page">
              <wp:posOffset>457200</wp:posOffset>
            </wp:positionH>
            <wp:positionV relativeFrom="page">
              <wp:posOffset>4303673</wp:posOffset>
            </wp:positionV>
            <wp:extent cx="1635561" cy="1043305"/>
            <wp:effectExtent l="0" t="0" r="0" b="0"/>
            <wp:wrapThrough wrapText="bothSides">
              <wp:wrapPolygon edited="0">
                <wp:start x="0" y="0"/>
                <wp:lineTo x="0" y="21035"/>
                <wp:lineTo x="21139" y="21035"/>
                <wp:lineTo x="21139"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ls.jpg"/>
                    <pic:cNvPicPr/>
                  </pic:nvPicPr>
                  <pic:blipFill>
                    <a:blip r:embed="rId27">
                      <a:extLst>
                        <a:ext uri="{28A0092B-C50C-407E-A947-70E740481C1C}">
                          <a14:useLocalDpi xmlns:a14="http://schemas.microsoft.com/office/drawing/2010/main" val="0"/>
                        </a:ext>
                      </a:extLst>
                    </a:blip>
                    <a:stretch>
                      <a:fillRect/>
                    </a:stretch>
                  </pic:blipFill>
                  <pic:spPr>
                    <a:xfrm>
                      <a:off x="0" y="0"/>
                      <a:ext cx="1635561" cy="1043305"/>
                    </a:xfrm>
                    <a:prstGeom prst="rect">
                      <a:avLst/>
                    </a:prstGeom>
                  </pic:spPr>
                </pic:pic>
              </a:graphicData>
            </a:graphic>
            <wp14:sizeRelH relativeFrom="margin">
              <wp14:pctWidth>0</wp14:pctWidth>
            </wp14:sizeRelH>
            <wp14:sizeRelV relativeFrom="margin">
              <wp14:pctHeight>0</wp14:pctHeight>
            </wp14:sizeRelV>
          </wp:anchor>
        </w:drawing>
      </w:r>
      <w:r w:rsidR="002E24CE">
        <w:rPr>
          <w:noProof/>
        </w:rPr>
        <w:drawing>
          <wp:anchor distT="0" distB="0" distL="114300" distR="114300" simplePos="0" relativeHeight="251754521" behindDoc="0" locked="0" layoutInCell="1" allowOverlap="1" wp14:anchorId="137502F0" wp14:editId="57FB35E9">
            <wp:simplePos x="0" y="0"/>
            <wp:positionH relativeFrom="page">
              <wp:posOffset>529590</wp:posOffset>
            </wp:positionH>
            <wp:positionV relativeFrom="page">
              <wp:posOffset>2984500</wp:posOffset>
            </wp:positionV>
            <wp:extent cx="1569720" cy="1031240"/>
            <wp:effectExtent l="0" t="0" r="5080" b="10160"/>
            <wp:wrapThrough wrapText="bothSides">
              <wp:wrapPolygon edited="0">
                <wp:start x="0" y="0"/>
                <wp:lineTo x="0" y="21281"/>
                <wp:lineTo x="21320" y="21281"/>
                <wp:lineTo x="21320"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gies.jpg"/>
                    <pic:cNvPicPr/>
                  </pic:nvPicPr>
                  <pic:blipFill>
                    <a:blip r:embed="rId28">
                      <a:extLst>
                        <a:ext uri="{28A0092B-C50C-407E-A947-70E740481C1C}">
                          <a14:useLocalDpi xmlns:a14="http://schemas.microsoft.com/office/drawing/2010/main" val="0"/>
                        </a:ext>
                      </a:extLst>
                    </a:blip>
                    <a:stretch>
                      <a:fillRect/>
                    </a:stretch>
                  </pic:blipFill>
                  <pic:spPr>
                    <a:xfrm>
                      <a:off x="0" y="0"/>
                      <a:ext cx="1569720" cy="1031240"/>
                    </a:xfrm>
                    <a:prstGeom prst="rect">
                      <a:avLst/>
                    </a:prstGeom>
                  </pic:spPr>
                </pic:pic>
              </a:graphicData>
            </a:graphic>
            <wp14:sizeRelH relativeFrom="margin">
              <wp14:pctWidth>0</wp14:pctWidth>
            </wp14:sizeRelH>
            <wp14:sizeRelV relativeFrom="margin">
              <wp14:pctHeight>0</wp14:pctHeight>
            </wp14:sizeRelV>
          </wp:anchor>
        </w:drawing>
      </w:r>
      <w:r w:rsidR="002E24CE">
        <w:rPr>
          <w:noProof/>
        </w:rPr>
        <w:drawing>
          <wp:anchor distT="0" distB="0" distL="114300" distR="114300" simplePos="0" relativeHeight="251753497" behindDoc="0" locked="0" layoutInCell="1" allowOverlap="1" wp14:anchorId="51A35DA4" wp14:editId="5B501AC3">
            <wp:simplePos x="0" y="0"/>
            <wp:positionH relativeFrom="page">
              <wp:posOffset>529590</wp:posOffset>
            </wp:positionH>
            <wp:positionV relativeFrom="page">
              <wp:posOffset>1689100</wp:posOffset>
            </wp:positionV>
            <wp:extent cx="1569720" cy="1040765"/>
            <wp:effectExtent l="0" t="0" r="5080" b="635"/>
            <wp:wrapThrough wrapText="bothSides">
              <wp:wrapPolygon edited="0">
                <wp:start x="0" y="0"/>
                <wp:lineTo x="0" y="21086"/>
                <wp:lineTo x="21320" y="21086"/>
                <wp:lineTo x="21320"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s.jpg"/>
                    <pic:cNvPicPr/>
                  </pic:nvPicPr>
                  <pic:blipFill>
                    <a:blip r:embed="rId29">
                      <a:extLst>
                        <a:ext uri="{28A0092B-C50C-407E-A947-70E740481C1C}">
                          <a14:useLocalDpi xmlns:a14="http://schemas.microsoft.com/office/drawing/2010/main" val="0"/>
                        </a:ext>
                      </a:extLst>
                    </a:blip>
                    <a:stretch>
                      <a:fillRect/>
                    </a:stretch>
                  </pic:blipFill>
                  <pic:spPr>
                    <a:xfrm>
                      <a:off x="0" y="0"/>
                      <a:ext cx="1569720" cy="1040765"/>
                    </a:xfrm>
                    <a:prstGeom prst="rect">
                      <a:avLst/>
                    </a:prstGeom>
                  </pic:spPr>
                </pic:pic>
              </a:graphicData>
            </a:graphic>
            <wp14:sizeRelH relativeFrom="margin">
              <wp14:pctWidth>0</wp14:pctWidth>
            </wp14:sizeRelH>
            <wp14:sizeRelV relativeFrom="margin">
              <wp14:pctHeight>0</wp14:pctHeight>
            </wp14:sizeRelV>
          </wp:anchor>
        </w:drawing>
      </w:r>
    </w:p>
    <w:p w14:paraId="2562A685" w14:textId="2857FCBD" w:rsidR="00590138" w:rsidRDefault="000022A6">
      <w:r>
        <w:rPr>
          <w:noProof/>
        </w:rPr>
        <w:lastRenderedPageBreak/>
        <w:drawing>
          <wp:anchor distT="0" distB="0" distL="114300" distR="114300" simplePos="0" relativeHeight="251729945" behindDoc="0" locked="0" layoutInCell="1" allowOverlap="1" wp14:anchorId="63A34F7C" wp14:editId="23A1A7F9">
            <wp:simplePos x="0" y="0"/>
            <wp:positionH relativeFrom="page">
              <wp:posOffset>1196340</wp:posOffset>
            </wp:positionH>
            <wp:positionV relativeFrom="page">
              <wp:posOffset>5632450</wp:posOffset>
            </wp:positionV>
            <wp:extent cx="1120140" cy="1120140"/>
            <wp:effectExtent l="0" t="0" r="0" b="0"/>
            <wp:wrapThrough wrapText="bothSides">
              <wp:wrapPolygon edited="0">
                <wp:start x="1959" y="0"/>
                <wp:lineTo x="490" y="1959"/>
                <wp:lineTo x="0" y="3429"/>
                <wp:lineTo x="0" y="17143"/>
                <wp:lineTo x="1959" y="20082"/>
                <wp:lineTo x="2449" y="21061"/>
                <wp:lineTo x="18612" y="21061"/>
                <wp:lineTo x="19102" y="20082"/>
                <wp:lineTo x="21061" y="17143"/>
                <wp:lineTo x="20571" y="1959"/>
                <wp:lineTo x="19102" y="0"/>
                <wp:lineTo x="1959" y="0"/>
              </wp:wrapPolygon>
            </wp:wrapThrough>
            <wp:docPr id="71" name="Picture 7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gif"/>
                    <pic:cNvPicPr/>
                  </pic:nvPicPr>
                  <pic:blipFill>
                    <a:blip r:embed="rId31">
                      <a:extLst>
                        <a:ext uri="{28A0092B-C50C-407E-A947-70E740481C1C}">
                          <a14:useLocalDpi xmlns:a14="http://schemas.microsoft.com/office/drawing/2010/main" val="0"/>
                        </a:ext>
                      </a:extLst>
                    </a:blip>
                    <a:stretch>
                      <a:fillRect/>
                    </a:stretch>
                  </pic:blipFill>
                  <pic:spPr>
                    <a:xfrm>
                      <a:off x="0" y="0"/>
                      <a:ext cx="1120140" cy="1120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93" behindDoc="0" locked="0" layoutInCell="1" allowOverlap="1" wp14:anchorId="017316F4" wp14:editId="0BB5B767">
            <wp:simplePos x="0" y="0"/>
            <wp:positionH relativeFrom="page">
              <wp:posOffset>5327015</wp:posOffset>
            </wp:positionH>
            <wp:positionV relativeFrom="page">
              <wp:posOffset>5643880</wp:posOffset>
            </wp:positionV>
            <wp:extent cx="1055370" cy="1055370"/>
            <wp:effectExtent l="0" t="0" r="11430" b="11430"/>
            <wp:wrapThrough wrapText="bothSides">
              <wp:wrapPolygon edited="0">
                <wp:start x="1040" y="0"/>
                <wp:lineTo x="0" y="1040"/>
                <wp:lineTo x="0" y="20274"/>
                <wp:lineTo x="1040" y="21314"/>
                <wp:lineTo x="20274" y="21314"/>
                <wp:lineTo x="21314" y="20274"/>
                <wp:lineTo x="21314" y="1040"/>
                <wp:lineTo x="20274" y="0"/>
                <wp:lineTo x="1040" y="0"/>
              </wp:wrapPolygon>
            </wp:wrapThrough>
            <wp:docPr id="73" name="Picture 7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gif"/>
                    <pic:cNvPicPr/>
                  </pic:nvPicPr>
                  <pic:blipFill>
                    <a:blip r:embed="rId33">
                      <a:extLst>
                        <a:ext uri="{28A0092B-C50C-407E-A947-70E740481C1C}">
                          <a14:useLocalDpi xmlns:a14="http://schemas.microsoft.com/office/drawing/2010/main" val="0"/>
                        </a:ext>
                      </a:extLst>
                    </a:blip>
                    <a:stretch>
                      <a:fillRect/>
                    </a:stretch>
                  </pic:blipFill>
                  <pic:spPr>
                    <a:xfrm>
                      <a:off x="0" y="0"/>
                      <a:ext cx="1055370" cy="10553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69" behindDoc="0" locked="0" layoutInCell="1" allowOverlap="1" wp14:anchorId="17194290" wp14:editId="5549A9E2">
            <wp:simplePos x="0" y="0"/>
            <wp:positionH relativeFrom="page">
              <wp:posOffset>3271520</wp:posOffset>
            </wp:positionH>
            <wp:positionV relativeFrom="page">
              <wp:posOffset>5632450</wp:posOffset>
            </wp:positionV>
            <wp:extent cx="1066800" cy="1066800"/>
            <wp:effectExtent l="0" t="0" r="0" b="0"/>
            <wp:wrapThrough wrapText="bothSides">
              <wp:wrapPolygon edited="0">
                <wp:start x="6686" y="0"/>
                <wp:lineTo x="0" y="3086"/>
                <wp:lineTo x="0" y="13886"/>
                <wp:lineTo x="514" y="16971"/>
                <wp:lineTo x="5657" y="21086"/>
                <wp:lineTo x="6686" y="21086"/>
                <wp:lineTo x="14400" y="21086"/>
                <wp:lineTo x="15429" y="21086"/>
                <wp:lineTo x="20571" y="16971"/>
                <wp:lineTo x="21086" y="13886"/>
                <wp:lineTo x="21086" y="3086"/>
                <wp:lineTo x="14400" y="0"/>
                <wp:lineTo x="6686" y="0"/>
              </wp:wrapPolygon>
            </wp:wrapThrough>
            <wp:docPr id="72" name="Picture 7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ress.gif"/>
                    <pic:cNvPicPr/>
                  </pic:nvPicPr>
                  <pic:blipFill>
                    <a:blip r:embed="rId34">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921" behindDoc="0" locked="0" layoutInCell="1" allowOverlap="1" wp14:anchorId="3B41D9F3" wp14:editId="0607172D">
                <wp:simplePos x="0" y="0"/>
                <wp:positionH relativeFrom="page">
                  <wp:posOffset>680720</wp:posOffset>
                </wp:positionH>
                <wp:positionV relativeFrom="page">
                  <wp:posOffset>3972560</wp:posOffset>
                </wp:positionV>
                <wp:extent cx="5537200" cy="1229360"/>
                <wp:effectExtent l="0" t="0" r="0" b="0"/>
                <wp:wrapThrough wrapText="bothSides">
                  <wp:wrapPolygon edited="0">
                    <wp:start x="99" y="0"/>
                    <wp:lineTo x="99" y="20975"/>
                    <wp:lineTo x="21402" y="20975"/>
                    <wp:lineTo x="21402" y="0"/>
                    <wp:lineTo x="99" y="0"/>
                  </wp:wrapPolygon>
                </wp:wrapThrough>
                <wp:docPr id="70" name="Text Box 70"/>
                <wp:cNvGraphicFramePr/>
                <a:graphic xmlns:a="http://schemas.openxmlformats.org/drawingml/2006/main">
                  <a:graphicData uri="http://schemas.microsoft.com/office/word/2010/wordprocessingShape">
                    <wps:wsp>
                      <wps:cNvSpPr txBox="1"/>
                      <wps:spPr>
                        <a:xfrm>
                          <a:off x="0" y="0"/>
                          <a:ext cx="5537200" cy="122936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5705C4EC" w14:textId="5F7BD1F0" w:rsidR="005A39AB" w:rsidRDefault="005A39AB">
                            <w:r>
                              <w:t>For my weekly blogs and videos about alkaline living, health, happiness, sassiness, spirituality, compassion and all things good</w:t>
                            </w:r>
                            <w:proofErr w:type="gramStart"/>
                            <w:r>
                              <w:t>;</w:t>
                            </w:r>
                            <w:proofErr w:type="gramEnd"/>
                            <w:r>
                              <w:t xml:space="preserve"> visit </w:t>
                            </w:r>
                            <w:hyperlink r:id="rId35" w:history="1">
                              <w:r w:rsidRPr="000022A6">
                                <w:rPr>
                                  <w:rStyle w:val="Hyperlink"/>
                                </w:rPr>
                                <w:t>http://www.healthyhabitsutah.com</w:t>
                              </w:r>
                            </w:hyperlink>
                            <w:r>
                              <w:t>.</w:t>
                            </w:r>
                          </w:p>
                          <w:p w14:paraId="28AF1315" w14:textId="77777777" w:rsidR="005A39AB" w:rsidRDefault="005A39AB"/>
                          <w:p w14:paraId="2C31BEB4" w14:textId="5937765D" w:rsidR="005A39AB" w:rsidRDefault="005A39AB">
                            <w:r>
                              <w:t xml:space="preserve">To chat with me online, follow me on twitter, read my blog and sign up for my </w:t>
                            </w:r>
                            <w:proofErr w:type="spellStart"/>
                            <w:r>
                              <w:t>eZine</w:t>
                            </w:r>
                            <w:proofErr w:type="spellEnd"/>
                            <w:r>
                              <w:t xml:space="preserve">, and like my Facebook </w:t>
                            </w:r>
                            <w:proofErr w:type="spellStart"/>
                            <w:r>
                              <w:t>fanpage</w:t>
                            </w:r>
                            <w:proofErr w:type="spellEnd"/>
                            <w:r>
                              <w:t>.</w:t>
                            </w:r>
                          </w:p>
                          <w:p w14:paraId="4A505FA5" w14:textId="77777777" w:rsidR="005A39AB" w:rsidRDefault="005A39AB"/>
                          <w:p w14:paraId="19B6014A" w14:textId="77777777" w:rsidR="005A39AB" w:rsidRDefault="005A39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 o:spid="_x0000_s1159" type="#_x0000_t202" style="position:absolute;margin-left:53.6pt;margin-top:312.8pt;width:436pt;height:96.8pt;z-index:251728921;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n5D9cCAAAhBgAADgAAAGRycy9lMm9Eb2MueG1srFRNb9swDL0P2H8QdE9tp07bGHUKN0WGAcVa&#10;rB16VmQ5MWZLmqR8bdh/35Mcp2m3wzrsYlMkRZHvkby82rYNWQtjayVzmpzElAjJVVnLRU6/PM4G&#10;F5RYx2TJGiVFTnfC0qvJ+3eXG52JoVqqphSGIIi02UbndOmczqLI8qVomT1RWkgYK2Va5nA0i6g0&#10;bIPobRMN4/gs2ihTaqO4sBbam85IJyF+VQnu7qrKCkeanCI3F74mfOf+G00uWbYwTC9rvk+D/UMW&#10;LaslHj2EumGOkZWpfwvV1twoqyp3wlUbqaqquQg1oJokflXNw5JpEWoBOFYfYLL/Lyz/tL43pC5z&#10;eg54JGvB0aPYOnKttgQq4LPRNoPbg4aj20IPnnu9hdKXva1M6/8oiMCOULsDuj4ah3I0Oj0HZZRw&#10;2JLhcHx6FuJHz9e1se6DUC3xQk4N6AuosvWtdUgFrr2Lf02qWd00gcJGvlDAsdOI0APdbZYhFYje&#10;0ycV+PkxHZ0Pi/PReHBWjJJBmsQXg6KIh4ObWREXcTqbjtPrn8iiZUmabdApGn3mIQISs4Yt9qx4&#10;89/R0jL+oomTJArtQ9YMTRqgRfp4INTbpxx5Gjq4g+R2jfCFNPKzqEBgQN0rwuiIaWO6eIxzIV0f&#10;NXh7rwrAveXi3j9AFyB9y+WOBNwILyvpDpfbWioTKH6Vdvm1T7nq/AHGUd1edNv5NnRukvbtOFfl&#10;Dl1qVDfnVvNZjU66ZdbdM4PBRvdhWbk7fKpGbXKq9hIlS2W+/0nv/UEsrJR4+nNqv62YEZQ0HyUm&#10;cZykKcK6cEjRTDiYY8v82CJX7VQFmgmyC6L3d00vVka1T9hphX8VJiY53s6p68Wp69YXdiIXRRGc&#10;sEs0c7fyQXPfQR5mPyeP2ydm9H6YHDrpk+pXCstezVTn629KVaycquowcB7oDtU9AdhDoS/3O9Mv&#10;uuNz8Hre7JNfAAAA//8DAFBLAwQUAAYACAAAACEAM5LW698AAAALAQAADwAAAGRycy9kb3ducmV2&#10;LnhtbEyPQU/DMAyF70j8h8hI3FiySrRdaToBAk5Dg40Dx6zx2orGqZpsLf8ec4Kbn/30/L1yPbte&#10;nHEMnScNy4UCgVR721Gj4WP/fJODCNGQNb0n1PCNAdbV5UVpCusnesfzLjaCQygURkMb41BIGeoW&#10;nQkLPyDx7ehHZyLLsZF2NBOHu14mSqXSmY74Q2sGfGyx/tqdnAbczG7/mmdPcftwfFGf+du0sY3W&#10;11fz/R2IiHP8M8MvPqNDxUwHfyIbRM9aZQlbNaTJbQqCHatsxZuDhnzJg6xK+b9D9QMAAP//AwBQ&#10;SwECLQAUAAYACAAAACEA5JnDwPsAAADhAQAAEwAAAAAAAAAAAAAAAAAAAAAAW0NvbnRlbnRfVHlw&#10;ZXNdLnhtbFBLAQItABQABgAIAAAAIQAjsmrh1wAAAJQBAAALAAAAAAAAAAAAAAAAACwBAABfcmVs&#10;cy8ucmVsc1BLAQItABQABgAIAAAAIQC2ifkP1wIAACEGAAAOAAAAAAAAAAAAAAAAACwCAABkcnMv&#10;ZTJvRG9jLnhtbFBLAQItABQABgAIAAAAIQAzktbr3wAAAAsBAAAPAAAAAAAAAAAAAAAAAC8FAABk&#10;cnMvZG93bnJldi54bWxQSwUGAAAAAAQABADzAAAAOwYAAAAA&#10;" mv:complextextbox="1" filled="f" stroked="f">
                <v:textbox>
                  <w:txbxContent>
                    <w:p w14:paraId="5705C4EC" w14:textId="5F7BD1F0" w:rsidR="005A39AB" w:rsidRDefault="005A39AB">
                      <w:r>
                        <w:t>For my weekly blogs and videos about alkaline living, health, happiness, sassiness, spirituality, compassion and all things good</w:t>
                      </w:r>
                      <w:proofErr w:type="gramStart"/>
                      <w:r>
                        <w:t>;</w:t>
                      </w:r>
                      <w:proofErr w:type="gramEnd"/>
                      <w:r>
                        <w:t xml:space="preserve"> visit </w:t>
                      </w:r>
                      <w:hyperlink r:id="rId36" w:history="1">
                        <w:r w:rsidRPr="000022A6">
                          <w:rPr>
                            <w:rStyle w:val="Hyperlink"/>
                          </w:rPr>
                          <w:t>http://www.healthyhabitsutah.com</w:t>
                        </w:r>
                      </w:hyperlink>
                      <w:r>
                        <w:t>.</w:t>
                      </w:r>
                    </w:p>
                    <w:p w14:paraId="28AF1315" w14:textId="77777777" w:rsidR="005A39AB" w:rsidRDefault="005A39AB"/>
                    <w:p w14:paraId="2C31BEB4" w14:textId="5937765D" w:rsidR="005A39AB" w:rsidRDefault="005A39AB">
                      <w:r>
                        <w:t xml:space="preserve">To chat with me online, follow me on twitter, read my blog and sign up for my </w:t>
                      </w:r>
                      <w:proofErr w:type="spellStart"/>
                      <w:r>
                        <w:t>eZine</w:t>
                      </w:r>
                      <w:proofErr w:type="spellEnd"/>
                      <w:r>
                        <w:t xml:space="preserve">, and like my Facebook </w:t>
                      </w:r>
                      <w:proofErr w:type="spellStart"/>
                      <w:r>
                        <w:t>fanpage</w:t>
                      </w:r>
                      <w:proofErr w:type="spellEnd"/>
                      <w:r>
                        <w:t>.</w:t>
                      </w:r>
                    </w:p>
                    <w:p w14:paraId="4A505FA5" w14:textId="77777777" w:rsidR="005A39AB" w:rsidRDefault="005A39AB"/>
                    <w:p w14:paraId="19B6014A" w14:textId="77777777" w:rsidR="005A39AB" w:rsidRDefault="005A39AB"/>
                  </w:txbxContent>
                </v:textbox>
                <w10:wrap type="through" anchorx="page" anchory="page"/>
              </v:shape>
            </w:pict>
          </mc:Fallback>
        </mc:AlternateContent>
      </w:r>
      <w:r>
        <w:rPr>
          <w:noProof/>
        </w:rPr>
        <mc:AlternateContent>
          <mc:Choice Requires="wps">
            <w:drawing>
              <wp:anchor distT="0" distB="0" distL="114300" distR="114300" simplePos="0" relativeHeight="251727897" behindDoc="0" locked="0" layoutInCell="1" allowOverlap="1" wp14:anchorId="15032692" wp14:editId="5910C52E">
                <wp:simplePos x="0" y="0"/>
                <wp:positionH relativeFrom="page">
                  <wp:posOffset>800100</wp:posOffset>
                </wp:positionH>
                <wp:positionV relativeFrom="page">
                  <wp:posOffset>2824480</wp:posOffset>
                </wp:positionV>
                <wp:extent cx="5895340" cy="873760"/>
                <wp:effectExtent l="0" t="0" r="0" b="0"/>
                <wp:wrapThrough wrapText="bothSides">
                  <wp:wrapPolygon edited="0">
                    <wp:start x="93" y="0"/>
                    <wp:lineTo x="93" y="20721"/>
                    <wp:lineTo x="21405" y="20721"/>
                    <wp:lineTo x="21405" y="0"/>
                    <wp:lineTo x="93" y="0"/>
                  </wp:wrapPolygon>
                </wp:wrapThrough>
                <wp:docPr id="69" name="Text Box 69"/>
                <wp:cNvGraphicFramePr/>
                <a:graphic xmlns:a="http://schemas.openxmlformats.org/drawingml/2006/main">
                  <a:graphicData uri="http://schemas.microsoft.com/office/word/2010/wordprocessingShape">
                    <wps:wsp>
                      <wps:cNvSpPr txBox="1"/>
                      <wps:spPr>
                        <a:xfrm>
                          <a:off x="0" y="0"/>
                          <a:ext cx="5895340" cy="87376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41E36EA" w14:textId="46468B61" w:rsidR="005A39AB" w:rsidRPr="000022A6" w:rsidRDefault="005A39AB">
                            <w:pPr>
                              <w:rPr>
                                <w:color w:val="FFFFFF" w:themeColor="background1"/>
                                <w:sz w:val="96"/>
                                <w:szCs w:val="96"/>
                              </w:rPr>
                            </w:pPr>
                            <w:r w:rsidRPr="000022A6">
                              <w:rPr>
                                <w:color w:val="FFFFFF" w:themeColor="background1"/>
                                <w:sz w:val="96"/>
                                <w:szCs w:val="96"/>
                              </w:rPr>
                              <w:t>Stay 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 o:spid="_x0000_s1160" type="#_x0000_t202" style="position:absolute;margin-left:63pt;margin-top:222.4pt;width:464.2pt;height:68.8pt;z-index:251727897;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axXtYCAAAgBgAADgAAAGRycy9lMm9Eb2MueG1srFRLb9swDL4P2H8QdE9tp3kadQo3RYYBRVus&#10;HXpWZCkxptckJXFW7L+PkuM07XZYh11siqQo8uNHXlw2UqAts67WqsDZWYoRU1RXtVoV+OvjojfB&#10;yHmiKiK0YgXeM4cvZx8/XOxMzvp6rUXFLIIgyuU7U+C19yZPEkfXTBJ3pg1TYOTaSuLhaFdJZckO&#10;okuR9NN0lOy0rYzVlDkH2uvWiGcxPueM+jvOHfNIFBhy8/Fr43cZvsnsguQrS8y6poc0yD9kIUmt&#10;4NFjqGviCdrY+rdQsqZWO839GdUy0ZzXlMUaoJosfVPNw5oYFmsBcJw5wuT+X1h6u723qK4KPJpi&#10;pIiEHj2yxqMr3SBQAT4743JwezDg6BvQQ587vQNlKLvhVoY/FITADkjvj+iGaBSUw8l0eD4AEwXb&#10;ZHw+HkX4k5fbxjr/iWmJglBgC92LoJLtjfOQCbh2LuExpRe1ELGDQr1SgGOrYZEC7W2SQyYgBs+Q&#10;U2zP83w47pfj4bQ3KodZb5Clk15Zpv3e9aJMy3SwmE8HVz8hC0myQb4DohigWUAIgFgIsjo0JZj/&#10;riuS0FcczrIksgdtCXA0IgvpwwOx3i7lJHShRTtKfi9YKESoL4xD/yLoQREnh82FbeMRSpnyXdTo&#10;Hbw4APeeiwf/CF2E9D2X2ybAjfiyVv54WdZK29jiN2lX37qUeesPYJzUHUTfLJtI3GzYsXGpqz2Q&#10;1Op2zJ2hixqYdEOcvycW5hrIB7vK38GHC70rsD5IGK21/fEnffCHxoIVo9D+ArvvG2IZRuKzgkGc&#10;ZoPAaR8PAyATHOypZXlqURs517HNCLKLYvD3ohO51fIJVloZXgUTURTeLrDvxLlvtxesRMrKMjrB&#10;KjHE36gHQwODAsxhTh6bJ2LNYZg8MOlWdxuF5G9mqvUNN5UuN17zOg5cALpF9dAAWEORl4eVGfbc&#10;6Tl6vSz22S8AAAD//wMAUEsDBBQABgAIAAAAIQCd1fRr4AAAAAwBAAAPAAAAZHJzL2Rvd25yZXYu&#10;eG1sTI/BTsMwEETvSPyDtUjcqEPkliiNUwECTkWFlkOPbrxNIuJ1FLtN+Hu2JziOdjT7XrGaXCfO&#10;OITWk4b7WQICqfK2pVrD1+71LgMRoiFrOk+o4QcDrMrrq8Lk1o/0iedtrAWPUMiNhibGPpcyVA06&#10;E2a+R+Lb0Q/ORI5DLe1gRh53nUyTZCGdaYk/NKbH5war7+3JacD15Hbv2cNL3Dwd35J99jGuba31&#10;7c30uAQRcYp/ZbjgMzqUzHTwJ7JBdJzTBbtEDUopdrg0krlSIA4a5lmqQJaF/C9R/gIAAP//AwBQ&#10;SwECLQAUAAYACAAAACEA5JnDwPsAAADhAQAAEwAAAAAAAAAAAAAAAAAAAAAAW0NvbnRlbnRfVHlw&#10;ZXNdLnhtbFBLAQItABQABgAIAAAAIQAjsmrh1wAAAJQBAAALAAAAAAAAAAAAAAAAACwBAABfcmVs&#10;cy8ucmVsc1BLAQItABQABgAIAAAAIQDUNrFe1gIAACAGAAAOAAAAAAAAAAAAAAAAACwCAABkcnMv&#10;ZTJvRG9jLnhtbFBLAQItABQABgAIAAAAIQCd1fRr4AAAAAwBAAAPAAAAAAAAAAAAAAAAAC4FAABk&#10;cnMvZG93bnJldi54bWxQSwUGAAAAAAQABADzAAAAOwYAAAAA&#10;" mv:complextextbox="1" filled="f" stroked="f">
                <v:textbox>
                  <w:txbxContent>
                    <w:p w14:paraId="441E36EA" w14:textId="46468B61" w:rsidR="005A39AB" w:rsidRPr="000022A6" w:rsidRDefault="005A39AB">
                      <w:pPr>
                        <w:rPr>
                          <w:color w:val="FFFFFF" w:themeColor="background1"/>
                          <w:sz w:val="96"/>
                          <w:szCs w:val="96"/>
                        </w:rPr>
                      </w:pPr>
                      <w:r w:rsidRPr="000022A6">
                        <w:rPr>
                          <w:color w:val="FFFFFF" w:themeColor="background1"/>
                          <w:sz w:val="96"/>
                          <w:szCs w:val="96"/>
                        </w:rPr>
                        <w:t>Stay Connected:</w:t>
                      </w:r>
                    </w:p>
                  </w:txbxContent>
                </v:textbox>
                <w10:wrap type="through" anchorx="page" anchory="page"/>
              </v:shape>
            </w:pict>
          </mc:Fallback>
        </mc:AlternateContent>
      </w:r>
      <w:r>
        <w:rPr>
          <w:noProof/>
        </w:rPr>
        <w:drawing>
          <wp:anchor distT="0" distB="0" distL="114300" distR="114300" simplePos="0" relativeHeight="251726873" behindDoc="0" locked="0" layoutInCell="1" allowOverlap="1" wp14:anchorId="02B12CBB" wp14:editId="73695983">
            <wp:simplePos x="0" y="0"/>
            <wp:positionH relativeFrom="page">
              <wp:posOffset>599440</wp:posOffset>
            </wp:positionH>
            <wp:positionV relativeFrom="page">
              <wp:posOffset>563880</wp:posOffset>
            </wp:positionV>
            <wp:extent cx="6350000" cy="2484120"/>
            <wp:effectExtent l="0" t="0" r="0" b="0"/>
            <wp:wrapThrough wrapText="bothSides">
              <wp:wrapPolygon edited="0">
                <wp:start x="2506" y="1325"/>
                <wp:lineTo x="1555" y="1988"/>
                <wp:lineTo x="605" y="3975"/>
                <wp:lineTo x="605" y="7730"/>
                <wp:lineTo x="2592" y="8834"/>
                <wp:lineTo x="7171" y="8834"/>
                <wp:lineTo x="432" y="10601"/>
                <wp:lineTo x="0" y="10601"/>
                <wp:lineTo x="0" y="14135"/>
                <wp:lineTo x="7603" y="15460"/>
                <wp:lineTo x="16416" y="15902"/>
                <wp:lineTo x="16848" y="15902"/>
                <wp:lineTo x="19008" y="15460"/>
                <wp:lineTo x="21341" y="13914"/>
                <wp:lineTo x="21341" y="11485"/>
                <wp:lineTo x="20390" y="10380"/>
                <wp:lineTo x="17712" y="8834"/>
                <wp:lineTo x="19699" y="8834"/>
                <wp:lineTo x="20650" y="7730"/>
                <wp:lineTo x="20563" y="5301"/>
                <wp:lineTo x="20909" y="2209"/>
                <wp:lineTo x="20218" y="1988"/>
                <wp:lineTo x="3024" y="1325"/>
                <wp:lineTo x="2506" y="1325"/>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_logo.gif"/>
                    <pic:cNvPicPr/>
                  </pic:nvPicPr>
                  <pic:blipFill>
                    <a:blip r:embed="rId37">
                      <a:extLst>
                        <a:ext uri="{28A0092B-C50C-407E-A947-70E740481C1C}">
                          <a14:useLocalDpi xmlns:a14="http://schemas.microsoft.com/office/drawing/2010/main" val="0"/>
                        </a:ext>
                      </a:extLst>
                    </a:blip>
                    <a:stretch>
                      <a:fillRect/>
                    </a:stretch>
                  </pic:blipFill>
                  <pic:spPr>
                    <a:xfrm>
                      <a:off x="0" y="0"/>
                      <a:ext cx="6350000" cy="2484120"/>
                    </a:xfrm>
                    <a:prstGeom prst="rect">
                      <a:avLst/>
                    </a:prstGeom>
                  </pic:spPr>
                </pic:pic>
              </a:graphicData>
            </a:graphic>
            <wp14:sizeRelV relativeFrom="margin">
              <wp14:pctHeight>0</wp14:pctHeight>
            </wp14:sizeRelV>
          </wp:anchor>
        </w:drawing>
      </w:r>
      <w:r w:rsidR="00CC30DB">
        <w:rPr>
          <w:noProof/>
        </w:rPr>
        <mc:AlternateContent>
          <mc:Choice Requires="wps">
            <w:drawing>
              <wp:anchor distT="0" distB="0" distL="114300" distR="114300" simplePos="0" relativeHeight="251714560" behindDoc="0" locked="0" layoutInCell="1" allowOverlap="1" wp14:anchorId="6A2932AA" wp14:editId="2B9BF4B2">
                <wp:simplePos x="0" y="0"/>
                <wp:positionH relativeFrom="page">
                  <wp:posOffset>800100</wp:posOffset>
                </wp:positionH>
                <wp:positionV relativeFrom="page">
                  <wp:posOffset>8769350</wp:posOffset>
                </wp:positionV>
                <wp:extent cx="3886200" cy="831850"/>
                <wp:effectExtent l="0" t="6350" r="0" b="0"/>
                <wp:wrapTight wrapText="bothSides">
                  <wp:wrapPolygon edited="0">
                    <wp:start x="0" y="0"/>
                    <wp:lineTo x="21600" y="0"/>
                    <wp:lineTo x="21600" y="21600"/>
                    <wp:lineTo x="0" y="21600"/>
                    <wp:lineTo x="0" y="0"/>
                  </wp:wrapPolygon>
                </wp:wrapTight>
                <wp:docPr id="1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83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89D49" w14:textId="75D6CDA9" w:rsidR="005A39AB" w:rsidRDefault="005A39AB" w:rsidP="00590138">
                            <w:pPr>
                              <w:pStyle w:val="BodyText"/>
                              <w:rPr>
                                <w:color w:val="FFFFFF" w:themeColor="background1"/>
                              </w:rPr>
                            </w:pPr>
                            <w:r>
                              <w:rPr>
                                <w:color w:val="FFFFFF" w:themeColor="background1"/>
                              </w:rPr>
                              <w:t>Cathy Maxwell</w:t>
                            </w:r>
                          </w:p>
                          <w:p w14:paraId="04543F6A" w14:textId="4EFB908F" w:rsidR="005A39AB" w:rsidRDefault="005A39AB" w:rsidP="00590138">
                            <w:pPr>
                              <w:pStyle w:val="BodyText"/>
                              <w:rPr>
                                <w:color w:val="FFFFFF" w:themeColor="background1"/>
                              </w:rPr>
                            </w:pPr>
                            <w:r>
                              <w:rPr>
                                <w:color w:val="FFFFFF" w:themeColor="background1"/>
                              </w:rPr>
                              <w:t>Draper, Utah 840202</w:t>
                            </w:r>
                            <w:r>
                              <w:rPr>
                                <w:color w:val="FFFFFF" w:themeColor="background1"/>
                              </w:rPr>
                              <w:br/>
                              <w:t>(801) 651-3452</w:t>
                            </w:r>
                          </w:p>
                          <w:p w14:paraId="2F1170E5" w14:textId="3836C67D" w:rsidR="005A39AB" w:rsidRPr="00880133" w:rsidRDefault="005A39AB" w:rsidP="00590138">
                            <w:pPr>
                              <w:pStyle w:val="BodyText"/>
                            </w:pPr>
                            <w:r>
                              <w:t>www.healthyhabitsutah.com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161" type="#_x0000_t202" style="position:absolute;margin-left:63pt;margin-top:690.5pt;width:306pt;height:65.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zksbcCAAC7BQAADgAAAGRycy9lMm9Eb2MueG1srFTJbtswEL0X6D8QvCtaIsuSELlIbKsokC5A&#10;0g+gRcoiKpEqSVtKi/57h5S3JJeirQ4Cl+Gb5b2Zm3dj16I9U5pLUeDwKsCIiUpSLrYF/vpYeilG&#10;2hBBSSsFK/AT0/jd4u2bm6HPWSQb2VKmEIAInQ99gRtj+tz3ddWwjugr2TMBl7VUHTGwVVufKjIA&#10;etf6URAk/iAV7ZWsmNZwupou8cLh1zWrzOe61sygtsAQm3F/5f4b+/cXNyTfKtI3vDqEQf4iio5w&#10;AU5PUCtiCNop/gqq45WSWtbmqpKdL+uaV8zlANmEwYtsHhrSM5cLFEf3pzLp/wdbfdp/UYhT4C7C&#10;SJAOOHpko0F3ckTzyNZn6HUOZg89GJoRzsHW5ar7e1l900jIZUPElt0qJYeGEQrxhfalf/F0wtEW&#10;ZDN8lBT8kJ2RDmisVWeLB+VAgA48PZ24sbFUcHidpgkQjlEFd+l1mM4ceT7Jj697pc17JjtkFwVW&#10;wL1DJ/t7bWw0JD+aWGdClrxtHf+teHYAhtMJ+Ian9s5G4ej8mQXZOl2nsRdHydqLA0q923IZe0kZ&#10;zmer69VyuQp/Wb9hnDecUiasm6O0wvjPqDuIfBLFSVxatpxaOBuSVtvNslVoT0DapftczeHmbOY/&#10;D8MVAXJ5kVIYxcFdlHllks69uI5nXjYPUi8Is7ssCeIsXpXPU7rngv17SmgocDaLZpOYzkG/yC1w&#10;3+vcSN5xA8Oj5R0o4mREcivBtaCOWkN4O60vSmHDP5cC6D4S7QRrNTqp1YybceqN5NgIG0mfQMJK&#10;gsJAjDD5YNFI9QOjAaZIgfX3HVEMo/aDgDbIwji2Y8dtYKEuTzfHUyIqgCiwwWhaLs00ona94tsG&#10;PEwNJ+QttEzNnZptb03RHBoNJoRL6jDN7Ai63Dur88xd/AYAAP//AwBQSwMEFAAGAAgAAAAhAFEI&#10;UITeAAAADQEAAA8AAABkcnMvZG93bnJldi54bWxMT0FOwzAQvCPxB2uRuFEnqShRiFMBEj2VA4UH&#10;bGM3TonXUew2SV/PcqK3mZ3R7Ey5nlwnzmYIrScF6SIBYaj2uqVGwffX+0MOIkQkjZ0no2A2AdbV&#10;7U2JhfYjfZrzLjaCQygUqMDG2BdShtoah2Hhe0OsHfzgMDIdGqkHHDncdTJLkpV02BJ/sNibN2vq&#10;n93JKXCX9DJsEd1xM2c49rPdfGxflbq/m16eQUQzxX8z/NXn6lBxp70/kQ6iY56teEtksMxTRmx5&#10;WuYM9nx6TLMEZFXK6xXVLwAAAP//AwBQSwECLQAUAAYACAAAACEA5JnDwPsAAADhAQAAEwAAAAAA&#10;AAAAAAAAAAAAAAAAW0NvbnRlbnRfVHlwZXNdLnhtbFBLAQItABQABgAIAAAAIQAjsmrh1wAAAJQB&#10;AAALAAAAAAAAAAAAAAAAACwBAABfcmVscy8ucmVsc1BLAQItABQABgAIAAAAIQAGrOSxtwIAALsF&#10;AAAOAAAAAAAAAAAAAAAAACwCAABkcnMvZTJvRG9jLnhtbFBLAQItABQABgAIAAAAIQBRCFCE3gAA&#10;AA0BAAAPAAAAAAAAAAAAAAAAAA8FAABkcnMvZG93bnJldi54bWxQSwUGAAAAAAQABADzAAAAGgYA&#10;AAAA&#10;" filled="f" stroked="f">
                <v:textbox inset=",0,,0">
                  <w:txbxContent>
                    <w:p w14:paraId="2C989D49" w14:textId="75D6CDA9" w:rsidR="005A39AB" w:rsidRDefault="005A39AB" w:rsidP="00590138">
                      <w:pPr>
                        <w:pStyle w:val="BodyText"/>
                        <w:rPr>
                          <w:color w:val="FFFFFF" w:themeColor="background1"/>
                        </w:rPr>
                      </w:pPr>
                      <w:r>
                        <w:rPr>
                          <w:color w:val="FFFFFF" w:themeColor="background1"/>
                        </w:rPr>
                        <w:t>Cathy Maxwell</w:t>
                      </w:r>
                    </w:p>
                    <w:p w14:paraId="04543F6A" w14:textId="4EFB908F" w:rsidR="005A39AB" w:rsidRDefault="005A39AB" w:rsidP="00590138">
                      <w:pPr>
                        <w:pStyle w:val="BodyText"/>
                        <w:rPr>
                          <w:color w:val="FFFFFF" w:themeColor="background1"/>
                        </w:rPr>
                      </w:pPr>
                      <w:r>
                        <w:rPr>
                          <w:color w:val="FFFFFF" w:themeColor="background1"/>
                        </w:rPr>
                        <w:t>Draper, Utah 840202</w:t>
                      </w:r>
                      <w:r>
                        <w:rPr>
                          <w:color w:val="FFFFFF" w:themeColor="background1"/>
                        </w:rPr>
                        <w:br/>
                        <w:t>(801) 651-3452</w:t>
                      </w:r>
                    </w:p>
                    <w:p w14:paraId="2F1170E5" w14:textId="3836C67D" w:rsidR="005A39AB" w:rsidRPr="00880133" w:rsidRDefault="005A39AB" w:rsidP="00590138">
                      <w:pPr>
                        <w:pStyle w:val="BodyText"/>
                      </w:pPr>
                      <w:r>
                        <w:t>www.healthyhabitsutah.com</w:t>
                      </w:r>
                    </w:p>
                  </w:txbxContent>
                </v:textbox>
                <w10:wrap type="tight" anchorx="page" anchory="page"/>
              </v:shape>
            </w:pict>
          </mc:Fallback>
        </mc:AlternateContent>
      </w:r>
      <w:r w:rsidR="00CC30DB">
        <w:rPr>
          <w:noProof/>
        </w:rPr>
        <mc:AlternateContent>
          <mc:Choice Requires="wps">
            <w:drawing>
              <wp:anchor distT="0" distB="0" distL="114300" distR="114300" simplePos="0" relativeHeight="251713536" behindDoc="0" locked="0" layoutInCell="0" allowOverlap="1" wp14:anchorId="3453E57C" wp14:editId="6859095D">
                <wp:simplePos x="0" y="0"/>
                <wp:positionH relativeFrom="page">
                  <wp:posOffset>800100</wp:posOffset>
                </wp:positionH>
                <wp:positionV relativeFrom="page">
                  <wp:posOffset>8540750</wp:posOffset>
                </wp:positionV>
                <wp:extent cx="3886200" cy="234950"/>
                <wp:effectExtent l="0" t="0" r="0" b="19050"/>
                <wp:wrapTight wrapText="bothSides">
                  <wp:wrapPolygon edited="0">
                    <wp:start x="141" y="0"/>
                    <wp:lineTo x="141" y="21016"/>
                    <wp:lineTo x="21318" y="21016"/>
                    <wp:lineTo x="21318" y="0"/>
                    <wp:lineTo x="141" y="0"/>
                  </wp:wrapPolygon>
                </wp:wrapTight>
                <wp:docPr id="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4FF882D" w14:textId="3CB3F937" w:rsidR="005A39AB" w:rsidRDefault="005A39AB" w:rsidP="00590138">
                            <w:pPr>
                              <w:pStyle w:val="Heading5"/>
                            </w:pPr>
                            <w:r>
                              <w:t>Healthy Habits Utah</w:t>
                            </w:r>
                            <w:r>
                              <w:tab/>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162" type="#_x0000_t202" style="position:absolute;margin-left:63pt;margin-top:672.5pt;width:306pt;height:18.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EFx/YCAABWBgAADgAAAGRycy9lMm9Eb2MueG1srFXbjtMwEH1H4h8sv2dz2TQ3bYrapkFIy0Xa&#10;5QPcxGksEjvY7qYL4t8ZO21pd0FaAXmw7PH4zOXMTG7e7PsOPVCpmOA59q88jCivRM34Nsef70sn&#10;wUhpwmvSCU5z/EgVfjN//epmHDIaiFZ0NZUIQLjKxiHHrdZD5rqqamlP1JUYKIfLRsieaDjKrVtL&#10;MgJ637mB50XuKGQ9SFFRpUBaTJd4bvGbhlb6Y9MoqlGXY/BN21XadWNWd35Dsq0kQ8uqgxvkL7zo&#10;CeNg9ARVEE3QTrJnUD2rpFCi0VeV6F3RNKyiNgaIxveeRHPXkoHaWCA5ajilSf0/2OrDwyeJWJ3j&#10;CCNOeqDonu41Woo9in2TnnFQGWjdDaCn9yAHmm2oargV1ReFuFi1hG/pQkoxtpTU4J596Z49nXCU&#10;AdmM70UNdshOCwu0b2RvcgfZQIAOND2eqDG+VCC8TpII+MaogrvgOkxnljuXZMfXg1T6LRU9Mpsc&#10;S6DeopOHW6UhDlA9qhhjXJSs6yz9Hb8QgOIkAdvw1NwZLyyb31MvXSfrJHTCIFo7oVfXzqJchU5U&#10;+vGsuC5Wq8L/Yez6YdayuqbcmDlWlh++jLlDjU81caotJTpWGzjjkpLbzaqT6IFAZZf2M2yB82dq&#10;7qUb9hpieRKSH4TeMkidMkpiJ2zCmZPGXuJ4frpMIy9Mw6K8DOmWcfrvIaExx+ksmE3F9MfYPPs9&#10;j41kPdMwOzrW5zg5KZHMlOCa15ZaTVg37c9SYdz/fSrKxSKIgEWnSFJIxYYGTlJ6obNchDN/Fcel&#10;X8QmFb3J69CRik4DrOzI9pAQc/UykntSXQwz33ct1ROLliZg81iEtplM/0ydpPebvW1bPz426UbU&#10;j9BeUkD1Q6PAUIZNK+Q3jEYYcDlWX3dEUoy6dxxaNPXD0ExEe4CNPJdujlLCK4DIscZo2q70ND13&#10;g2TbFixMw4CLBbRzw2ynmb6fvIE0mwMML5vww6A10/H8bLV+/Q7mPwEAAP//AwBQSwMEFAAGAAgA&#10;AAAhAPwyLgfeAAAADQEAAA8AAABkcnMvZG93bnJldi54bWxMT0FOwzAQvCPxB2uRuFGnKZQojVMB&#10;Ej2VA4UHbGM3DsTrKHabpK9ne6K3mZ3R7EyxHl0rTqYPjScF81kCwlDldUO1gu+v94cMRIhIGltP&#10;RsFkAqzL25sCc+0H+jSnXawFh1DIUYGNsculDJU1DsPMd4ZYO/jeYWTa11L3OHC4a2WaJEvpsCH+&#10;YLEzb9ZUv7ujU+DO83O/RXQ/mynFoZvs5mP7qtT93fiyAhHNGP/NcKnP1aHkTnt/JB1Eyzxd8pbI&#10;YPH4xIgtz4uMwf5yytIEZFnI6xXlHwAAAP//AwBQSwECLQAUAAYACAAAACEA5JnDwPsAAADhAQAA&#10;EwAAAAAAAAAAAAAAAAAAAAAAW0NvbnRlbnRfVHlwZXNdLnhtbFBLAQItABQABgAIAAAAIQAjsmrh&#10;1wAAAJQBAAALAAAAAAAAAAAAAAAAACwBAABfcmVscy8ucmVsc1BLAQItABQABgAIAAAAIQBF8QXH&#10;9gIAAFYGAAAOAAAAAAAAAAAAAAAAACwCAABkcnMvZTJvRG9jLnhtbFBLAQItABQABgAIAAAAIQD8&#10;Mi4H3gAAAA0BAAAPAAAAAAAAAAAAAAAAAE4FAABkcnMvZG93bnJldi54bWxQSwUGAAAAAAQABADz&#10;AAAAWQYAAAAA&#10;" o:allowincell="f" filled="f" stroked="f">
                <v:textbox inset=",0,,0">
                  <w:txbxContent>
                    <w:p w14:paraId="34FF882D" w14:textId="3CB3F937" w:rsidR="005A39AB" w:rsidRDefault="005A39AB" w:rsidP="00590138">
                      <w:pPr>
                        <w:pStyle w:val="Heading5"/>
                      </w:pPr>
                      <w:r>
                        <w:t>Healthy Habits Utah</w:t>
                      </w:r>
                      <w:r>
                        <w:tab/>
                      </w:r>
                    </w:p>
                  </w:txbxContent>
                </v:textbox>
                <w10:wrap type="tight" anchorx="page" anchory="page"/>
              </v:shape>
            </w:pict>
          </mc:Fallback>
        </mc:AlternateContent>
      </w:r>
    </w:p>
    <w:sectPr w:rsidR="00590138" w:rsidSect="00590138">
      <w:headerReference w:type="default" r:id="rId38"/>
      <w:footerReference w:type="default" r:id="rId39"/>
      <w:headerReference w:type="first" r:id="rId40"/>
      <w:footerReference w:type="first" r:id="rId41"/>
      <w:pgSz w:w="12240" w:h="15840"/>
      <w:pgMar w:top="720" w:right="720" w:bottom="720" w:left="72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48C8E4" w14:textId="77777777" w:rsidR="00F63D7C" w:rsidRDefault="00F63D7C">
      <w:r>
        <w:separator/>
      </w:r>
    </w:p>
  </w:endnote>
  <w:endnote w:type="continuationSeparator" w:id="0">
    <w:p w14:paraId="2D5505A6" w14:textId="77777777" w:rsidR="00F63D7C" w:rsidRDefault="00F63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ゴシック">
    <w:charset w:val="4E"/>
    <w:family w:val="auto"/>
    <w:pitch w:val="variable"/>
    <w:sig w:usb0="E00002FF" w:usb1="6AC7FDFB" w:usb2="00000012" w:usb3="00000000" w:csb0="0002009F" w:csb1="00000000"/>
  </w:font>
  <w:font w:name="Apple Chancery">
    <w:panose1 w:val="03020702040506060504"/>
    <w:charset w:val="00"/>
    <w:family w:val="auto"/>
    <w:pitch w:val="variable"/>
    <w:sig w:usb0="80000067" w:usb1="00000003" w:usb2="00000000" w:usb3="00000000" w:csb0="000001F3" w:csb1="00000000"/>
  </w:font>
  <w:font w:name="Comic Sans MS Bold">
    <w:panose1 w:val="030F090203030202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D7AF82" w14:textId="77777777" w:rsidR="005A39AB" w:rsidRDefault="005A39AB">
    <w:pPr>
      <w:pStyle w:val="Footer"/>
    </w:pPr>
    <w:r>
      <w:rPr>
        <w:noProof/>
      </w:rPr>
      <mc:AlternateContent>
        <mc:Choice Requires="wps">
          <w:drawing>
            <wp:anchor distT="0" distB="0" distL="114300" distR="114300" simplePos="0" relativeHeight="251659267" behindDoc="0" locked="0" layoutInCell="1" allowOverlap="1" wp14:anchorId="57D82759" wp14:editId="1A6A75C6">
              <wp:simplePos x="0" y="0"/>
              <wp:positionH relativeFrom="page">
                <wp:posOffset>6908800</wp:posOffset>
              </wp:positionH>
              <wp:positionV relativeFrom="page">
                <wp:posOffset>9652000</wp:posOffset>
              </wp:positionV>
              <wp:extent cx="406400" cy="228600"/>
              <wp:effectExtent l="0" t="0" r="0" b="0"/>
              <wp:wrapTight wrapText="bothSides">
                <wp:wrapPolygon edited="0">
                  <wp:start x="0" y="0"/>
                  <wp:lineTo x="21600" y="0"/>
                  <wp:lineTo x="21600" y="21600"/>
                  <wp:lineTo x="0" y="21600"/>
                  <wp:lineTo x="0" y="0"/>
                </wp:wrapPolygon>
              </wp:wrapTight>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06024" w14:textId="77777777" w:rsidR="005A39AB" w:rsidRDefault="005A39AB" w:rsidP="00590138">
                          <w:pPr>
                            <w:pStyle w:val="Footer"/>
                          </w:pPr>
                          <w:r>
                            <w:fldChar w:fldCharType="begin"/>
                          </w:r>
                          <w:r>
                            <w:instrText xml:space="preserve"> PAGE  \* MERGEFORMAT </w:instrText>
                          </w:r>
                          <w:r>
                            <w:fldChar w:fldCharType="separate"/>
                          </w:r>
                          <w:r w:rsidR="00F63D7C">
                            <w:rPr>
                              <w:noProof/>
                            </w:rPr>
                            <w:t>7</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163" type="#_x0000_t202" style="position:absolute;left:0;text-align:left;margin-left:544pt;margin-top:760pt;width:32pt;height:18pt;z-index:2516592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UOHKoCAACoBQAADgAAAGRycy9lMm9Eb2MueG1srFRtb5swEP4+af/B8nfKywgFVDK1SZgmdS9S&#10;ux/gYBOsgc1sJ9BN++87m5CmrSZN2/hgne3zc8/dPdzV27Fr0YEpzaUocHgRYMREJSkXuwJ/uS+9&#10;FCNtiKCklYIV+IFp/Hb5+tXV0Ocsko1sKVMIQITOh77AjTF97vu6alhH9IXsmYDLWqqOGNiqnU8V&#10;GQC9a/0oCBJ/kIr2SlZMazhdT5d46fDrmlXmU11rZlBbYOBm3KrcurWrv7wi+U6RvuHVkQb5CxYd&#10;4QKCnqDWxBC0V/wFVMcrJbWszUUlO1/WNa+YywGyCYNn2dw1pGcuFyiO7k9l0v8Ptvp4+KwQpwWO&#10;MRKkgxbds9GgGzmi0FZn6HUOTnc9uJkRjqHLLlPd38rqq0ZCrhoiduxaKTk0jFBg5176Z08nHG1B&#10;tsMHSSEM2RvpgMZadbZ0UAwE6NClh1NnLJUKDuMgiQO4qeAqitIEbODmk3x+3Ctt3jHZIWsUWEHj&#10;HTg53Gozuc4uNpaQJW9b1/xWPDkAzOkEQsNTe2dJuF7+yIJsk27S2IujZOPFAaXedbmKvaQMLxfr&#10;N+vVah3+tHHDOG84pUzYMLOuwvjP+nZU+KSIk7K0bDm1cJaSVrvtqlXoQEDXpfuOBTlz85/ScPWC&#10;XJ6lFEZxcBNlXpmkl15cxwsvuwxSLwizmywJ4ixel09TuuWC/XtKaChwtogWk5Z+m1vgvpe5kbzj&#10;BiZHy7sCpycnklsFbgR1rTWEt5N9VgpL/7EU0O650U6vVqKTWM24HQHFingr6QMoV0lQFogQxh0Y&#10;jVTfMRpgdBRYf9sTxTBq3wtQv50zs6FmYzsbRFTwtMAGo8lcmWke7XvFdw0gT/+XkNfwh9TcqfeR&#10;BVC3GxgHLonj6LLz5nzvvB4H7PIXAAAA//8DAFBLAwQUAAYACAAAACEAAmV9Kd0AAAAPAQAADwAA&#10;AGRycy9kb3ducmV2LnhtbExPy07DMBC8I/EP1iJxozZIjUKIU1UITkgVaThwdJJtYjVeh9ht079n&#10;c4LbzO5oHvlmdoM44xSsJw2PKwUCqfGtpU7DV/X+kIII0VBrBk+o4YoBNsXtTW6y1l+oxPM+doJN&#10;KGRGQx/jmEkZmh6dCSs/IvHv4CdnItOpk+1kLmzuBvmkVCKdscQJvRnxtcfmuD85DdtvKt/sz67+&#10;LA+lrapnRR/JUev7u3n7AiLiHP/EsNTn6lBwp9qfqA1iYK7SlMdERmtOArFoFgiiXm7rRIEscvl/&#10;R/ELAAD//wMAUEsBAi0AFAAGAAgAAAAhAOSZw8D7AAAA4QEAABMAAAAAAAAAAAAAAAAAAAAAAFtD&#10;b250ZW50X1R5cGVzXS54bWxQSwECLQAUAAYACAAAACEAI7Jq4dcAAACUAQAACwAAAAAAAAAAAAAA&#10;AAAsAQAAX3JlbHMvLnJlbHNQSwECLQAUAAYACAAAACEASNUOHKoCAACoBQAADgAAAAAAAAAAAAAA&#10;AAAsAgAAZHJzL2Uyb0RvYy54bWxQSwECLQAUAAYACAAAACEAAmV9Kd0AAAAPAQAADwAAAAAAAAAA&#10;AAAAAAACBQAAZHJzL2Rvd25yZXYueG1sUEsFBgAAAAAEAAQA8wAAAAwGAAAAAA==&#10;" filled="f" stroked="f">
              <v:textbox inset="0,0,0,0">
                <w:txbxContent>
                  <w:p w14:paraId="53C06024" w14:textId="77777777" w:rsidR="005A39AB" w:rsidRDefault="005A39AB" w:rsidP="00590138">
                    <w:pPr>
                      <w:pStyle w:val="Footer"/>
                    </w:pPr>
                    <w:r>
                      <w:fldChar w:fldCharType="begin"/>
                    </w:r>
                    <w:r>
                      <w:instrText xml:space="preserve"> PAGE  \* MERGEFORMAT </w:instrText>
                    </w:r>
                    <w:r>
                      <w:fldChar w:fldCharType="separate"/>
                    </w:r>
                    <w:r w:rsidR="00F63D7C">
                      <w:rPr>
                        <w:noProof/>
                      </w:rPr>
                      <w:t>7</w:t>
                    </w:r>
                    <w:r>
                      <w:rPr>
                        <w:noProof/>
                      </w:rPr>
                      <w:fldChar w:fldCharType="end"/>
                    </w:r>
                  </w:p>
                </w:txbxContent>
              </v:textbox>
              <w10:wrap type="tight"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CDB94" w14:textId="77777777" w:rsidR="005A39AB" w:rsidRDefault="005A39A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9036B4" w14:textId="77777777" w:rsidR="005A39AB" w:rsidRDefault="005A39A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57FB5" w14:textId="77777777" w:rsidR="00F63D7C" w:rsidRDefault="00F63D7C">
      <w:r>
        <w:separator/>
      </w:r>
    </w:p>
  </w:footnote>
  <w:footnote w:type="continuationSeparator" w:id="0">
    <w:p w14:paraId="1B728494" w14:textId="77777777" w:rsidR="00F63D7C" w:rsidRDefault="00F63D7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1B295C" w14:textId="77777777" w:rsidR="005A39AB" w:rsidRDefault="005A39AB">
    <w:pPr>
      <w:pStyle w:val="Header"/>
    </w:pPr>
    <w:r>
      <w:rPr>
        <w:noProof/>
      </w:rPr>
      <w:drawing>
        <wp:anchor distT="0" distB="0" distL="118745" distR="118745" simplePos="0" relativeHeight="251659264" behindDoc="0" locked="0" layoutInCell="1" allowOverlap="1" wp14:anchorId="0134EAC0" wp14:editId="661E759B">
          <wp:simplePos x="5486400" y="8229600"/>
          <wp:positionH relativeFrom="page">
            <wp:posOffset>457200</wp:posOffset>
          </wp:positionH>
          <wp:positionV relativeFrom="page">
            <wp:posOffset>457200</wp:posOffset>
          </wp:positionV>
          <wp:extent cx="6858000" cy="9144000"/>
          <wp:effectExtent l="25400" t="0" r="0" b="0"/>
          <wp:wrapNone/>
          <wp:docPr id="1" name="Picture 1" descr="Overlay-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Overlay-Cover.png"/>
                  <pic:cNvPicPr/>
                </pic:nvPicPr>
                <pic:blipFill>
                  <a:blip r:embed="rId1"/>
                  <a:stretch>
                    <a:fillRect/>
                  </a:stretch>
                </pic:blipFill>
                <pic:spPr>
                  <a:xfrm>
                    <a:off x="0" y="0"/>
                    <a:ext cx="6858000" cy="9144000"/>
                  </a:xfrm>
                  <a:prstGeom prst="round2DiagRect">
                    <a:avLst/>
                  </a:prstGeom>
                  <a:gradFill flip="none" rotWithShape="1">
                    <a:gsLst>
                      <a:gs pos="0">
                        <a:schemeClr val="bg2"/>
                      </a:gs>
                      <a:gs pos="100000">
                        <a:schemeClr val="tx2"/>
                      </a:gs>
                    </a:gsLst>
                    <a:lin ang="5400000" scaled="0"/>
                    <a:tileRect/>
                  </a:gradFill>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2A8217" w14:textId="77777777" w:rsidR="005A39AB" w:rsidRDefault="005A39AB">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ADDC04" w14:textId="77777777" w:rsidR="005A39AB" w:rsidRDefault="005A39AB">
    <w:pPr>
      <w:pStyle w:val="Header"/>
    </w:pPr>
    <w:r w:rsidRPr="00FE4085">
      <w:rPr>
        <w:noProof/>
      </w:rPr>
      <w:drawing>
        <wp:anchor distT="0" distB="0" distL="118745" distR="118745" simplePos="0" relativeHeight="251659266" behindDoc="0" locked="0" layoutInCell="1" allowOverlap="1" wp14:anchorId="39929B72" wp14:editId="48622514">
          <wp:simplePos x="5486400" y="8229600"/>
          <wp:positionH relativeFrom="page">
            <wp:posOffset>457200</wp:posOffset>
          </wp:positionH>
          <wp:positionV relativeFrom="page">
            <wp:posOffset>457200</wp:posOffset>
          </wp:positionV>
          <wp:extent cx="6856730" cy="9144000"/>
          <wp:effectExtent l="25400" t="0" r="1270" b="0"/>
          <wp:wrapNone/>
          <wp:docPr id="8" name="Picture 8" descr="Overlay-Back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Overlay-BackCover.png"/>
                  <pic:cNvPicPr/>
                </pic:nvPicPr>
                <pic:blipFill>
                  <a:blip r:embed="rId1"/>
                  <a:stretch>
                    <a:fillRect/>
                  </a:stretch>
                </pic:blipFill>
                <pic:spPr>
                  <a:xfrm>
                    <a:off x="0" y="0"/>
                    <a:ext cx="6856730" cy="9144000"/>
                  </a:xfrm>
                  <a:prstGeom prst="round2DiagRect">
                    <a:avLst/>
                  </a:prstGeom>
                  <a:gradFill flip="none" rotWithShape="1">
                    <a:gsLst>
                      <a:gs pos="0">
                        <a:schemeClr val="bg2"/>
                      </a:gs>
                      <a:gs pos="100000">
                        <a:schemeClr val="tx2"/>
                      </a:gs>
                    </a:gsLst>
                    <a:lin ang="5400000" scaled="0"/>
                    <a:tileRect/>
                  </a:gradFill>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6527B1E"/>
    <w:lvl w:ilvl="0">
      <w:start w:val="1"/>
      <w:numFmt w:val="bullet"/>
      <w:pStyle w:val="Title"/>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attachedTemplate r:id="rId1"/>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penInPublishingView" w:val="0"/>
    <w:docVar w:name="ShowStaticGuides" w:val="1"/>
  </w:docVars>
  <w:rsids>
    <w:rsidRoot w:val="00590138"/>
    <w:rsid w:val="000022A6"/>
    <w:rsid w:val="00016B22"/>
    <w:rsid w:val="00094C9C"/>
    <w:rsid w:val="0010062A"/>
    <w:rsid w:val="00147E86"/>
    <w:rsid w:val="00150163"/>
    <w:rsid w:val="0018091B"/>
    <w:rsid w:val="001D0757"/>
    <w:rsid w:val="00211D5B"/>
    <w:rsid w:val="002E24CE"/>
    <w:rsid w:val="0031228C"/>
    <w:rsid w:val="003B2B01"/>
    <w:rsid w:val="003E40D8"/>
    <w:rsid w:val="00403327"/>
    <w:rsid w:val="00446341"/>
    <w:rsid w:val="004E65F0"/>
    <w:rsid w:val="004F3582"/>
    <w:rsid w:val="00585B85"/>
    <w:rsid w:val="005870BE"/>
    <w:rsid w:val="00590138"/>
    <w:rsid w:val="005A39AB"/>
    <w:rsid w:val="005A780C"/>
    <w:rsid w:val="005B41D3"/>
    <w:rsid w:val="005F193A"/>
    <w:rsid w:val="005F56C5"/>
    <w:rsid w:val="00630E16"/>
    <w:rsid w:val="006B1FB1"/>
    <w:rsid w:val="006D4841"/>
    <w:rsid w:val="0076255C"/>
    <w:rsid w:val="007755DC"/>
    <w:rsid w:val="007A3FCA"/>
    <w:rsid w:val="007B6AD7"/>
    <w:rsid w:val="007D7E7E"/>
    <w:rsid w:val="008C4FA4"/>
    <w:rsid w:val="008D5774"/>
    <w:rsid w:val="00913D73"/>
    <w:rsid w:val="00934B97"/>
    <w:rsid w:val="00942BB1"/>
    <w:rsid w:val="009C0E8B"/>
    <w:rsid w:val="00A574B1"/>
    <w:rsid w:val="00A74411"/>
    <w:rsid w:val="00B22AAA"/>
    <w:rsid w:val="00B35116"/>
    <w:rsid w:val="00BB1B30"/>
    <w:rsid w:val="00BC6176"/>
    <w:rsid w:val="00C52246"/>
    <w:rsid w:val="00CC30DB"/>
    <w:rsid w:val="00CE1C9D"/>
    <w:rsid w:val="00D84A0F"/>
    <w:rsid w:val="00DC56CC"/>
    <w:rsid w:val="00DE0E0A"/>
    <w:rsid w:val="00DE6E56"/>
    <w:rsid w:val="00E236A9"/>
    <w:rsid w:val="00E70C53"/>
    <w:rsid w:val="00EA296F"/>
    <w:rsid w:val="00EA4E98"/>
    <w:rsid w:val="00ED5148"/>
    <w:rsid w:val="00F63D7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FE1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Title" w:qFormat="1"/>
    <w:lsdException w:name="Strong" w:uiPriority="22" w:qFormat="1"/>
  </w:latentStyles>
  <w:style w:type="paragraph" w:default="1" w:styleId="Normal">
    <w:name w:val="Normal"/>
    <w:qFormat/>
  </w:style>
  <w:style w:type="paragraph" w:styleId="Heading1">
    <w:name w:val="heading 1"/>
    <w:basedOn w:val="Normal"/>
    <w:link w:val="Heading1Char"/>
    <w:qFormat/>
    <w:rsid w:val="00740B93"/>
    <w:pPr>
      <w:outlineLvl w:val="0"/>
    </w:pPr>
    <w:rPr>
      <w:rFonts w:asciiTheme="majorHAnsi" w:eastAsiaTheme="majorEastAsia" w:hAnsiTheme="majorHAnsi" w:cstheme="majorBidi"/>
      <w:bCs/>
      <w:color w:val="38ABED" w:themeColor="background2"/>
      <w:sz w:val="36"/>
      <w:szCs w:val="32"/>
    </w:rPr>
  </w:style>
  <w:style w:type="paragraph" w:styleId="Heading2">
    <w:name w:val="heading 2"/>
    <w:basedOn w:val="Normal"/>
    <w:link w:val="Heading2Char"/>
    <w:unhideWhenUsed/>
    <w:qFormat/>
    <w:rsid w:val="00740B93"/>
    <w:pPr>
      <w:outlineLvl w:val="1"/>
    </w:pPr>
    <w:rPr>
      <w:rFonts w:asciiTheme="majorHAnsi" w:eastAsiaTheme="majorEastAsia" w:hAnsiTheme="majorHAnsi" w:cstheme="majorBidi"/>
      <w:b/>
      <w:bCs/>
      <w:color w:val="404040" w:themeColor="text1" w:themeTint="BF"/>
      <w:sz w:val="20"/>
      <w:szCs w:val="26"/>
    </w:rPr>
  </w:style>
  <w:style w:type="paragraph" w:styleId="Heading3">
    <w:name w:val="heading 3"/>
    <w:basedOn w:val="Normal"/>
    <w:link w:val="Heading3Char"/>
    <w:semiHidden/>
    <w:unhideWhenUsed/>
    <w:qFormat/>
    <w:rsid w:val="00740B93"/>
    <w:pPr>
      <w:jc w:val="right"/>
      <w:outlineLvl w:val="2"/>
    </w:pPr>
    <w:rPr>
      <w:rFonts w:asciiTheme="majorHAnsi" w:eastAsiaTheme="majorEastAsia" w:hAnsiTheme="majorHAnsi" w:cstheme="majorBidi"/>
      <w:bCs/>
      <w:color w:val="FFFFFF" w:themeColor="background1"/>
      <w:sz w:val="48"/>
    </w:rPr>
  </w:style>
  <w:style w:type="paragraph" w:styleId="Heading4">
    <w:name w:val="heading 4"/>
    <w:basedOn w:val="Normal"/>
    <w:link w:val="Heading4Char"/>
    <w:semiHidden/>
    <w:unhideWhenUsed/>
    <w:qFormat/>
    <w:rsid w:val="00740B93"/>
    <w:pPr>
      <w:jc w:val="right"/>
      <w:outlineLvl w:val="3"/>
    </w:pPr>
    <w:rPr>
      <w:rFonts w:asciiTheme="majorHAnsi" w:eastAsiaTheme="majorEastAsia" w:hAnsiTheme="majorHAnsi" w:cstheme="majorBidi"/>
      <w:bCs/>
      <w:iCs/>
      <w:color w:val="FFFFFF" w:themeColor="background1"/>
    </w:rPr>
  </w:style>
  <w:style w:type="paragraph" w:styleId="Heading5">
    <w:name w:val="heading 5"/>
    <w:basedOn w:val="Normal"/>
    <w:link w:val="Heading5Char"/>
    <w:rsid w:val="00880133"/>
    <w:pPr>
      <w:outlineLvl w:val="4"/>
    </w:pPr>
    <w:rPr>
      <w:rFonts w:asciiTheme="majorHAnsi" w:eastAsiaTheme="majorEastAsia" w:hAnsiTheme="majorHAnsi" w:cstheme="majorBidi"/>
      <w:color w:val="FFFFFF" w:themeColor="background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unhideWhenUsed/>
    <w:rsid w:val="00740B93"/>
    <w:pPr>
      <w:tabs>
        <w:tab w:val="center" w:pos="4320"/>
        <w:tab w:val="right" w:pos="8640"/>
      </w:tabs>
    </w:pPr>
  </w:style>
  <w:style w:type="character" w:customStyle="1" w:styleId="HeaderChar">
    <w:name w:val="Header Char"/>
    <w:basedOn w:val="DefaultParagraphFont"/>
    <w:link w:val="Header"/>
    <w:semiHidden/>
    <w:rsid w:val="00740B93"/>
  </w:style>
  <w:style w:type="paragraph" w:styleId="Footer">
    <w:name w:val="footer"/>
    <w:basedOn w:val="Normal"/>
    <w:link w:val="FooterChar"/>
    <w:unhideWhenUsed/>
    <w:rsid w:val="005E1454"/>
    <w:pPr>
      <w:jc w:val="right"/>
    </w:pPr>
    <w:rPr>
      <w:color w:val="38ABED" w:themeColor="background2"/>
      <w:sz w:val="20"/>
    </w:rPr>
  </w:style>
  <w:style w:type="character" w:customStyle="1" w:styleId="FooterChar">
    <w:name w:val="Footer Char"/>
    <w:basedOn w:val="DefaultParagraphFont"/>
    <w:link w:val="Footer"/>
    <w:rsid w:val="005E1454"/>
    <w:rPr>
      <w:color w:val="38ABED" w:themeColor="background2"/>
      <w:sz w:val="20"/>
    </w:rPr>
  </w:style>
  <w:style w:type="paragraph" w:styleId="Title">
    <w:name w:val="Title"/>
    <w:basedOn w:val="Normal"/>
    <w:link w:val="TitleChar"/>
    <w:qFormat/>
    <w:rsid w:val="004F662C"/>
    <w:rPr>
      <w:rFonts w:asciiTheme="majorHAnsi" w:eastAsiaTheme="majorEastAsia" w:hAnsiTheme="majorHAnsi" w:cs="Trebuchet MS"/>
      <w:color w:val="FFFFFF" w:themeColor="background1"/>
      <w:kern w:val="28"/>
      <w:sz w:val="72"/>
      <w:szCs w:val="52"/>
    </w:rPr>
  </w:style>
  <w:style w:type="character" w:customStyle="1" w:styleId="TitleChar">
    <w:name w:val="Title Char"/>
    <w:basedOn w:val="DefaultParagraphFont"/>
    <w:link w:val="Title"/>
    <w:rsid w:val="004F662C"/>
    <w:rPr>
      <w:rFonts w:asciiTheme="majorHAnsi" w:eastAsiaTheme="majorEastAsia" w:hAnsiTheme="majorHAnsi" w:cs="Trebuchet MS"/>
      <w:color w:val="FFFFFF" w:themeColor="background1"/>
      <w:kern w:val="28"/>
      <w:sz w:val="72"/>
      <w:szCs w:val="52"/>
    </w:rPr>
  </w:style>
  <w:style w:type="paragraph" w:styleId="Subtitle">
    <w:name w:val="Subtitle"/>
    <w:basedOn w:val="Normal"/>
    <w:link w:val="SubtitleChar"/>
    <w:qFormat/>
    <w:rsid w:val="004F662C"/>
    <w:pPr>
      <w:numPr>
        <w:ilvl w:val="1"/>
      </w:numPr>
    </w:pPr>
    <w:rPr>
      <w:rFonts w:asciiTheme="majorHAnsi" w:eastAsiaTheme="majorEastAsia" w:hAnsiTheme="majorHAnsi" w:cstheme="majorBidi"/>
      <w:iCs/>
      <w:color w:val="FFFFFF" w:themeColor="background1"/>
    </w:rPr>
  </w:style>
  <w:style w:type="character" w:customStyle="1" w:styleId="SubtitleChar">
    <w:name w:val="Subtitle Char"/>
    <w:basedOn w:val="DefaultParagraphFont"/>
    <w:link w:val="Subtitle"/>
    <w:rsid w:val="004F662C"/>
    <w:rPr>
      <w:rFonts w:asciiTheme="majorHAnsi" w:eastAsiaTheme="majorEastAsia" w:hAnsiTheme="majorHAnsi" w:cstheme="majorBidi"/>
      <w:iCs/>
      <w:color w:val="FFFFFF" w:themeColor="background1"/>
    </w:rPr>
  </w:style>
  <w:style w:type="paragraph" w:styleId="Date">
    <w:name w:val="Date"/>
    <w:basedOn w:val="Normal"/>
    <w:link w:val="DateChar"/>
    <w:semiHidden/>
    <w:unhideWhenUsed/>
    <w:rsid w:val="00740B93"/>
    <w:rPr>
      <w:color w:val="FFFFFF" w:themeColor="background1"/>
      <w:sz w:val="36"/>
    </w:rPr>
  </w:style>
  <w:style w:type="character" w:customStyle="1" w:styleId="DateChar">
    <w:name w:val="Date Char"/>
    <w:basedOn w:val="DefaultParagraphFont"/>
    <w:link w:val="Date"/>
    <w:semiHidden/>
    <w:rsid w:val="00740B93"/>
    <w:rPr>
      <w:color w:val="FFFFFF" w:themeColor="background1"/>
      <w:sz w:val="36"/>
    </w:rPr>
  </w:style>
  <w:style w:type="character" w:customStyle="1" w:styleId="Heading1Char">
    <w:name w:val="Heading 1 Char"/>
    <w:basedOn w:val="DefaultParagraphFont"/>
    <w:link w:val="Heading1"/>
    <w:rsid w:val="00740B93"/>
    <w:rPr>
      <w:rFonts w:asciiTheme="majorHAnsi" w:eastAsiaTheme="majorEastAsia" w:hAnsiTheme="majorHAnsi" w:cstheme="majorBidi"/>
      <w:bCs/>
      <w:color w:val="38ABED" w:themeColor="background2"/>
      <w:sz w:val="36"/>
      <w:szCs w:val="32"/>
    </w:rPr>
  </w:style>
  <w:style w:type="paragraph" w:styleId="BodyText">
    <w:name w:val="Body Text"/>
    <w:basedOn w:val="Normal"/>
    <w:link w:val="BodyTextChar"/>
    <w:unhideWhenUsed/>
    <w:rsid w:val="00740B93"/>
    <w:pPr>
      <w:spacing w:after="200"/>
    </w:pPr>
    <w:rPr>
      <w:color w:val="404040" w:themeColor="text1" w:themeTint="BF"/>
      <w:sz w:val="20"/>
    </w:rPr>
  </w:style>
  <w:style w:type="character" w:customStyle="1" w:styleId="BodyTextChar">
    <w:name w:val="Body Text Char"/>
    <w:basedOn w:val="DefaultParagraphFont"/>
    <w:link w:val="BodyText"/>
    <w:rsid w:val="00740B93"/>
    <w:rPr>
      <w:color w:val="404040" w:themeColor="text1" w:themeTint="BF"/>
      <w:sz w:val="20"/>
    </w:rPr>
  </w:style>
  <w:style w:type="character" w:customStyle="1" w:styleId="Heading2Char">
    <w:name w:val="Heading 2 Char"/>
    <w:basedOn w:val="DefaultParagraphFont"/>
    <w:link w:val="Heading2"/>
    <w:rsid w:val="00740B93"/>
    <w:rPr>
      <w:rFonts w:asciiTheme="majorHAnsi" w:eastAsiaTheme="majorEastAsia" w:hAnsiTheme="majorHAnsi" w:cstheme="majorBidi"/>
      <w:b/>
      <w:bCs/>
      <w:color w:val="404040" w:themeColor="text1" w:themeTint="BF"/>
      <w:sz w:val="20"/>
      <w:szCs w:val="26"/>
    </w:rPr>
  </w:style>
  <w:style w:type="character" w:customStyle="1" w:styleId="Heading3Char">
    <w:name w:val="Heading 3 Char"/>
    <w:basedOn w:val="DefaultParagraphFont"/>
    <w:link w:val="Heading3"/>
    <w:semiHidden/>
    <w:rsid w:val="00740B93"/>
    <w:rPr>
      <w:rFonts w:asciiTheme="majorHAnsi" w:eastAsiaTheme="majorEastAsia" w:hAnsiTheme="majorHAnsi" w:cstheme="majorBidi"/>
      <w:bCs/>
      <w:color w:val="FFFFFF" w:themeColor="background1"/>
      <w:sz w:val="48"/>
    </w:rPr>
  </w:style>
  <w:style w:type="character" w:customStyle="1" w:styleId="Heading4Char">
    <w:name w:val="Heading 4 Char"/>
    <w:basedOn w:val="DefaultParagraphFont"/>
    <w:link w:val="Heading4"/>
    <w:semiHidden/>
    <w:rsid w:val="00740B93"/>
    <w:rPr>
      <w:rFonts w:asciiTheme="majorHAnsi" w:eastAsiaTheme="majorEastAsia" w:hAnsiTheme="majorHAnsi" w:cstheme="majorBidi"/>
      <w:bCs/>
      <w:iCs/>
      <w:color w:val="FFFFFF" w:themeColor="background1"/>
    </w:rPr>
  </w:style>
  <w:style w:type="paragraph" w:styleId="Quote">
    <w:name w:val="Quote"/>
    <w:basedOn w:val="Normal"/>
    <w:link w:val="QuoteChar"/>
    <w:qFormat/>
    <w:rsid w:val="00035F97"/>
    <w:pPr>
      <w:jc w:val="right"/>
    </w:pPr>
    <w:rPr>
      <w:color w:val="FFFFFF" w:themeColor="background1"/>
      <w:sz w:val="36"/>
    </w:rPr>
  </w:style>
  <w:style w:type="character" w:customStyle="1" w:styleId="QuoteChar">
    <w:name w:val="Quote Char"/>
    <w:basedOn w:val="DefaultParagraphFont"/>
    <w:link w:val="Quote"/>
    <w:rsid w:val="00035F97"/>
    <w:rPr>
      <w:color w:val="FFFFFF" w:themeColor="background1"/>
      <w:sz w:val="36"/>
    </w:rPr>
  </w:style>
  <w:style w:type="paragraph" w:customStyle="1" w:styleId="Attribution">
    <w:name w:val="Attribution"/>
    <w:basedOn w:val="Normal"/>
    <w:qFormat/>
    <w:rsid w:val="00035F97"/>
    <w:pPr>
      <w:jc w:val="right"/>
    </w:pPr>
    <w:rPr>
      <w:i/>
      <w:color w:val="FFFFFF" w:themeColor="background1"/>
    </w:rPr>
  </w:style>
  <w:style w:type="paragraph" w:styleId="Closing">
    <w:name w:val="Closing"/>
    <w:basedOn w:val="Normal"/>
    <w:link w:val="ClosingChar"/>
    <w:semiHidden/>
    <w:unhideWhenUsed/>
    <w:rsid w:val="008C2A8E"/>
    <w:pPr>
      <w:spacing w:line="1960" w:lineRule="exact"/>
    </w:pPr>
    <w:rPr>
      <w:color w:val="FFFFFF" w:themeColor="background1"/>
      <w:sz w:val="192"/>
    </w:rPr>
  </w:style>
  <w:style w:type="character" w:customStyle="1" w:styleId="ClosingChar">
    <w:name w:val="Closing Char"/>
    <w:basedOn w:val="DefaultParagraphFont"/>
    <w:link w:val="Closing"/>
    <w:semiHidden/>
    <w:rsid w:val="008C2A8E"/>
    <w:rPr>
      <w:color w:val="FFFFFF" w:themeColor="background1"/>
      <w:sz w:val="192"/>
    </w:rPr>
  </w:style>
  <w:style w:type="character" w:customStyle="1" w:styleId="Heading5Char">
    <w:name w:val="Heading 5 Char"/>
    <w:basedOn w:val="DefaultParagraphFont"/>
    <w:link w:val="Heading5"/>
    <w:rsid w:val="00880133"/>
    <w:rPr>
      <w:rFonts w:asciiTheme="majorHAnsi" w:eastAsiaTheme="majorEastAsia" w:hAnsiTheme="majorHAnsi" w:cstheme="majorBidi"/>
      <w:color w:val="FFFFFF" w:themeColor="background1"/>
      <w:sz w:val="28"/>
    </w:rPr>
  </w:style>
  <w:style w:type="character" w:styleId="Strong">
    <w:name w:val="Strong"/>
    <w:basedOn w:val="DefaultParagraphFont"/>
    <w:uiPriority w:val="22"/>
    <w:qFormat/>
    <w:rsid w:val="00590138"/>
    <w:rPr>
      <w:b/>
      <w:bCs/>
    </w:rPr>
  </w:style>
  <w:style w:type="character" w:styleId="Hyperlink">
    <w:name w:val="Hyperlink"/>
    <w:basedOn w:val="DefaultParagraphFont"/>
    <w:rsid w:val="00147E86"/>
    <w:rPr>
      <w:color w:val="ABF24D" w:themeColor="hyperlink"/>
      <w:u w:val="single"/>
    </w:rPr>
  </w:style>
  <w:style w:type="character" w:styleId="FollowedHyperlink">
    <w:name w:val="FollowedHyperlink"/>
    <w:basedOn w:val="DefaultParagraphFont"/>
    <w:rsid w:val="005F56C5"/>
    <w:rPr>
      <w:color w:val="A0E7FB" w:themeColor="followedHyperlink"/>
      <w:u w:val="single"/>
    </w:rPr>
  </w:style>
  <w:style w:type="paragraph" w:styleId="ListParagraph">
    <w:name w:val="List Paragraph"/>
    <w:basedOn w:val="Normal"/>
    <w:rsid w:val="007B6AD7"/>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Title" w:qFormat="1"/>
    <w:lsdException w:name="Strong" w:uiPriority="22" w:qFormat="1"/>
  </w:latentStyles>
  <w:style w:type="paragraph" w:default="1" w:styleId="Normal">
    <w:name w:val="Normal"/>
    <w:qFormat/>
  </w:style>
  <w:style w:type="paragraph" w:styleId="Heading1">
    <w:name w:val="heading 1"/>
    <w:basedOn w:val="Normal"/>
    <w:link w:val="Heading1Char"/>
    <w:qFormat/>
    <w:rsid w:val="00740B93"/>
    <w:pPr>
      <w:outlineLvl w:val="0"/>
    </w:pPr>
    <w:rPr>
      <w:rFonts w:asciiTheme="majorHAnsi" w:eastAsiaTheme="majorEastAsia" w:hAnsiTheme="majorHAnsi" w:cstheme="majorBidi"/>
      <w:bCs/>
      <w:color w:val="38ABED" w:themeColor="background2"/>
      <w:sz w:val="36"/>
      <w:szCs w:val="32"/>
    </w:rPr>
  </w:style>
  <w:style w:type="paragraph" w:styleId="Heading2">
    <w:name w:val="heading 2"/>
    <w:basedOn w:val="Normal"/>
    <w:link w:val="Heading2Char"/>
    <w:unhideWhenUsed/>
    <w:qFormat/>
    <w:rsid w:val="00740B93"/>
    <w:pPr>
      <w:outlineLvl w:val="1"/>
    </w:pPr>
    <w:rPr>
      <w:rFonts w:asciiTheme="majorHAnsi" w:eastAsiaTheme="majorEastAsia" w:hAnsiTheme="majorHAnsi" w:cstheme="majorBidi"/>
      <w:b/>
      <w:bCs/>
      <w:color w:val="404040" w:themeColor="text1" w:themeTint="BF"/>
      <w:sz w:val="20"/>
      <w:szCs w:val="26"/>
    </w:rPr>
  </w:style>
  <w:style w:type="paragraph" w:styleId="Heading3">
    <w:name w:val="heading 3"/>
    <w:basedOn w:val="Normal"/>
    <w:link w:val="Heading3Char"/>
    <w:semiHidden/>
    <w:unhideWhenUsed/>
    <w:qFormat/>
    <w:rsid w:val="00740B93"/>
    <w:pPr>
      <w:jc w:val="right"/>
      <w:outlineLvl w:val="2"/>
    </w:pPr>
    <w:rPr>
      <w:rFonts w:asciiTheme="majorHAnsi" w:eastAsiaTheme="majorEastAsia" w:hAnsiTheme="majorHAnsi" w:cstheme="majorBidi"/>
      <w:bCs/>
      <w:color w:val="FFFFFF" w:themeColor="background1"/>
      <w:sz w:val="48"/>
    </w:rPr>
  </w:style>
  <w:style w:type="paragraph" w:styleId="Heading4">
    <w:name w:val="heading 4"/>
    <w:basedOn w:val="Normal"/>
    <w:link w:val="Heading4Char"/>
    <w:semiHidden/>
    <w:unhideWhenUsed/>
    <w:qFormat/>
    <w:rsid w:val="00740B93"/>
    <w:pPr>
      <w:jc w:val="right"/>
      <w:outlineLvl w:val="3"/>
    </w:pPr>
    <w:rPr>
      <w:rFonts w:asciiTheme="majorHAnsi" w:eastAsiaTheme="majorEastAsia" w:hAnsiTheme="majorHAnsi" w:cstheme="majorBidi"/>
      <w:bCs/>
      <w:iCs/>
      <w:color w:val="FFFFFF" w:themeColor="background1"/>
    </w:rPr>
  </w:style>
  <w:style w:type="paragraph" w:styleId="Heading5">
    <w:name w:val="heading 5"/>
    <w:basedOn w:val="Normal"/>
    <w:link w:val="Heading5Char"/>
    <w:rsid w:val="00880133"/>
    <w:pPr>
      <w:outlineLvl w:val="4"/>
    </w:pPr>
    <w:rPr>
      <w:rFonts w:asciiTheme="majorHAnsi" w:eastAsiaTheme="majorEastAsia" w:hAnsiTheme="majorHAnsi" w:cstheme="majorBidi"/>
      <w:color w:val="FFFFFF" w:themeColor="background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unhideWhenUsed/>
    <w:rsid w:val="00740B93"/>
    <w:pPr>
      <w:tabs>
        <w:tab w:val="center" w:pos="4320"/>
        <w:tab w:val="right" w:pos="8640"/>
      </w:tabs>
    </w:pPr>
  </w:style>
  <w:style w:type="character" w:customStyle="1" w:styleId="HeaderChar">
    <w:name w:val="Header Char"/>
    <w:basedOn w:val="DefaultParagraphFont"/>
    <w:link w:val="Header"/>
    <w:semiHidden/>
    <w:rsid w:val="00740B93"/>
  </w:style>
  <w:style w:type="paragraph" w:styleId="Footer">
    <w:name w:val="footer"/>
    <w:basedOn w:val="Normal"/>
    <w:link w:val="FooterChar"/>
    <w:unhideWhenUsed/>
    <w:rsid w:val="005E1454"/>
    <w:pPr>
      <w:jc w:val="right"/>
    </w:pPr>
    <w:rPr>
      <w:color w:val="38ABED" w:themeColor="background2"/>
      <w:sz w:val="20"/>
    </w:rPr>
  </w:style>
  <w:style w:type="character" w:customStyle="1" w:styleId="FooterChar">
    <w:name w:val="Footer Char"/>
    <w:basedOn w:val="DefaultParagraphFont"/>
    <w:link w:val="Footer"/>
    <w:rsid w:val="005E1454"/>
    <w:rPr>
      <w:color w:val="38ABED" w:themeColor="background2"/>
      <w:sz w:val="20"/>
    </w:rPr>
  </w:style>
  <w:style w:type="paragraph" w:styleId="Title">
    <w:name w:val="Title"/>
    <w:basedOn w:val="Normal"/>
    <w:link w:val="TitleChar"/>
    <w:qFormat/>
    <w:rsid w:val="004F662C"/>
    <w:rPr>
      <w:rFonts w:asciiTheme="majorHAnsi" w:eastAsiaTheme="majorEastAsia" w:hAnsiTheme="majorHAnsi" w:cs="Trebuchet MS"/>
      <w:color w:val="FFFFFF" w:themeColor="background1"/>
      <w:kern w:val="28"/>
      <w:sz w:val="72"/>
      <w:szCs w:val="52"/>
    </w:rPr>
  </w:style>
  <w:style w:type="character" w:customStyle="1" w:styleId="TitleChar">
    <w:name w:val="Title Char"/>
    <w:basedOn w:val="DefaultParagraphFont"/>
    <w:link w:val="Title"/>
    <w:rsid w:val="004F662C"/>
    <w:rPr>
      <w:rFonts w:asciiTheme="majorHAnsi" w:eastAsiaTheme="majorEastAsia" w:hAnsiTheme="majorHAnsi" w:cs="Trebuchet MS"/>
      <w:color w:val="FFFFFF" w:themeColor="background1"/>
      <w:kern w:val="28"/>
      <w:sz w:val="72"/>
      <w:szCs w:val="52"/>
    </w:rPr>
  </w:style>
  <w:style w:type="paragraph" w:styleId="Subtitle">
    <w:name w:val="Subtitle"/>
    <w:basedOn w:val="Normal"/>
    <w:link w:val="SubtitleChar"/>
    <w:qFormat/>
    <w:rsid w:val="004F662C"/>
    <w:pPr>
      <w:numPr>
        <w:ilvl w:val="1"/>
      </w:numPr>
    </w:pPr>
    <w:rPr>
      <w:rFonts w:asciiTheme="majorHAnsi" w:eastAsiaTheme="majorEastAsia" w:hAnsiTheme="majorHAnsi" w:cstheme="majorBidi"/>
      <w:iCs/>
      <w:color w:val="FFFFFF" w:themeColor="background1"/>
    </w:rPr>
  </w:style>
  <w:style w:type="character" w:customStyle="1" w:styleId="SubtitleChar">
    <w:name w:val="Subtitle Char"/>
    <w:basedOn w:val="DefaultParagraphFont"/>
    <w:link w:val="Subtitle"/>
    <w:rsid w:val="004F662C"/>
    <w:rPr>
      <w:rFonts w:asciiTheme="majorHAnsi" w:eastAsiaTheme="majorEastAsia" w:hAnsiTheme="majorHAnsi" w:cstheme="majorBidi"/>
      <w:iCs/>
      <w:color w:val="FFFFFF" w:themeColor="background1"/>
    </w:rPr>
  </w:style>
  <w:style w:type="paragraph" w:styleId="Date">
    <w:name w:val="Date"/>
    <w:basedOn w:val="Normal"/>
    <w:link w:val="DateChar"/>
    <w:semiHidden/>
    <w:unhideWhenUsed/>
    <w:rsid w:val="00740B93"/>
    <w:rPr>
      <w:color w:val="FFFFFF" w:themeColor="background1"/>
      <w:sz w:val="36"/>
    </w:rPr>
  </w:style>
  <w:style w:type="character" w:customStyle="1" w:styleId="DateChar">
    <w:name w:val="Date Char"/>
    <w:basedOn w:val="DefaultParagraphFont"/>
    <w:link w:val="Date"/>
    <w:semiHidden/>
    <w:rsid w:val="00740B93"/>
    <w:rPr>
      <w:color w:val="FFFFFF" w:themeColor="background1"/>
      <w:sz w:val="36"/>
    </w:rPr>
  </w:style>
  <w:style w:type="character" w:customStyle="1" w:styleId="Heading1Char">
    <w:name w:val="Heading 1 Char"/>
    <w:basedOn w:val="DefaultParagraphFont"/>
    <w:link w:val="Heading1"/>
    <w:rsid w:val="00740B93"/>
    <w:rPr>
      <w:rFonts w:asciiTheme="majorHAnsi" w:eastAsiaTheme="majorEastAsia" w:hAnsiTheme="majorHAnsi" w:cstheme="majorBidi"/>
      <w:bCs/>
      <w:color w:val="38ABED" w:themeColor="background2"/>
      <w:sz w:val="36"/>
      <w:szCs w:val="32"/>
    </w:rPr>
  </w:style>
  <w:style w:type="paragraph" w:styleId="BodyText">
    <w:name w:val="Body Text"/>
    <w:basedOn w:val="Normal"/>
    <w:link w:val="BodyTextChar"/>
    <w:unhideWhenUsed/>
    <w:rsid w:val="00740B93"/>
    <w:pPr>
      <w:spacing w:after="200"/>
    </w:pPr>
    <w:rPr>
      <w:color w:val="404040" w:themeColor="text1" w:themeTint="BF"/>
      <w:sz w:val="20"/>
    </w:rPr>
  </w:style>
  <w:style w:type="character" w:customStyle="1" w:styleId="BodyTextChar">
    <w:name w:val="Body Text Char"/>
    <w:basedOn w:val="DefaultParagraphFont"/>
    <w:link w:val="BodyText"/>
    <w:rsid w:val="00740B93"/>
    <w:rPr>
      <w:color w:val="404040" w:themeColor="text1" w:themeTint="BF"/>
      <w:sz w:val="20"/>
    </w:rPr>
  </w:style>
  <w:style w:type="character" w:customStyle="1" w:styleId="Heading2Char">
    <w:name w:val="Heading 2 Char"/>
    <w:basedOn w:val="DefaultParagraphFont"/>
    <w:link w:val="Heading2"/>
    <w:rsid w:val="00740B93"/>
    <w:rPr>
      <w:rFonts w:asciiTheme="majorHAnsi" w:eastAsiaTheme="majorEastAsia" w:hAnsiTheme="majorHAnsi" w:cstheme="majorBidi"/>
      <w:b/>
      <w:bCs/>
      <w:color w:val="404040" w:themeColor="text1" w:themeTint="BF"/>
      <w:sz w:val="20"/>
      <w:szCs w:val="26"/>
    </w:rPr>
  </w:style>
  <w:style w:type="character" w:customStyle="1" w:styleId="Heading3Char">
    <w:name w:val="Heading 3 Char"/>
    <w:basedOn w:val="DefaultParagraphFont"/>
    <w:link w:val="Heading3"/>
    <w:semiHidden/>
    <w:rsid w:val="00740B93"/>
    <w:rPr>
      <w:rFonts w:asciiTheme="majorHAnsi" w:eastAsiaTheme="majorEastAsia" w:hAnsiTheme="majorHAnsi" w:cstheme="majorBidi"/>
      <w:bCs/>
      <w:color w:val="FFFFFF" w:themeColor="background1"/>
      <w:sz w:val="48"/>
    </w:rPr>
  </w:style>
  <w:style w:type="character" w:customStyle="1" w:styleId="Heading4Char">
    <w:name w:val="Heading 4 Char"/>
    <w:basedOn w:val="DefaultParagraphFont"/>
    <w:link w:val="Heading4"/>
    <w:semiHidden/>
    <w:rsid w:val="00740B93"/>
    <w:rPr>
      <w:rFonts w:asciiTheme="majorHAnsi" w:eastAsiaTheme="majorEastAsia" w:hAnsiTheme="majorHAnsi" w:cstheme="majorBidi"/>
      <w:bCs/>
      <w:iCs/>
      <w:color w:val="FFFFFF" w:themeColor="background1"/>
    </w:rPr>
  </w:style>
  <w:style w:type="paragraph" w:styleId="Quote">
    <w:name w:val="Quote"/>
    <w:basedOn w:val="Normal"/>
    <w:link w:val="QuoteChar"/>
    <w:qFormat/>
    <w:rsid w:val="00035F97"/>
    <w:pPr>
      <w:jc w:val="right"/>
    </w:pPr>
    <w:rPr>
      <w:color w:val="FFFFFF" w:themeColor="background1"/>
      <w:sz w:val="36"/>
    </w:rPr>
  </w:style>
  <w:style w:type="character" w:customStyle="1" w:styleId="QuoteChar">
    <w:name w:val="Quote Char"/>
    <w:basedOn w:val="DefaultParagraphFont"/>
    <w:link w:val="Quote"/>
    <w:rsid w:val="00035F97"/>
    <w:rPr>
      <w:color w:val="FFFFFF" w:themeColor="background1"/>
      <w:sz w:val="36"/>
    </w:rPr>
  </w:style>
  <w:style w:type="paragraph" w:customStyle="1" w:styleId="Attribution">
    <w:name w:val="Attribution"/>
    <w:basedOn w:val="Normal"/>
    <w:qFormat/>
    <w:rsid w:val="00035F97"/>
    <w:pPr>
      <w:jc w:val="right"/>
    </w:pPr>
    <w:rPr>
      <w:i/>
      <w:color w:val="FFFFFF" w:themeColor="background1"/>
    </w:rPr>
  </w:style>
  <w:style w:type="paragraph" w:styleId="Closing">
    <w:name w:val="Closing"/>
    <w:basedOn w:val="Normal"/>
    <w:link w:val="ClosingChar"/>
    <w:semiHidden/>
    <w:unhideWhenUsed/>
    <w:rsid w:val="008C2A8E"/>
    <w:pPr>
      <w:spacing w:line="1960" w:lineRule="exact"/>
    </w:pPr>
    <w:rPr>
      <w:color w:val="FFFFFF" w:themeColor="background1"/>
      <w:sz w:val="192"/>
    </w:rPr>
  </w:style>
  <w:style w:type="character" w:customStyle="1" w:styleId="ClosingChar">
    <w:name w:val="Closing Char"/>
    <w:basedOn w:val="DefaultParagraphFont"/>
    <w:link w:val="Closing"/>
    <w:semiHidden/>
    <w:rsid w:val="008C2A8E"/>
    <w:rPr>
      <w:color w:val="FFFFFF" w:themeColor="background1"/>
      <w:sz w:val="192"/>
    </w:rPr>
  </w:style>
  <w:style w:type="character" w:customStyle="1" w:styleId="Heading5Char">
    <w:name w:val="Heading 5 Char"/>
    <w:basedOn w:val="DefaultParagraphFont"/>
    <w:link w:val="Heading5"/>
    <w:rsid w:val="00880133"/>
    <w:rPr>
      <w:rFonts w:asciiTheme="majorHAnsi" w:eastAsiaTheme="majorEastAsia" w:hAnsiTheme="majorHAnsi" w:cstheme="majorBidi"/>
      <w:color w:val="FFFFFF" w:themeColor="background1"/>
      <w:sz w:val="28"/>
    </w:rPr>
  </w:style>
  <w:style w:type="character" w:styleId="Strong">
    <w:name w:val="Strong"/>
    <w:basedOn w:val="DefaultParagraphFont"/>
    <w:uiPriority w:val="22"/>
    <w:qFormat/>
    <w:rsid w:val="00590138"/>
    <w:rPr>
      <w:b/>
      <w:bCs/>
    </w:rPr>
  </w:style>
  <w:style w:type="character" w:styleId="Hyperlink">
    <w:name w:val="Hyperlink"/>
    <w:basedOn w:val="DefaultParagraphFont"/>
    <w:rsid w:val="00147E86"/>
    <w:rPr>
      <w:color w:val="ABF24D" w:themeColor="hyperlink"/>
      <w:u w:val="single"/>
    </w:rPr>
  </w:style>
  <w:style w:type="character" w:styleId="FollowedHyperlink">
    <w:name w:val="FollowedHyperlink"/>
    <w:basedOn w:val="DefaultParagraphFont"/>
    <w:rsid w:val="005F56C5"/>
    <w:rPr>
      <w:color w:val="A0E7FB" w:themeColor="followedHyperlink"/>
      <w:u w:val="single"/>
    </w:rPr>
  </w:style>
  <w:style w:type="paragraph" w:styleId="ListParagraph">
    <w:name w:val="List Paragraph"/>
    <w:basedOn w:val="Normal"/>
    <w:rsid w:val="007B6A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7117132">
      <w:bodyDiv w:val="1"/>
      <w:marLeft w:val="0"/>
      <w:marRight w:val="0"/>
      <w:marTop w:val="0"/>
      <w:marBottom w:val="0"/>
      <w:divBdr>
        <w:top w:val="none" w:sz="0" w:space="0" w:color="auto"/>
        <w:left w:val="none" w:sz="0" w:space="0" w:color="auto"/>
        <w:bottom w:val="none" w:sz="0" w:space="0" w:color="auto"/>
        <w:right w:val="none" w:sz="0" w:space="0" w:color="auto"/>
      </w:divBdr>
    </w:div>
    <w:div w:id="19084189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jp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jp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g"/><Relationship Id="rId29" Type="http://schemas.openxmlformats.org/officeDocument/2006/relationships/image" Target="media/image17.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twitter.com/healthyhabitsut" TargetMode="External"/><Relationship Id="rId31" Type="http://schemas.openxmlformats.org/officeDocument/2006/relationships/image" Target="media/image18.gif"/><Relationship Id="rId32" Type="http://schemas.openxmlformats.org/officeDocument/2006/relationships/hyperlink" Target="https://www.facebook.com/HealthyHabitsUtah" TargetMode="Externa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9.gif"/><Relationship Id="rId34" Type="http://schemas.openxmlformats.org/officeDocument/2006/relationships/image" Target="media/image20.gif"/><Relationship Id="rId35" Type="http://schemas.openxmlformats.org/officeDocument/2006/relationships/hyperlink" Target="http://www.healthyhabitsutah.com" TargetMode="External"/><Relationship Id="rId36" Type="http://schemas.openxmlformats.org/officeDocument/2006/relationships/hyperlink" Target="http://www.healthyhabitsutah.com" TargetMode="External"/><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hyperlink" Target="http://www.healthyhabitsutah.com" TargetMode="External"/><Relationship Id="rId13" Type="http://schemas.openxmlformats.org/officeDocument/2006/relationships/hyperlink" Target="http://blog.healthyhabitsutah.com" TargetMode="External"/><Relationship Id="rId14" Type="http://schemas.openxmlformats.org/officeDocument/2006/relationships/hyperlink" Target="http://www.healthyhabitsutah.com" TargetMode="External"/><Relationship Id="rId15" Type="http://schemas.openxmlformats.org/officeDocument/2006/relationships/hyperlink" Target="http://blog.healthyhabitsutah.com" TargetMode="External"/><Relationship Id="rId16" Type="http://schemas.openxmlformats.org/officeDocument/2006/relationships/image" Target="media/image4.JPG"/><Relationship Id="rId17" Type="http://schemas.openxmlformats.org/officeDocument/2006/relationships/image" Target="media/image5.jpg"/><Relationship Id="rId18" Type="http://schemas.openxmlformats.org/officeDocument/2006/relationships/image" Target="media/image6.png"/><Relationship Id="rId19" Type="http://schemas.openxmlformats.org/officeDocument/2006/relationships/image" Target="media/image7.jpg"/><Relationship Id="rId37" Type="http://schemas.openxmlformats.org/officeDocument/2006/relationships/image" Target="media/image21.gif"/><Relationship Id="rId38" Type="http://schemas.openxmlformats.org/officeDocument/2006/relationships/header" Target="header2.xml"/><Relationship Id="rId39" Type="http://schemas.openxmlformats.org/officeDocument/2006/relationships/footer" Target="footer2.xml"/><Relationship Id="rId40" Type="http://schemas.openxmlformats.org/officeDocument/2006/relationships/header" Target="header3.xml"/><Relationship Id="rId41" Type="http://schemas.openxmlformats.org/officeDocument/2006/relationships/footer" Target="footer3.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ublishing%20Layout%20View:Brochures:Revolution%20Brochure.dotx" TargetMode="External"/></Relationships>
</file>

<file path=word/theme/theme1.xml><?xml version="1.0" encoding="utf-8"?>
<a:theme xmlns:a="http://schemas.openxmlformats.org/drawingml/2006/main" name="Revolution">
  <a:themeElements>
    <a:clrScheme name="Revolution">
      <a:dk1>
        <a:sysClr val="windowText" lastClr="000000"/>
      </a:dk1>
      <a:lt1>
        <a:sysClr val="window" lastClr="FFFFFF"/>
      </a:lt1>
      <a:dk2>
        <a:srgbClr val="1B3861"/>
      </a:dk2>
      <a:lt2>
        <a:srgbClr val="38ABED"/>
      </a:lt2>
      <a:accent1>
        <a:srgbClr val="0C5986"/>
      </a:accent1>
      <a:accent2>
        <a:srgbClr val="DDF53D"/>
      </a:accent2>
      <a:accent3>
        <a:srgbClr val="508709"/>
      </a:accent3>
      <a:accent4>
        <a:srgbClr val="BF5E00"/>
      </a:accent4>
      <a:accent5>
        <a:srgbClr val="9C0001"/>
      </a:accent5>
      <a:accent6>
        <a:srgbClr val="660075"/>
      </a:accent6>
      <a:hlink>
        <a:srgbClr val="ABF24D"/>
      </a:hlink>
      <a:folHlink>
        <a:srgbClr val="A0E7FB"/>
      </a:folHlink>
    </a:clrScheme>
    <a:fontScheme name="Revolution">
      <a:majorFont>
        <a:latin typeface="Trebuchet MS"/>
        <a:ea typeface=""/>
        <a:cs typeface=""/>
        <a:font script="Jpan" typeface="ＭＳ ゴシック"/>
      </a:majorFont>
      <a:minorFont>
        <a:latin typeface="Trebuchet MS"/>
        <a:ea typeface=""/>
        <a:cs typeface=""/>
        <a:font script="Jpan" typeface="ＭＳ ゴシック"/>
      </a:minorFont>
    </a:fontScheme>
    <a:fmtScheme name="Revolution">
      <a:fillStyleLst>
        <a:solidFill>
          <a:schemeClr val="phClr"/>
        </a:solidFill>
        <a:solidFill>
          <a:schemeClr val="phClr"/>
        </a:soli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3175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0800000">
              <a:srgbClr val="808080">
                <a:alpha val="75000"/>
              </a:srgbClr>
            </a:innerShdw>
          </a:effectLst>
        </a:effectStyle>
        <a:effectStyle>
          <a:effectLst>
            <a:innerShdw blurRad="50800" dist="25400" dir="13500000">
              <a:srgbClr val="808080">
                <a:alpha val="75000"/>
              </a:srgbClr>
            </a:innerShdw>
            <a:outerShdw blurRad="63500" dist="50800" dir="5400000" algn="br" rotWithShape="0">
              <a:srgbClr val="000000">
                <a:alpha val="35000"/>
              </a:srgbClr>
            </a:outerShdw>
          </a:effectLst>
          <a:scene3d>
            <a:camera prst="orthographicFront">
              <a:rot lat="0" lon="0" rev="0"/>
            </a:camera>
            <a:lightRig rig="threePt" dir="tl">
              <a:rot lat="0" lon="0" rev="11400000"/>
            </a:lightRig>
          </a:scene3d>
          <a:sp3d contourW="12700" prstMaterial="softmetal">
            <a:bevelT w="63500" h="25400" prst="angle"/>
            <a:contourClr>
              <a:schemeClr val="ph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Revolution Brochure.dotx</Template>
  <TotalTime>235</TotalTime>
  <Pages>8</Pages>
  <Words>7</Words>
  <Characters>42</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Maxwell</dc:creator>
  <cp:keywords/>
  <dc:description/>
  <cp:lastModifiedBy>Allen Maxwell</cp:lastModifiedBy>
  <cp:revision>14</cp:revision>
  <dcterms:created xsi:type="dcterms:W3CDTF">2013-05-24T23:04:00Z</dcterms:created>
  <dcterms:modified xsi:type="dcterms:W3CDTF">2013-05-26T22:38:00Z</dcterms:modified>
  <cp:category/>
</cp:coreProperties>
</file>